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64818896"/>
        <w:docPartObj>
          <w:docPartGallery w:val="Cover Pages"/>
          <w:docPartUnique/>
        </w:docPartObj>
      </w:sdtPr>
      <w:sdtContent>
        <w:p w14:paraId="2E12B335" w14:textId="3AB3E722" w:rsidR="00C03FBA" w:rsidRDefault="00C03FBA">
          <w:r>
            <w:rPr>
              <w:noProof/>
            </w:rPr>
            <mc:AlternateContent>
              <mc:Choice Requires="wpg">
                <w:drawing>
                  <wp:anchor distT="0" distB="0" distL="114300" distR="114300" simplePos="0" relativeHeight="251741184" behindDoc="0" locked="0" layoutInCell="1" allowOverlap="1" wp14:anchorId="1E71D086" wp14:editId="0F59571C">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151E1F"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B9A33" w14:textId="1E7F6F50" w:rsidR="00C03FBA" w:rsidRDefault="007B4B3C" w:rsidP="007B4B3C">
                                      <w:pPr>
                                        <w:pStyle w:val="NoSpacing"/>
                                        <w:spacing w:after="240"/>
                                        <w:jc w:val="center"/>
                                        <w:rPr>
                                          <w:color w:val="151E1F" w:themeColor="text2"/>
                                          <w:spacing w:val="10"/>
                                          <w:sz w:val="36"/>
                                          <w:szCs w:val="36"/>
                                        </w:rPr>
                                      </w:pPr>
                                      <w:r>
                                        <w:rPr>
                                          <w:color w:val="151E1F" w:themeColor="text2"/>
                                          <w:spacing w:val="10"/>
                                          <w:sz w:val="36"/>
                                          <w:szCs w:val="36"/>
                                        </w:rPr>
                                        <w:t>Rohit Gokani</w:t>
                                      </w:r>
                                    </w:p>
                                  </w:sdtContent>
                                </w:sdt>
                                <w:p w14:paraId="4C477F5A" w14:textId="7939E8C3" w:rsidR="00C03FBA" w:rsidRDefault="00C03FBA">
                                  <w:pPr>
                                    <w:pStyle w:val="NoSpacing"/>
                                    <w:jc w:val="right"/>
                                    <w:rPr>
                                      <w:color w:val="151E1F" w:themeColor="text2"/>
                                      <w:spacing w:val="10"/>
                                      <w:sz w:val="28"/>
                                      <w:szCs w:val="28"/>
                                    </w:rPr>
                                  </w:pPr>
                                  <w:sdt>
                                    <w:sdtPr>
                                      <w:rPr>
                                        <w:color w:val="151E1F"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7B4B3C">
                                        <w:rPr>
                                          <w:color w:val="151E1F"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1D086" id="Group 121" o:spid="_x0000_s1026" alt="Title: Author and company name with crop mark graphic" style="position:absolute;left:0;text-align:left;margin-left:316.7pt;margin-top:0;width:367.9pt;height:265.7pt;z-index:251741184;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51e1f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151E1F"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42AB9A33" w14:textId="1E7F6F50" w:rsidR="00C03FBA" w:rsidRDefault="007B4B3C" w:rsidP="007B4B3C">
                                <w:pPr>
                                  <w:pStyle w:val="NoSpacing"/>
                                  <w:spacing w:after="240"/>
                                  <w:jc w:val="center"/>
                                  <w:rPr>
                                    <w:color w:val="151E1F" w:themeColor="text2"/>
                                    <w:spacing w:val="10"/>
                                    <w:sz w:val="36"/>
                                    <w:szCs w:val="36"/>
                                  </w:rPr>
                                </w:pPr>
                                <w:r>
                                  <w:rPr>
                                    <w:color w:val="151E1F" w:themeColor="text2"/>
                                    <w:spacing w:val="10"/>
                                    <w:sz w:val="36"/>
                                    <w:szCs w:val="36"/>
                                  </w:rPr>
                                  <w:t>Rohit Gokani</w:t>
                                </w:r>
                              </w:p>
                            </w:sdtContent>
                          </w:sdt>
                          <w:p w14:paraId="4C477F5A" w14:textId="7939E8C3" w:rsidR="00C03FBA" w:rsidRDefault="00C03FBA">
                            <w:pPr>
                              <w:pStyle w:val="NoSpacing"/>
                              <w:jc w:val="right"/>
                              <w:rPr>
                                <w:color w:val="151E1F" w:themeColor="text2"/>
                                <w:spacing w:val="10"/>
                                <w:sz w:val="28"/>
                                <w:szCs w:val="28"/>
                              </w:rPr>
                            </w:pPr>
                            <w:sdt>
                              <w:sdtPr>
                                <w:rPr>
                                  <w:color w:val="151E1F"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7B4B3C">
                                  <w:rPr>
                                    <w:color w:val="151E1F"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740160" behindDoc="0" locked="0" layoutInCell="1" allowOverlap="1" wp14:anchorId="716F8A03" wp14:editId="5F0E81CF">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151E1F"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B05E6D0" w14:textId="7B6DA4E1" w:rsidR="00C03FBA" w:rsidRDefault="00C03FBA">
                                      <w:pPr>
                                        <w:pStyle w:val="NoSpacing"/>
                                        <w:spacing w:after="240" w:line="216" w:lineRule="auto"/>
                                        <w:rPr>
                                          <w:rFonts w:asciiTheme="majorHAnsi" w:hAnsiTheme="majorHAnsi"/>
                                          <w:color w:val="151E1F" w:themeColor="text2"/>
                                          <w:spacing w:val="10"/>
                                          <w:sz w:val="36"/>
                                          <w:szCs w:val="36"/>
                                        </w:rPr>
                                      </w:pPr>
                                      <w:r>
                                        <w:rPr>
                                          <w:rFonts w:asciiTheme="majorHAnsi" w:hAnsiTheme="majorHAnsi"/>
                                          <w:color w:val="151E1F" w:themeColor="text2"/>
                                          <w:spacing w:val="10"/>
                                          <w:sz w:val="36"/>
                                          <w:szCs w:val="36"/>
                                        </w:rPr>
                                        <w:t xml:space="preserve">     </w:t>
                                      </w:r>
                                    </w:p>
                                  </w:sdtContent>
                                </w:sdt>
                                <w:bookmarkStart w:id="0" w:name="_GoBack" w:displacedByCustomXml="next"/>
                                <w:sdt>
                                  <w:sdtPr>
                                    <w:rPr>
                                      <w:rFonts w:asciiTheme="majorHAnsi" w:hAnsiTheme="majorHAnsi"/>
                                      <w:caps/>
                                      <w:color w:val="151E1F"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C748611" w14:textId="052CA811" w:rsidR="00C03FBA" w:rsidRDefault="00C03FBA">
                                      <w:pPr>
                                        <w:pStyle w:val="NoSpacing"/>
                                        <w:spacing w:line="216" w:lineRule="auto"/>
                                        <w:rPr>
                                          <w:rFonts w:asciiTheme="majorHAnsi" w:hAnsiTheme="majorHAnsi"/>
                                          <w:caps/>
                                          <w:color w:val="151E1F" w:themeColor="text2"/>
                                          <w:sz w:val="96"/>
                                          <w:szCs w:val="96"/>
                                        </w:rPr>
                                      </w:pPr>
                                      <w:r>
                                        <w:rPr>
                                          <w:rFonts w:asciiTheme="majorHAnsi" w:hAnsiTheme="majorHAnsi"/>
                                          <w:caps/>
                                          <w:color w:val="151E1F" w:themeColor="text2"/>
                                          <w:sz w:val="96"/>
                                          <w:szCs w:val="96"/>
                                        </w:rPr>
                                        <w:t>My</w:t>
                                      </w:r>
                                      <w:r w:rsidR="007B4B3C">
                                        <w:rPr>
                                          <w:rFonts w:asciiTheme="majorHAnsi" w:hAnsiTheme="majorHAnsi"/>
                                          <w:caps/>
                                          <w:color w:val="151E1F" w:themeColor="text2"/>
                                          <w:sz w:val="96"/>
                                          <w:szCs w:val="96"/>
                                        </w:rPr>
                                        <w:t>sql and assignment</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6F8A03" id="Group 125" o:spid="_x0000_s1031" alt="Title: Title and subtitle with crop mark graphic" style="position:absolute;left:0;text-align:left;margin-left:0;margin-top:0;width:502.55pt;height:267.85pt;z-index:251740160;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51e1f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151E1F"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4B05E6D0" w14:textId="7B6DA4E1" w:rsidR="00C03FBA" w:rsidRDefault="00C03FBA">
                                <w:pPr>
                                  <w:pStyle w:val="NoSpacing"/>
                                  <w:spacing w:after="240" w:line="216" w:lineRule="auto"/>
                                  <w:rPr>
                                    <w:rFonts w:asciiTheme="majorHAnsi" w:hAnsiTheme="majorHAnsi"/>
                                    <w:color w:val="151E1F" w:themeColor="text2"/>
                                    <w:spacing w:val="10"/>
                                    <w:sz w:val="36"/>
                                    <w:szCs w:val="36"/>
                                  </w:rPr>
                                </w:pPr>
                                <w:r>
                                  <w:rPr>
                                    <w:rFonts w:asciiTheme="majorHAnsi" w:hAnsiTheme="majorHAnsi"/>
                                    <w:color w:val="151E1F" w:themeColor="text2"/>
                                    <w:spacing w:val="10"/>
                                    <w:sz w:val="36"/>
                                    <w:szCs w:val="36"/>
                                  </w:rPr>
                                  <w:t xml:space="preserve">     </w:t>
                                </w:r>
                              </w:p>
                            </w:sdtContent>
                          </w:sdt>
                          <w:bookmarkStart w:id="1" w:name="_GoBack" w:displacedByCustomXml="next"/>
                          <w:sdt>
                            <w:sdtPr>
                              <w:rPr>
                                <w:rFonts w:asciiTheme="majorHAnsi" w:hAnsiTheme="majorHAnsi"/>
                                <w:caps/>
                                <w:color w:val="151E1F"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C748611" w14:textId="052CA811" w:rsidR="00C03FBA" w:rsidRDefault="00C03FBA">
                                <w:pPr>
                                  <w:pStyle w:val="NoSpacing"/>
                                  <w:spacing w:line="216" w:lineRule="auto"/>
                                  <w:rPr>
                                    <w:rFonts w:asciiTheme="majorHAnsi" w:hAnsiTheme="majorHAnsi"/>
                                    <w:caps/>
                                    <w:color w:val="151E1F" w:themeColor="text2"/>
                                    <w:sz w:val="96"/>
                                    <w:szCs w:val="96"/>
                                  </w:rPr>
                                </w:pPr>
                                <w:r>
                                  <w:rPr>
                                    <w:rFonts w:asciiTheme="majorHAnsi" w:hAnsiTheme="majorHAnsi"/>
                                    <w:caps/>
                                    <w:color w:val="151E1F" w:themeColor="text2"/>
                                    <w:sz w:val="96"/>
                                    <w:szCs w:val="96"/>
                                  </w:rPr>
                                  <w:t>My</w:t>
                                </w:r>
                                <w:r w:rsidR="007B4B3C">
                                  <w:rPr>
                                    <w:rFonts w:asciiTheme="majorHAnsi" w:hAnsiTheme="majorHAnsi"/>
                                    <w:caps/>
                                    <w:color w:val="151E1F" w:themeColor="text2"/>
                                    <w:sz w:val="96"/>
                                    <w:szCs w:val="96"/>
                                  </w:rPr>
                                  <w:t>sql and assignment</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739136" behindDoc="1" locked="0" layoutInCell="1" allowOverlap="1" wp14:anchorId="4A96D19E" wp14:editId="16F47810">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4483024" id="Rectangle 127" o:spid="_x0000_s1026" alt="Title: Color background" style="position:absolute;margin-left:0;margin-top:0;width:8in;height:756pt;z-index:-251577344;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f1f4f4 [3214]" stroked="f">
                    <w10:wrap anchorx="page" anchory="page"/>
                  </v:rect>
                </w:pict>
              </mc:Fallback>
            </mc:AlternateContent>
          </w:r>
        </w:p>
        <w:p w14:paraId="7AB68AE7" w14:textId="41CEEF02" w:rsidR="00C03FBA" w:rsidRDefault="00C03FBA">
          <w:pPr>
            <w:spacing w:after="240"/>
            <w:jc w:val="left"/>
          </w:pPr>
          <w:r>
            <w:br w:type="page"/>
          </w:r>
        </w:p>
      </w:sdtContent>
    </w:sdt>
    <w:p w14:paraId="067CEF69" w14:textId="77777777" w:rsidR="00F251B2" w:rsidRDefault="00F251B2">
      <w:pPr>
        <w:pStyle w:val="Subtitle"/>
      </w:pPr>
    </w:p>
    <w:sdt>
      <w:sdtPr>
        <w:id w:val="-216046725"/>
        <w:docPartObj>
          <w:docPartGallery w:val="Table of Contents"/>
          <w:docPartUnique/>
        </w:docPartObj>
      </w:sdtPr>
      <w:sdtEndPr>
        <w:rPr>
          <w:rFonts w:eastAsiaTheme="minorEastAsia" w:cstheme="minorBidi"/>
          <w:b/>
          <w:bCs/>
          <w:noProof/>
          <w:sz w:val="21"/>
          <w:szCs w:val="24"/>
        </w:rPr>
      </w:sdtEndPr>
      <w:sdtContent>
        <w:p w14:paraId="5C58F95F" w14:textId="1C1C0249" w:rsidR="007B4B3C" w:rsidRDefault="007B4B3C">
          <w:pPr>
            <w:pStyle w:val="TOCHeading"/>
          </w:pPr>
          <w:r>
            <w:t>Table of Contents</w:t>
          </w:r>
        </w:p>
        <w:p w14:paraId="3711617A" w14:textId="239426CB" w:rsidR="00B67E4D" w:rsidRDefault="007B4B3C">
          <w:pPr>
            <w:pStyle w:val="TOC1"/>
            <w:tabs>
              <w:tab w:val="right" w:leader="dot" w:pos="9219"/>
            </w:tabs>
            <w:rPr>
              <w:rFonts w:cstheme="minorBidi"/>
              <w:b w:val="0"/>
              <w:bCs w:val="0"/>
              <w:i w:val="0"/>
              <w:iCs w:val="0"/>
              <w:noProof/>
              <w:color w:val="auto"/>
              <w:kern w:val="2"/>
              <w:lang w:val="en-GB" w:eastAsia="en-GB"/>
              <w14:ligatures w14:val="standardContextual"/>
            </w:rPr>
          </w:pPr>
          <w:r>
            <w:rPr>
              <w:b w:val="0"/>
              <w:bCs w:val="0"/>
            </w:rPr>
            <w:fldChar w:fldCharType="begin"/>
          </w:r>
          <w:r>
            <w:instrText xml:space="preserve"> TOC \o "1-3" \h \z \u </w:instrText>
          </w:r>
          <w:r>
            <w:rPr>
              <w:b w:val="0"/>
              <w:bCs w:val="0"/>
            </w:rPr>
            <w:fldChar w:fldCharType="separate"/>
          </w:r>
          <w:hyperlink w:anchor="_Toc174957077" w:history="1">
            <w:r w:rsidR="00B67E4D" w:rsidRPr="00AF4997">
              <w:rPr>
                <w:rStyle w:val="Hyperlink"/>
                <w:noProof/>
              </w:rPr>
              <w:t>Task 1:</w:t>
            </w:r>
            <w:r w:rsidR="00B67E4D">
              <w:rPr>
                <w:noProof/>
                <w:webHidden/>
              </w:rPr>
              <w:tab/>
            </w:r>
            <w:r w:rsidR="00B67E4D">
              <w:rPr>
                <w:noProof/>
                <w:webHidden/>
              </w:rPr>
              <w:fldChar w:fldCharType="begin"/>
            </w:r>
            <w:r w:rsidR="00B67E4D">
              <w:rPr>
                <w:noProof/>
                <w:webHidden/>
              </w:rPr>
              <w:instrText xml:space="preserve"> PAGEREF _Toc174957077 \h </w:instrText>
            </w:r>
            <w:r w:rsidR="00B67E4D">
              <w:rPr>
                <w:noProof/>
                <w:webHidden/>
              </w:rPr>
            </w:r>
            <w:r w:rsidR="00B67E4D">
              <w:rPr>
                <w:noProof/>
                <w:webHidden/>
              </w:rPr>
              <w:fldChar w:fldCharType="separate"/>
            </w:r>
            <w:r w:rsidR="00B67E4D">
              <w:rPr>
                <w:noProof/>
                <w:webHidden/>
              </w:rPr>
              <w:t>2</w:t>
            </w:r>
            <w:r w:rsidR="00B67E4D">
              <w:rPr>
                <w:noProof/>
                <w:webHidden/>
              </w:rPr>
              <w:fldChar w:fldCharType="end"/>
            </w:r>
          </w:hyperlink>
        </w:p>
        <w:p w14:paraId="30D547DC" w14:textId="692AC2F4" w:rsidR="00B67E4D" w:rsidRDefault="00B67E4D">
          <w:pPr>
            <w:pStyle w:val="TOC2"/>
            <w:tabs>
              <w:tab w:val="right" w:leader="dot" w:pos="9219"/>
            </w:tabs>
            <w:rPr>
              <w:rFonts w:cstheme="minorBidi"/>
              <w:b w:val="0"/>
              <w:bCs w:val="0"/>
              <w:noProof/>
              <w:color w:val="auto"/>
              <w:kern w:val="2"/>
              <w:sz w:val="24"/>
              <w:szCs w:val="24"/>
              <w:lang w:val="en-GB" w:eastAsia="en-GB"/>
              <w14:ligatures w14:val="standardContextual"/>
            </w:rPr>
          </w:pPr>
          <w:hyperlink w:anchor="_Toc174957078" w:history="1">
            <w:r w:rsidRPr="00AF4997">
              <w:rPr>
                <w:rStyle w:val="Hyperlink"/>
                <w:noProof/>
              </w:rPr>
              <w:t>Types of Relationships in Relational Databases</w:t>
            </w:r>
            <w:r>
              <w:rPr>
                <w:noProof/>
                <w:webHidden/>
              </w:rPr>
              <w:tab/>
            </w:r>
            <w:r>
              <w:rPr>
                <w:noProof/>
                <w:webHidden/>
              </w:rPr>
              <w:fldChar w:fldCharType="begin"/>
            </w:r>
            <w:r>
              <w:rPr>
                <w:noProof/>
                <w:webHidden/>
              </w:rPr>
              <w:instrText xml:space="preserve"> PAGEREF _Toc174957078 \h </w:instrText>
            </w:r>
            <w:r>
              <w:rPr>
                <w:noProof/>
                <w:webHidden/>
              </w:rPr>
            </w:r>
            <w:r>
              <w:rPr>
                <w:noProof/>
                <w:webHidden/>
              </w:rPr>
              <w:fldChar w:fldCharType="separate"/>
            </w:r>
            <w:r>
              <w:rPr>
                <w:noProof/>
                <w:webHidden/>
              </w:rPr>
              <w:t>2</w:t>
            </w:r>
            <w:r>
              <w:rPr>
                <w:noProof/>
                <w:webHidden/>
              </w:rPr>
              <w:fldChar w:fldCharType="end"/>
            </w:r>
          </w:hyperlink>
        </w:p>
        <w:p w14:paraId="013281CA" w14:textId="2BE4A7F9"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79" w:history="1">
            <w:r w:rsidRPr="00AF4997">
              <w:rPr>
                <w:rStyle w:val="Hyperlink"/>
                <w:noProof/>
                <w:lang w:val="en-GB"/>
              </w:rPr>
              <w:t>One-to-One Relationship:</w:t>
            </w:r>
            <w:r>
              <w:rPr>
                <w:noProof/>
                <w:webHidden/>
              </w:rPr>
              <w:tab/>
            </w:r>
            <w:r>
              <w:rPr>
                <w:noProof/>
                <w:webHidden/>
              </w:rPr>
              <w:fldChar w:fldCharType="begin"/>
            </w:r>
            <w:r>
              <w:rPr>
                <w:noProof/>
                <w:webHidden/>
              </w:rPr>
              <w:instrText xml:space="preserve"> PAGEREF _Toc174957079 \h </w:instrText>
            </w:r>
            <w:r>
              <w:rPr>
                <w:noProof/>
                <w:webHidden/>
              </w:rPr>
            </w:r>
            <w:r>
              <w:rPr>
                <w:noProof/>
                <w:webHidden/>
              </w:rPr>
              <w:fldChar w:fldCharType="separate"/>
            </w:r>
            <w:r>
              <w:rPr>
                <w:noProof/>
                <w:webHidden/>
              </w:rPr>
              <w:t>2</w:t>
            </w:r>
            <w:r>
              <w:rPr>
                <w:noProof/>
                <w:webHidden/>
              </w:rPr>
              <w:fldChar w:fldCharType="end"/>
            </w:r>
          </w:hyperlink>
        </w:p>
        <w:p w14:paraId="09A9E513" w14:textId="0736FA11"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80" w:history="1">
            <w:r w:rsidRPr="00AF4997">
              <w:rPr>
                <w:rStyle w:val="Hyperlink"/>
                <w:noProof/>
                <w:lang w:val="en-GB"/>
              </w:rPr>
              <w:t>One-to-Many Relationship</w:t>
            </w:r>
            <w:r>
              <w:rPr>
                <w:noProof/>
                <w:webHidden/>
              </w:rPr>
              <w:tab/>
            </w:r>
            <w:r>
              <w:rPr>
                <w:noProof/>
                <w:webHidden/>
              </w:rPr>
              <w:fldChar w:fldCharType="begin"/>
            </w:r>
            <w:r>
              <w:rPr>
                <w:noProof/>
                <w:webHidden/>
              </w:rPr>
              <w:instrText xml:space="preserve"> PAGEREF _Toc174957080 \h </w:instrText>
            </w:r>
            <w:r>
              <w:rPr>
                <w:noProof/>
                <w:webHidden/>
              </w:rPr>
            </w:r>
            <w:r>
              <w:rPr>
                <w:noProof/>
                <w:webHidden/>
              </w:rPr>
              <w:fldChar w:fldCharType="separate"/>
            </w:r>
            <w:r>
              <w:rPr>
                <w:noProof/>
                <w:webHidden/>
              </w:rPr>
              <w:t>2</w:t>
            </w:r>
            <w:r>
              <w:rPr>
                <w:noProof/>
                <w:webHidden/>
              </w:rPr>
              <w:fldChar w:fldCharType="end"/>
            </w:r>
          </w:hyperlink>
        </w:p>
        <w:p w14:paraId="55C5B057" w14:textId="4C1DF19D"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81" w:history="1">
            <w:r w:rsidRPr="00AF4997">
              <w:rPr>
                <w:rStyle w:val="Hyperlink"/>
                <w:noProof/>
                <w:lang w:val="en-GB"/>
              </w:rPr>
              <w:t>Many-to-Many Relationship</w:t>
            </w:r>
            <w:r>
              <w:rPr>
                <w:noProof/>
                <w:webHidden/>
              </w:rPr>
              <w:tab/>
            </w:r>
            <w:r>
              <w:rPr>
                <w:noProof/>
                <w:webHidden/>
              </w:rPr>
              <w:fldChar w:fldCharType="begin"/>
            </w:r>
            <w:r>
              <w:rPr>
                <w:noProof/>
                <w:webHidden/>
              </w:rPr>
              <w:instrText xml:space="preserve"> PAGEREF _Toc174957081 \h </w:instrText>
            </w:r>
            <w:r>
              <w:rPr>
                <w:noProof/>
                <w:webHidden/>
              </w:rPr>
            </w:r>
            <w:r>
              <w:rPr>
                <w:noProof/>
                <w:webHidden/>
              </w:rPr>
              <w:fldChar w:fldCharType="separate"/>
            </w:r>
            <w:r>
              <w:rPr>
                <w:noProof/>
                <w:webHidden/>
              </w:rPr>
              <w:t>2</w:t>
            </w:r>
            <w:r>
              <w:rPr>
                <w:noProof/>
                <w:webHidden/>
              </w:rPr>
              <w:fldChar w:fldCharType="end"/>
            </w:r>
          </w:hyperlink>
        </w:p>
        <w:p w14:paraId="1C0AE5EB" w14:textId="1A4D38C0" w:rsidR="00B67E4D" w:rsidRDefault="00B67E4D">
          <w:pPr>
            <w:pStyle w:val="TOC1"/>
            <w:tabs>
              <w:tab w:val="right" w:leader="dot" w:pos="9219"/>
            </w:tabs>
            <w:rPr>
              <w:rFonts w:cstheme="minorBidi"/>
              <w:b w:val="0"/>
              <w:bCs w:val="0"/>
              <w:i w:val="0"/>
              <w:iCs w:val="0"/>
              <w:noProof/>
              <w:color w:val="auto"/>
              <w:kern w:val="2"/>
              <w:lang w:val="en-GB" w:eastAsia="en-GB"/>
              <w14:ligatures w14:val="standardContextual"/>
            </w:rPr>
          </w:pPr>
          <w:hyperlink w:anchor="_Toc174957082" w:history="1">
            <w:r w:rsidRPr="00AF4997">
              <w:rPr>
                <w:rStyle w:val="Hyperlink"/>
                <w:noProof/>
                <w:lang w:val="en-GB"/>
              </w:rPr>
              <w:t>Task 2:</w:t>
            </w:r>
            <w:r>
              <w:rPr>
                <w:noProof/>
                <w:webHidden/>
              </w:rPr>
              <w:tab/>
            </w:r>
            <w:r>
              <w:rPr>
                <w:noProof/>
                <w:webHidden/>
              </w:rPr>
              <w:fldChar w:fldCharType="begin"/>
            </w:r>
            <w:r>
              <w:rPr>
                <w:noProof/>
                <w:webHidden/>
              </w:rPr>
              <w:instrText xml:space="preserve"> PAGEREF _Toc174957082 \h </w:instrText>
            </w:r>
            <w:r>
              <w:rPr>
                <w:noProof/>
                <w:webHidden/>
              </w:rPr>
            </w:r>
            <w:r>
              <w:rPr>
                <w:noProof/>
                <w:webHidden/>
              </w:rPr>
              <w:fldChar w:fldCharType="separate"/>
            </w:r>
            <w:r>
              <w:rPr>
                <w:noProof/>
                <w:webHidden/>
              </w:rPr>
              <w:t>4</w:t>
            </w:r>
            <w:r>
              <w:rPr>
                <w:noProof/>
                <w:webHidden/>
              </w:rPr>
              <w:fldChar w:fldCharType="end"/>
            </w:r>
          </w:hyperlink>
        </w:p>
        <w:p w14:paraId="69231E3E" w14:textId="4B99F35E" w:rsidR="00B67E4D" w:rsidRDefault="00B67E4D">
          <w:pPr>
            <w:pStyle w:val="TOC2"/>
            <w:tabs>
              <w:tab w:val="right" w:leader="dot" w:pos="9219"/>
            </w:tabs>
            <w:rPr>
              <w:rFonts w:cstheme="minorBidi"/>
              <w:b w:val="0"/>
              <w:bCs w:val="0"/>
              <w:noProof/>
              <w:color w:val="auto"/>
              <w:kern w:val="2"/>
              <w:sz w:val="24"/>
              <w:szCs w:val="24"/>
              <w:lang w:val="en-GB" w:eastAsia="en-GB"/>
              <w14:ligatures w14:val="standardContextual"/>
            </w:rPr>
          </w:pPr>
          <w:hyperlink w:anchor="_Toc174957083" w:history="1">
            <w:r w:rsidRPr="00AF4997">
              <w:rPr>
                <w:rStyle w:val="Hyperlink"/>
                <w:noProof/>
                <w:lang w:val="en-GB"/>
              </w:rPr>
              <w:t>What is Normalisation and why is it important to database development?</w:t>
            </w:r>
            <w:r>
              <w:rPr>
                <w:noProof/>
                <w:webHidden/>
              </w:rPr>
              <w:tab/>
            </w:r>
            <w:r>
              <w:rPr>
                <w:noProof/>
                <w:webHidden/>
              </w:rPr>
              <w:fldChar w:fldCharType="begin"/>
            </w:r>
            <w:r>
              <w:rPr>
                <w:noProof/>
                <w:webHidden/>
              </w:rPr>
              <w:instrText xml:space="preserve"> PAGEREF _Toc174957083 \h </w:instrText>
            </w:r>
            <w:r>
              <w:rPr>
                <w:noProof/>
                <w:webHidden/>
              </w:rPr>
            </w:r>
            <w:r>
              <w:rPr>
                <w:noProof/>
                <w:webHidden/>
              </w:rPr>
              <w:fldChar w:fldCharType="separate"/>
            </w:r>
            <w:r>
              <w:rPr>
                <w:noProof/>
                <w:webHidden/>
              </w:rPr>
              <w:t>4</w:t>
            </w:r>
            <w:r>
              <w:rPr>
                <w:noProof/>
                <w:webHidden/>
              </w:rPr>
              <w:fldChar w:fldCharType="end"/>
            </w:r>
          </w:hyperlink>
        </w:p>
        <w:p w14:paraId="034C215F" w14:textId="7505EB3C"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84" w:history="1">
            <w:r w:rsidRPr="00AF4997">
              <w:rPr>
                <w:rStyle w:val="Hyperlink"/>
                <w:noProof/>
              </w:rPr>
              <w:t>Key advantages of normalisation</w:t>
            </w:r>
            <w:r>
              <w:rPr>
                <w:noProof/>
                <w:webHidden/>
              </w:rPr>
              <w:tab/>
            </w:r>
            <w:r>
              <w:rPr>
                <w:noProof/>
                <w:webHidden/>
              </w:rPr>
              <w:fldChar w:fldCharType="begin"/>
            </w:r>
            <w:r>
              <w:rPr>
                <w:noProof/>
                <w:webHidden/>
              </w:rPr>
              <w:instrText xml:space="preserve"> PAGEREF _Toc174957084 \h </w:instrText>
            </w:r>
            <w:r>
              <w:rPr>
                <w:noProof/>
                <w:webHidden/>
              </w:rPr>
            </w:r>
            <w:r>
              <w:rPr>
                <w:noProof/>
                <w:webHidden/>
              </w:rPr>
              <w:fldChar w:fldCharType="separate"/>
            </w:r>
            <w:r>
              <w:rPr>
                <w:noProof/>
                <w:webHidden/>
              </w:rPr>
              <w:t>4</w:t>
            </w:r>
            <w:r>
              <w:rPr>
                <w:noProof/>
                <w:webHidden/>
              </w:rPr>
              <w:fldChar w:fldCharType="end"/>
            </w:r>
          </w:hyperlink>
        </w:p>
        <w:p w14:paraId="1AA8DBC2" w14:textId="4AF4807F"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85" w:history="1">
            <w:r w:rsidRPr="00AF4997">
              <w:rPr>
                <w:rStyle w:val="Hyperlink"/>
                <w:noProof/>
                <w:lang w:val="en-GB"/>
              </w:rPr>
              <w:t>Normal Forms</w:t>
            </w:r>
            <w:r>
              <w:rPr>
                <w:noProof/>
                <w:webHidden/>
              </w:rPr>
              <w:tab/>
            </w:r>
            <w:r>
              <w:rPr>
                <w:noProof/>
                <w:webHidden/>
              </w:rPr>
              <w:fldChar w:fldCharType="begin"/>
            </w:r>
            <w:r>
              <w:rPr>
                <w:noProof/>
                <w:webHidden/>
              </w:rPr>
              <w:instrText xml:space="preserve"> PAGEREF _Toc174957085 \h </w:instrText>
            </w:r>
            <w:r>
              <w:rPr>
                <w:noProof/>
                <w:webHidden/>
              </w:rPr>
            </w:r>
            <w:r>
              <w:rPr>
                <w:noProof/>
                <w:webHidden/>
              </w:rPr>
              <w:fldChar w:fldCharType="separate"/>
            </w:r>
            <w:r>
              <w:rPr>
                <w:noProof/>
                <w:webHidden/>
              </w:rPr>
              <w:t>4</w:t>
            </w:r>
            <w:r>
              <w:rPr>
                <w:noProof/>
                <w:webHidden/>
              </w:rPr>
              <w:fldChar w:fldCharType="end"/>
            </w:r>
          </w:hyperlink>
        </w:p>
        <w:p w14:paraId="5B035554" w14:textId="28110FAD" w:rsidR="00B67E4D" w:rsidRDefault="00B67E4D">
          <w:pPr>
            <w:pStyle w:val="TOC1"/>
            <w:tabs>
              <w:tab w:val="right" w:leader="dot" w:pos="9219"/>
            </w:tabs>
            <w:rPr>
              <w:rFonts w:cstheme="minorBidi"/>
              <w:b w:val="0"/>
              <w:bCs w:val="0"/>
              <w:i w:val="0"/>
              <w:iCs w:val="0"/>
              <w:noProof/>
              <w:color w:val="auto"/>
              <w:kern w:val="2"/>
              <w:lang w:val="en-GB" w:eastAsia="en-GB"/>
              <w14:ligatures w14:val="standardContextual"/>
            </w:rPr>
          </w:pPr>
          <w:hyperlink w:anchor="_Toc174957086" w:history="1">
            <w:r w:rsidRPr="00AF4997">
              <w:rPr>
                <w:rStyle w:val="Hyperlink"/>
                <w:noProof/>
              </w:rPr>
              <w:t>Database</w:t>
            </w:r>
            <w:r>
              <w:rPr>
                <w:noProof/>
                <w:webHidden/>
              </w:rPr>
              <w:tab/>
            </w:r>
            <w:r>
              <w:rPr>
                <w:noProof/>
                <w:webHidden/>
              </w:rPr>
              <w:fldChar w:fldCharType="begin"/>
            </w:r>
            <w:r>
              <w:rPr>
                <w:noProof/>
                <w:webHidden/>
              </w:rPr>
              <w:instrText xml:space="preserve"> PAGEREF _Toc174957086 \h </w:instrText>
            </w:r>
            <w:r>
              <w:rPr>
                <w:noProof/>
                <w:webHidden/>
              </w:rPr>
            </w:r>
            <w:r>
              <w:rPr>
                <w:noProof/>
                <w:webHidden/>
              </w:rPr>
              <w:fldChar w:fldCharType="separate"/>
            </w:r>
            <w:r>
              <w:rPr>
                <w:noProof/>
                <w:webHidden/>
              </w:rPr>
              <w:t>6</w:t>
            </w:r>
            <w:r>
              <w:rPr>
                <w:noProof/>
                <w:webHidden/>
              </w:rPr>
              <w:fldChar w:fldCharType="end"/>
            </w:r>
          </w:hyperlink>
        </w:p>
        <w:p w14:paraId="29ED5CAC" w14:textId="54DF8497" w:rsidR="00B67E4D" w:rsidRDefault="00B67E4D">
          <w:pPr>
            <w:pStyle w:val="TOC2"/>
            <w:tabs>
              <w:tab w:val="right" w:leader="dot" w:pos="9219"/>
            </w:tabs>
            <w:rPr>
              <w:rFonts w:cstheme="minorBidi"/>
              <w:b w:val="0"/>
              <w:bCs w:val="0"/>
              <w:noProof/>
              <w:color w:val="auto"/>
              <w:kern w:val="2"/>
              <w:sz w:val="24"/>
              <w:szCs w:val="24"/>
              <w:lang w:val="en-GB" w:eastAsia="en-GB"/>
              <w14:ligatures w14:val="standardContextual"/>
            </w:rPr>
          </w:pPr>
          <w:hyperlink w:anchor="_Toc174957087" w:history="1">
            <w:r w:rsidRPr="00AF4997">
              <w:rPr>
                <w:rStyle w:val="Hyperlink"/>
                <w:noProof/>
              </w:rPr>
              <w:t>Looking at the Data</w:t>
            </w:r>
            <w:r>
              <w:rPr>
                <w:noProof/>
                <w:webHidden/>
              </w:rPr>
              <w:tab/>
            </w:r>
            <w:r>
              <w:rPr>
                <w:noProof/>
                <w:webHidden/>
              </w:rPr>
              <w:fldChar w:fldCharType="begin"/>
            </w:r>
            <w:r>
              <w:rPr>
                <w:noProof/>
                <w:webHidden/>
              </w:rPr>
              <w:instrText xml:space="preserve"> PAGEREF _Toc174957087 \h </w:instrText>
            </w:r>
            <w:r>
              <w:rPr>
                <w:noProof/>
                <w:webHidden/>
              </w:rPr>
            </w:r>
            <w:r>
              <w:rPr>
                <w:noProof/>
                <w:webHidden/>
              </w:rPr>
              <w:fldChar w:fldCharType="separate"/>
            </w:r>
            <w:r>
              <w:rPr>
                <w:noProof/>
                <w:webHidden/>
              </w:rPr>
              <w:t>8</w:t>
            </w:r>
            <w:r>
              <w:rPr>
                <w:noProof/>
                <w:webHidden/>
              </w:rPr>
              <w:fldChar w:fldCharType="end"/>
            </w:r>
          </w:hyperlink>
        </w:p>
        <w:p w14:paraId="1208EE35" w14:textId="25C3A422" w:rsidR="00B67E4D" w:rsidRDefault="00B67E4D">
          <w:pPr>
            <w:pStyle w:val="TOC3"/>
            <w:tabs>
              <w:tab w:val="right" w:leader="dot" w:pos="9219"/>
            </w:tabs>
            <w:rPr>
              <w:rFonts w:cstheme="minorBidi"/>
              <w:noProof/>
              <w:color w:val="auto"/>
              <w:kern w:val="2"/>
              <w:sz w:val="24"/>
              <w:szCs w:val="24"/>
              <w:lang w:val="en-GB" w:eastAsia="en-GB"/>
              <w14:ligatures w14:val="standardContextual"/>
            </w:rPr>
          </w:pPr>
          <w:hyperlink w:anchor="_Toc174957088" w:history="1">
            <w:r w:rsidRPr="00AF4997">
              <w:rPr>
                <w:rStyle w:val="Hyperlink"/>
                <w:noProof/>
              </w:rPr>
              <w:t>JOINS in SQL</w:t>
            </w:r>
            <w:r>
              <w:rPr>
                <w:noProof/>
                <w:webHidden/>
              </w:rPr>
              <w:tab/>
            </w:r>
            <w:r>
              <w:rPr>
                <w:noProof/>
                <w:webHidden/>
              </w:rPr>
              <w:fldChar w:fldCharType="begin"/>
            </w:r>
            <w:r>
              <w:rPr>
                <w:noProof/>
                <w:webHidden/>
              </w:rPr>
              <w:instrText xml:space="preserve"> PAGEREF _Toc174957088 \h </w:instrText>
            </w:r>
            <w:r>
              <w:rPr>
                <w:noProof/>
                <w:webHidden/>
              </w:rPr>
            </w:r>
            <w:r>
              <w:rPr>
                <w:noProof/>
                <w:webHidden/>
              </w:rPr>
              <w:fldChar w:fldCharType="separate"/>
            </w:r>
            <w:r>
              <w:rPr>
                <w:noProof/>
                <w:webHidden/>
              </w:rPr>
              <w:t>9</w:t>
            </w:r>
            <w:r>
              <w:rPr>
                <w:noProof/>
                <w:webHidden/>
              </w:rPr>
              <w:fldChar w:fldCharType="end"/>
            </w:r>
          </w:hyperlink>
        </w:p>
        <w:p w14:paraId="7BA711CF" w14:textId="0E96CACA" w:rsidR="00B67E4D" w:rsidRDefault="00B67E4D">
          <w:pPr>
            <w:pStyle w:val="TOC1"/>
            <w:tabs>
              <w:tab w:val="right" w:leader="dot" w:pos="9219"/>
            </w:tabs>
            <w:rPr>
              <w:rFonts w:cstheme="minorBidi"/>
              <w:b w:val="0"/>
              <w:bCs w:val="0"/>
              <w:i w:val="0"/>
              <w:iCs w:val="0"/>
              <w:noProof/>
              <w:color w:val="auto"/>
              <w:kern w:val="2"/>
              <w:lang w:val="en-GB" w:eastAsia="en-GB"/>
              <w14:ligatures w14:val="standardContextual"/>
            </w:rPr>
          </w:pPr>
          <w:hyperlink w:anchor="_Toc174957089" w:history="1">
            <w:r w:rsidRPr="00AF4997">
              <w:rPr>
                <w:rStyle w:val="Hyperlink"/>
                <w:noProof/>
              </w:rPr>
              <w:t>Creating an EER Diagram</w:t>
            </w:r>
            <w:r>
              <w:rPr>
                <w:noProof/>
                <w:webHidden/>
              </w:rPr>
              <w:tab/>
            </w:r>
            <w:r>
              <w:rPr>
                <w:noProof/>
                <w:webHidden/>
              </w:rPr>
              <w:fldChar w:fldCharType="begin"/>
            </w:r>
            <w:r>
              <w:rPr>
                <w:noProof/>
                <w:webHidden/>
              </w:rPr>
              <w:instrText xml:space="preserve"> PAGEREF _Toc174957089 \h </w:instrText>
            </w:r>
            <w:r>
              <w:rPr>
                <w:noProof/>
                <w:webHidden/>
              </w:rPr>
            </w:r>
            <w:r>
              <w:rPr>
                <w:noProof/>
                <w:webHidden/>
              </w:rPr>
              <w:fldChar w:fldCharType="separate"/>
            </w:r>
            <w:r>
              <w:rPr>
                <w:noProof/>
                <w:webHidden/>
              </w:rPr>
              <w:t>16</w:t>
            </w:r>
            <w:r>
              <w:rPr>
                <w:noProof/>
                <w:webHidden/>
              </w:rPr>
              <w:fldChar w:fldCharType="end"/>
            </w:r>
          </w:hyperlink>
        </w:p>
        <w:p w14:paraId="536338FF" w14:textId="6CA9D8D6" w:rsidR="00B67E4D" w:rsidRDefault="00B67E4D">
          <w:pPr>
            <w:pStyle w:val="TOC2"/>
            <w:tabs>
              <w:tab w:val="right" w:leader="dot" w:pos="9219"/>
            </w:tabs>
            <w:rPr>
              <w:rFonts w:cstheme="minorBidi"/>
              <w:b w:val="0"/>
              <w:bCs w:val="0"/>
              <w:noProof/>
              <w:color w:val="auto"/>
              <w:kern w:val="2"/>
              <w:sz w:val="24"/>
              <w:szCs w:val="24"/>
              <w:lang w:val="en-GB" w:eastAsia="en-GB"/>
              <w14:ligatures w14:val="standardContextual"/>
            </w:rPr>
          </w:pPr>
          <w:hyperlink w:anchor="_Toc174957090" w:history="1">
            <w:r w:rsidRPr="00AF4997">
              <w:rPr>
                <w:rStyle w:val="Hyperlink"/>
                <w:noProof/>
              </w:rPr>
              <w:t>Name of my answers.</w:t>
            </w:r>
            <w:r>
              <w:rPr>
                <w:noProof/>
                <w:webHidden/>
              </w:rPr>
              <w:tab/>
            </w:r>
            <w:r>
              <w:rPr>
                <w:noProof/>
                <w:webHidden/>
              </w:rPr>
              <w:fldChar w:fldCharType="begin"/>
            </w:r>
            <w:r>
              <w:rPr>
                <w:noProof/>
                <w:webHidden/>
              </w:rPr>
              <w:instrText xml:space="preserve"> PAGEREF _Toc174957090 \h </w:instrText>
            </w:r>
            <w:r>
              <w:rPr>
                <w:noProof/>
                <w:webHidden/>
              </w:rPr>
            </w:r>
            <w:r>
              <w:rPr>
                <w:noProof/>
                <w:webHidden/>
              </w:rPr>
              <w:fldChar w:fldCharType="separate"/>
            </w:r>
            <w:r>
              <w:rPr>
                <w:noProof/>
                <w:webHidden/>
              </w:rPr>
              <w:t>18</w:t>
            </w:r>
            <w:r>
              <w:rPr>
                <w:noProof/>
                <w:webHidden/>
              </w:rPr>
              <w:fldChar w:fldCharType="end"/>
            </w:r>
          </w:hyperlink>
        </w:p>
        <w:p w14:paraId="5C639D7B" w14:textId="208E5FC9" w:rsidR="007B4B3C" w:rsidRDefault="007B4B3C">
          <w:r>
            <w:rPr>
              <w:b/>
              <w:bCs/>
              <w:noProof/>
            </w:rPr>
            <w:fldChar w:fldCharType="end"/>
          </w:r>
        </w:p>
      </w:sdtContent>
    </w:sdt>
    <w:p w14:paraId="3DA99ECB" w14:textId="77777777" w:rsidR="007B4B3C" w:rsidRDefault="007B4B3C" w:rsidP="003A6079">
      <w:pPr>
        <w:pStyle w:val="Heading1"/>
        <w:spacing w:before="0" w:after="0"/>
      </w:pPr>
    </w:p>
    <w:p w14:paraId="6DC0F615" w14:textId="77777777" w:rsidR="007B4B3C" w:rsidRDefault="007B4B3C" w:rsidP="003A6079">
      <w:pPr>
        <w:pStyle w:val="Heading1"/>
        <w:spacing w:before="0" w:after="0"/>
      </w:pPr>
    </w:p>
    <w:p w14:paraId="7EA7D694" w14:textId="77777777" w:rsidR="007B4B3C" w:rsidRDefault="007B4B3C" w:rsidP="003A6079">
      <w:pPr>
        <w:pStyle w:val="Heading1"/>
        <w:spacing w:before="0" w:after="0"/>
      </w:pPr>
    </w:p>
    <w:p w14:paraId="3286909F" w14:textId="77777777" w:rsidR="007B4B3C" w:rsidRDefault="007B4B3C" w:rsidP="003A6079">
      <w:pPr>
        <w:pStyle w:val="Heading1"/>
        <w:spacing w:before="0" w:after="0"/>
      </w:pPr>
    </w:p>
    <w:p w14:paraId="5DEDA52D" w14:textId="77777777" w:rsidR="007B4B3C" w:rsidRDefault="007B4B3C" w:rsidP="003A6079">
      <w:pPr>
        <w:pStyle w:val="Heading1"/>
        <w:spacing w:before="0" w:after="0"/>
      </w:pPr>
    </w:p>
    <w:p w14:paraId="28043E48" w14:textId="77777777" w:rsidR="007B4B3C" w:rsidRDefault="007B4B3C" w:rsidP="003A6079">
      <w:pPr>
        <w:pStyle w:val="Heading1"/>
        <w:spacing w:before="0" w:after="0"/>
      </w:pPr>
    </w:p>
    <w:p w14:paraId="43134473" w14:textId="77777777" w:rsidR="007B4B3C" w:rsidRDefault="007B4B3C" w:rsidP="003A6079">
      <w:pPr>
        <w:pStyle w:val="Heading1"/>
        <w:spacing w:before="0" w:after="0"/>
      </w:pPr>
    </w:p>
    <w:p w14:paraId="0BBE017D" w14:textId="77777777" w:rsidR="007B4B3C" w:rsidRDefault="007B4B3C" w:rsidP="003A6079">
      <w:pPr>
        <w:pStyle w:val="Heading1"/>
        <w:spacing w:before="0" w:after="0"/>
      </w:pPr>
    </w:p>
    <w:p w14:paraId="5CEDDFBD" w14:textId="77777777" w:rsidR="007B4B3C" w:rsidRDefault="007B4B3C" w:rsidP="003A6079">
      <w:pPr>
        <w:pStyle w:val="Heading1"/>
        <w:spacing w:before="0" w:after="0"/>
      </w:pPr>
    </w:p>
    <w:p w14:paraId="24B37A52" w14:textId="77777777" w:rsidR="00A72C36" w:rsidRDefault="00A72C36">
      <w:pPr>
        <w:spacing w:after="240"/>
        <w:jc w:val="left"/>
        <w:rPr>
          <w:rFonts w:eastAsiaTheme="majorEastAsia" w:cstheme="majorBidi"/>
          <w:sz w:val="42"/>
          <w:szCs w:val="32"/>
        </w:rPr>
      </w:pPr>
      <w:r>
        <w:br w:type="page"/>
      </w:r>
    </w:p>
    <w:p w14:paraId="4C5A77CC" w14:textId="307C1EB9" w:rsidR="00EC6A08" w:rsidRPr="00EC6A08" w:rsidRDefault="00EC6A08" w:rsidP="003A6079">
      <w:pPr>
        <w:pStyle w:val="Heading1"/>
        <w:spacing w:before="0" w:after="0"/>
      </w:pPr>
      <w:bookmarkStart w:id="2" w:name="_Toc174957077"/>
      <w:r w:rsidRPr="00EC6A08">
        <w:lastRenderedPageBreak/>
        <w:t>Task 1</w:t>
      </w:r>
      <w:r w:rsidR="001B6208">
        <w:t>:</w:t>
      </w:r>
      <w:bookmarkEnd w:id="2"/>
    </w:p>
    <w:p w14:paraId="65F7C0D9" w14:textId="68F9AB8A" w:rsidR="001708EC" w:rsidRPr="001708EC" w:rsidRDefault="00EC6A08" w:rsidP="00A72C36">
      <w:r w:rsidRPr="001708EC">
        <w:t>List the different types of relationships in relational databases and provide examples.</w:t>
      </w:r>
    </w:p>
    <w:p w14:paraId="4B7D0839" w14:textId="77777777" w:rsidR="00EC6A08" w:rsidRPr="001B6208" w:rsidRDefault="00EC6A08" w:rsidP="003A6079">
      <w:pPr>
        <w:pStyle w:val="Heading2"/>
        <w:spacing w:before="120"/>
      </w:pPr>
      <w:bookmarkStart w:id="3" w:name="_Toc174957078"/>
      <w:r w:rsidRPr="001B6208">
        <w:t>Types of Relationships in Relational Databases</w:t>
      </w:r>
      <w:bookmarkEnd w:id="3"/>
    </w:p>
    <w:p w14:paraId="250CF731" w14:textId="77777777" w:rsidR="00740E31" w:rsidRDefault="00EC6A08" w:rsidP="00740E31">
      <w:pPr>
        <w:rPr>
          <w:lang w:val="en-GB"/>
        </w:rPr>
      </w:pPr>
      <w:r w:rsidRPr="00915434">
        <w:rPr>
          <w:lang w:val="en-GB"/>
        </w:rPr>
        <w:t>Relational databases primarily utili</w:t>
      </w:r>
      <w:r w:rsidR="001708EC" w:rsidRPr="00915434">
        <w:rPr>
          <w:lang w:val="en-GB"/>
        </w:rPr>
        <w:t>s</w:t>
      </w:r>
      <w:r w:rsidRPr="00915434">
        <w:rPr>
          <w:lang w:val="en-GB"/>
        </w:rPr>
        <w:t>e three types of relationships to structure data</w:t>
      </w:r>
      <w:r w:rsidR="00915434">
        <w:rPr>
          <w:lang w:val="en-GB"/>
        </w:rPr>
        <w:t>.</w:t>
      </w:r>
    </w:p>
    <w:p w14:paraId="76FC5A61" w14:textId="718D570F" w:rsidR="00EC6A08" w:rsidRPr="001708EC" w:rsidRDefault="00EC6A08" w:rsidP="003A6079">
      <w:pPr>
        <w:pStyle w:val="Heading3"/>
        <w:spacing w:before="120" w:after="0"/>
        <w:rPr>
          <w:lang w:val="en-GB"/>
        </w:rPr>
      </w:pPr>
      <w:bookmarkStart w:id="4" w:name="_Toc174957079"/>
      <w:r w:rsidRPr="001708EC">
        <w:rPr>
          <w:lang w:val="en-GB"/>
        </w:rPr>
        <w:t xml:space="preserve">One-to-One </w:t>
      </w:r>
      <w:r w:rsidR="00740E31" w:rsidRPr="001708EC">
        <w:rPr>
          <w:lang w:val="en-GB"/>
        </w:rPr>
        <w:t>Relationship</w:t>
      </w:r>
      <w:r w:rsidR="00740E31">
        <w:rPr>
          <w:lang w:val="en-GB"/>
        </w:rPr>
        <w:t>:</w:t>
      </w:r>
      <w:bookmarkEnd w:id="4"/>
    </w:p>
    <w:p w14:paraId="0D019D30" w14:textId="7086BC96" w:rsidR="00EC6A08" w:rsidRPr="001708EC" w:rsidRDefault="00EC6A08" w:rsidP="001708EC">
      <w:pPr>
        <w:pStyle w:val="ListParagraph"/>
        <w:numPr>
          <w:ilvl w:val="0"/>
          <w:numId w:val="22"/>
        </w:numPr>
        <w:spacing w:after="0"/>
        <w:rPr>
          <w:lang w:val="en-GB"/>
        </w:rPr>
      </w:pPr>
      <w:r w:rsidRPr="001708EC">
        <w:rPr>
          <w:lang w:val="en-GB"/>
        </w:rPr>
        <w:t>Definition: A single record in one table corresponds to exactly one record in another table.</w:t>
      </w:r>
    </w:p>
    <w:p w14:paraId="33FFEDD2" w14:textId="51FC0305" w:rsidR="00EC6A08" w:rsidRPr="001708EC" w:rsidRDefault="00EC6A08" w:rsidP="001708EC">
      <w:pPr>
        <w:pStyle w:val="ListParagraph"/>
        <w:numPr>
          <w:ilvl w:val="0"/>
          <w:numId w:val="22"/>
        </w:numPr>
        <w:spacing w:after="0"/>
        <w:rPr>
          <w:lang w:val="en-GB"/>
        </w:rPr>
      </w:pPr>
      <w:r w:rsidRPr="001708EC">
        <w:rPr>
          <w:lang w:val="en-GB"/>
        </w:rPr>
        <w:t>Example: A person may have only one passport.</w:t>
      </w:r>
    </w:p>
    <w:p w14:paraId="7C535A91" w14:textId="1A094812" w:rsidR="00EC6A08" w:rsidRDefault="00EC6A08" w:rsidP="001708EC">
      <w:pPr>
        <w:pStyle w:val="ListParagraph"/>
        <w:numPr>
          <w:ilvl w:val="0"/>
          <w:numId w:val="22"/>
        </w:numPr>
        <w:spacing w:after="0"/>
        <w:rPr>
          <w:lang w:val="en-GB"/>
        </w:rPr>
      </w:pPr>
      <w:r w:rsidRPr="001708EC">
        <w:rPr>
          <w:lang w:val="en-GB"/>
        </w:rPr>
        <w:t>Implementation: Often achieved through primary and foreign key constraints with unique indexes.</w:t>
      </w:r>
    </w:p>
    <w:p w14:paraId="420FD9A1" w14:textId="711E9308" w:rsidR="00BA6F8D" w:rsidRPr="00BA6F8D" w:rsidRDefault="003A6079" w:rsidP="00BA6F8D">
      <w:pPr>
        <w:spacing w:after="0"/>
        <w:rPr>
          <w:lang w:val="en-GB"/>
        </w:rPr>
      </w:pPr>
      <w:r>
        <w:rPr>
          <w:noProof/>
        </w:rPr>
        <w:drawing>
          <wp:anchor distT="0" distB="0" distL="114300" distR="114300" simplePos="0" relativeHeight="251645952" behindDoc="0" locked="0" layoutInCell="1" allowOverlap="1" wp14:anchorId="5F9EE7CF" wp14:editId="1EA394CA">
            <wp:simplePos x="0" y="0"/>
            <wp:positionH relativeFrom="column">
              <wp:posOffset>678324</wp:posOffset>
            </wp:positionH>
            <wp:positionV relativeFrom="paragraph">
              <wp:posOffset>140224</wp:posOffset>
            </wp:positionV>
            <wp:extent cx="2311400" cy="876300"/>
            <wp:effectExtent l="12700" t="12700" r="12700" b="12700"/>
            <wp:wrapSquare wrapText="bothSides"/>
            <wp:docPr id="1270102599" name="Picture 5" descr="One-to-on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e-to-one relationshi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1400" cy="87630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451C5F6E" w14:textId="30276852" w:rsidR="001708EC" w:rsidRPr="001708EC" w:rsidRDefault="001708EC" w:rsidP="001708EC">
      <w:pPr>
        <w:pStyle w:val="ListParagraph"/>
        <w:spacing w:after="0"/>
        <w:rPr>
          <w:lang w:val="en-GB"/>
        </w:rPr>
      </w:pPr>
    </w:p>
    <w:p w14:paraId="6E2B6CFF" w14:textId="62839F8B" w:rsidR="00BA6F8D" w:rsidRPr="00ED1F89" w:rsidRDefault="00915434" w:rsidP="00EC6A08">
      <w:pPr>
        <w:rPr>
          <w:i/>
          <w:iCs/>
          <w:sz w:val="16"/>
          <w:szCs w:val="16"/>
          <w:lang w:val="en-GB"/>
        </w:rPr>
      </w:pPr>
      <w:r w:rsidRPr="00ED1F89">
        <w:rPr>
          <w:i/>
          <w:iCs/>
          <w:sz w:val="16"/>
          <w:szCs w:val="16"/>
          <w:lang w:val="en-GB"/>
        </w:rPr>
        <w:t>Figure .1</w:t>
      </w:r>
      <w:r w:rsidR="00740E31" w:rsidRPr="00ED1F89">
        <w:rPr>
          <w:i/>
          <w:iCs/>
          <w:sz w:val="16"/>
          <w:szCs w:val="16"/>
          <w:lang w:val="en-GB"/>
        </w:rPr>
        <w:t>.</w:t>
      </w:r>
    </w:p>
    <w:p w14:paraId="271BD7CE" w14:textId="77777777" w:rsidR="003A6079" w:rsidRDefault="003A6079" w:rsidP="00BA6F8D">
      <w:pPr>
        <w:pStyle w:val="Subtitle"/>
        <w:rPr>
          <w:sz w:val="16"/>
          <w:szCs w:val="16"/>
        </w:rPr>
      </w:pPr>
    </w:p>
    <w:p w14:paraId="1F20F15D" w14:textId="77777777" w:rsidR="003A6079" w:rsidRDefault="003A6079" w:rsidP="00BA6F8D">
      <w:pPr>
        <w:pStyle w:val="Subtitle"/>
        <w:rPr>
          <w:sz w:val="16"/>
          <w:szCs w:val="16"/>
        </w:rPr>
      </w:pPr>
    </w:p>
    <w:p w14:paraId="7C16311C" w14:textId="77777777" w:rsidR="003A6079" w:rsidRDefault="003A6079" w:rsidP="00BA6F8D">
      <w:pPr>
        <w:pStyle w:val="Subtitle"/>
        <w:rPr>
          <w:sz w:val="16"/>
          <w:szCs w:val="16"/>
        </w:rPr>
      </w:pPr>
    </w:p>
    <w:p w14:paraId="5A54AF28" w14:textId="77777777" w:rsidR="003A6079" w:rsidRPr="00ED1F89" w:rsidRDefault="003A6079" w:rsidP="00BA6F8D">
      <w:pPr>
        <w:pStyle w:val="Subtitle"/>
        <w:rPr>
          <w:i/>
          <w:iCs/>
          <w:sz w:val="16"/>
          <w:szCs w:val="16"/>
        </w:rPr>
      </w:pPr>
    </w:p>
    <w:p w14:paraId="34474AD3" w14:textId="7A66F1BC" w:rsidR="00BA6F8D" w:rsidRPr="00ED1F89" w:rsidRDefault="00BA6F8D" w:rsidP="00BA6F8D">
      <w:pPr>
        <w:pStyle w:val="Subtitle"/>
        <w:rPr>
          <w:i/>
          <w:iCs/>
          <w:sz w:val="16"/>
          <w:szCs w:val="16"/>
        </w:rPr>
      </w:pPr>
      <w:r w:rsidRPr="00ED1F89">
        <w:rPr>
          <w:i/>
          <w:iCs/>
          <w:sz w:val="16"/>
          <w:szCs w:val="16"/>
        </w:rPr>
        <w:t>Source: [</w:t>
      </w:r>
      <w:r w:rsidRPr="00ED1F89">
        <w:rPr>
          <w:i/>
          <w:iCs/>
          <w:sz w:val="16"/>
          <w:szCs w:val="16"/>
          <w:lang w:val="en-GB"/>
        </w:rPr>
        <w:t>https://www.google.com/imgres?q=images%20of%20one%20to%20one%20relationship%20in%20databases&amp;imgurl=https%3A%2F%2Fhelp.claris.com%2Farchive%2Fhelp%2F18%2Ffmp%2Fen%2FFMP_Help%2Fimages%2Frelational.07.03.2.png&amp;imgrefurl=https%3A%2F%2Fhelp.claris.com%2Farchive%2Fhelp%2F18%2Ffmp%2Fen%2FFMP_Help%2Fone-to-one-relationships.html&amp;docid=JcPIgYb5huPsWM&amp;tbnid=jL5Cvr7LzBu90M&amp;vet=12ahUKEwjitpLGvvmHAxUfWUEAHV6yHtIQM3oECBYQAA..i&amp;w=821&amp;h=313&amp;hcb=2&amp;ved=2ahUKEwjitpLGvvmHAxUfWUEAHV6yHtIQM3oECBYQAA</w:t>
      </w:r>
      <w:r w:rsidRPr="00ED1F89">
        <w:rPr>
          <w:i/>
          <w:iCs/>
          <w:sz w:val="16"/>
          <w:szCs w:val="16"/>
        </w:rPr>
        <w:t>] accessed [</w:t>
      </w:r>
      <w:r w:rsidR="00915434" w:rsidRPr="00ED1F89">
        <w:rPr>
          <w:i/>
          <w:iCs/>
          <w:sz w:val="16"/>
          <w:szCs w:val="16"/>
        </w:rPr>
        <w:t>16/8/2024</w:t>
      </w:r>
      <w:r w:rsidRPr="00ED1F89">
        <w:rPr>
          <w:i/>
          <w:iCs/>
          <w:sz w:val="16"/>
          <w:szCs w:val="16"/>
        </w:rPr>
        <w:t>]</w:t>
      </w:r>
    </w:p>
    <w:p w14:paraId="24C65F3E" w14:textId="7877266F" w:rsidR="00EC6A08" w:rsidRPr="00EC6A08" w:rsidRDefault="00EC6A08" w:rsidP="003A6079">
      <w:pPr>
        <w:pStyle w:val="Heading3"/>
        <w:spacing w:before="360" w:after="0"/>
        <w:rPr>
          <w:lang w:val="en-GB"/>
        </w:rPr>
      </w:pPr>
      <w:bookmarkStart w:id="5" w:name="_Toc174957080"/>
      <w:r w:rsidRPr="00EC6A08">
        <w:rPr>
          <w:lang w:val="en-GB"/>
        </w:rPr>
        <w:t>One-to-Many Relationship</w:t>
      </w:r>
      <w:bookmarkEnd w:id="5"/>
    </w:p>
    <w:p w14:paraId="69409D05" w14:textId="77777777" w:rsidR="00EC6A08" w:rsidRPr="003A6079" w:rsidRDefault="00EC6A08" w:rsidP="003A6079">
      <w:pPr>
        <w:pStyle w:val="ListParagraph"/>
        <w:numPr>
          <w:ilvl w:val="0"/>
          <w:numId w:val="23"/>
        </w:numPr>
        <w:rPr>
          <w:lang w:val="en-GB"/>
        </w:rPr>
      </w:pPr>
      <w:r w:rsidRPr="003A6079">
        <w:rPr>
          <w:lang w:val="en-GB"/>
        </w:rPr>
        <w:t>Definition: A single record in one table can be associated with multiple records in another table, but a record in the second table can only be associated with one record in the first table.</w:t>
      </w:r>
    </w:p>
    <w:p w14:paraId="6ED4BE4D" w14:textId="2CB44318" w:rsidR="00EC6A08" w:rsidRPr="003A6079" w:rsidRDefault="00EC6A08" w:rsidP="003A6079">
      <w:pPr>
        <w:pStyle w:val="ListParagraph"/>
        <w:numPr>
          <w:ilvl w:val="0"/>
          <w:numId w:val="23"/>
        </w:numPr>
        <w:rPr>
          <w:lang w:val="en-GB"/>
        </w:rPr>
      </w:pPr>
      <w:r w:rsidRPr="003A6079">
        <w:rPr>
          <w:lang w:val="en-GB"/>
        </w:rPr>
        <w:t>Example: A customer can have multiple orders, but an order belongs to only one customer.</w:t>
      </w:r>
    </w:p>
    <w:p w14:paraId="729588FB" w14:textId="4348D209" w:rsidR="00EC6A08" w:rsidRPr="003A6079" w:rsidRDefault="003A6079" w:rsidP="003A6079">
      <w:pPr>
        <w:pStyle w:val="ListParagraph"/>
        <w:numPr>
          <w:ilvl w:val="0"/>
          <w:numId w:val="23"/>
        </w:numPr>
        <w:rPr>
          <w:lang w:val="en-GB"/>
        </w:rPr>
      </w:pPr>
      <w:r>
        <w:rPr>
          <w:noProof/>
        </w:rPr>
        <w:drawing>
          <wp:anchor distT="0" distB="0" distL="114300" distR="114300" simplePos="0" relativeHeight="251646976" behindDoc="0" locked="0" layoutInCell="1" allowOverlap="1" wp14:anchorId="0709E0A0" wp14:editId="048FD1FE">
            <wp:simplePos x="0" y="0"/>
            <wp:positionH relativeFrom="column">
              <wp:posOffset>828300</wp:posOffset>
            </wp:positionH>
            <wp:positionV relativeFrom="paragraph">
              <wp:posOffset>316934</wp:posOffset>
            </wp:positionV>
            <wp:extent cx="2159000" cy="939800"/>
            <wp:effectExtent l="12700" t="12700" r="12700" b="12700"/>
            <wp:wrapSquare wrapText="bothSides"/>
            <wp:docPr id="1583221445" name="Picture 6" descr="How to Draw a One-to-Many Relationship in an ER Diagram | M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Draw a One-to-Many Relationship in an ER Diagram | Mir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000" cy="93980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EC6A08" w:rsidRPr="003A6079">
        <w:rPr>
          <w:lang w:val="en-GB"/>
        </w:rPr>
        <w:t>Implementation: Typically involves a primary key in one table and a foreign key in the other.</w:t>
      </w:r>
    </w:p>
    <w:p w14:paraId="5FE6084E" w14:textId="2A741B52" w:rsidR="00740E31" w:rsidRPr="00EC6A08" w:rsidRDefault="00740E31" w:rsidP="00915434">
      <w:pPr>
        <w:rPr>
          <w:lang w:val="en-GB"/>
        </w:rPr>
      </w:pPr>
    </w:p>
    <w:p w14:paraId="5D074574" w14:textId="77777777" w:rsidR="00740E31" w:rsidRDefault="00740E31" w:rsidP="00EC6A08">
      <w:pPr>
        <w:rPr>
          <w:lang w:val="en-GB"/>
        </w:rPr>
      </w:pPr>
    </w:p>
    <w:p w14:paraId="5CEDE079" w14:textId="14963BDF" w:rsidR="00740E31" w:rsidRPr="00ED1F89" w:rsidRDefault="00740E31" w:rsidP="00740E31">
      <w:pPr>
        <w:rPr>
          <w:i/>
          <w:iCs/>
          <w:sz w:val="16"/>
          <w:szCs w:val="16"/>
          <w:lang w:val="en-GB"/>
        </w:rPr>
      </w:pPr>
      <w:r w:rsidRPr="00ED1F89">
        <w:rPr>
          <w:i/>
          <w:iCs/>
          <w:sz w:val="16"/>
          <w:szCs w:val="16"/>
          <w:lang w:val="en-GB"/>
        </w:rPr>
        <w:t>Figure .2.</w:t>
      </w:r>
    </w:p>
    <w:p w14:paraId="44158FCF" w14:textId="3A642582" w:rsidR="00740E31" w:rsidRPr="00ED1F89" w:rsidRDefault="003A6079" w:rsidP="00740E31">
      <w:pPr>
        <w:pStyle w:val="Subtitle"/>
        <w:rPr>
          <w:i/>
          <w:iCs/>
          <w:sz w:val="16"/>
          <w:szCs w:val="16"/>
        </w:rPr>
      </w:pPr>
      <w:r w:rsidRPr="00ED1F89">
        <w:rPr>
          <w:i/>
          <w:iCs/>
          <w:sz w:val="16"/>
          <w:szCs w:val="16"/>
        </w:rPr>
        <w:t>Source: [</w:t>
      </w:r>
      <w:proofErr w:type="gramStart"/>
      <w:r w:rsidR="00740E31" w:rsidRPr="00ED1F89">
        <w:rPr>
          <w:i/>
          <w:iCs/>
          <w:sz w:val="16"/>
          <w:szCs w:val="16"/>
        </w:rPr>
        <w:t>https://miro.com/diagramming/er-diagram-one-to-many-relationship/]accessed</w:t>
      </w:r>
      <w:proofErr w:type="gramEnd"/>
      <w:r w:rsidR="00740E31" w:rsidRPr="00ED1F89">
        <w:rPr>
          <w:i/>
          <w:iCs/>
          <w:sz w:val="16"/>
          <w:szCs w:val="16"/>
        </w:rPr>
        <w:t xml:space="preserve"> [16/8/2024]</w:t>
      </w:r>
    </w:p>
    <w:p w14:paraId="6DB4EC82" w14:textId="6B918CF0" w:rsidR="00EC6A08" w:rsidRPr="00EC6A08" w:rsidRDefault="00EC6A08" w:rsidP="003A6079">
      <w:pPr>
        <w:pStyle w:val="Heading3"/>
        <w:spacing w:before="120" w:after="0"/>
        <w:rPr>
          <w:lang w:val="en-GB"/>
        </w:rPr>
      </w:pPr>
      <w:bookmarkStart w:id="6" w:name="_Toc174957081"/>
      <w:r w:rsidRPr="00EC6A08">
        <w:rPr>
          <w:lang w:val="en-GB"/>
        </w:rPr>
        <w:t>Many-to-Many Relationship</w:t>
      </w:r>
      <w:bookmarkEnd w:id="6"/>
    </w:p>
    <w:p w14:paraId="50E223A6" w14:textId="77777777" w:rsidR="00EC6A08" w:rsidRPr="003A6079" w:rsidRDefault="00EC6A08" w:rsidP="003A6079">
      <w:pPr>
        <w:pStyle w:val="ListParagraph"/>
        <w:numPr>
          <w:ilvl w:val="0"/>
          <w:numId w:val="24"/>
        </w:numPr>
        <w:rPr>
          <w:lang w:val="en-GB"/>
        </w:rPr>
      </w:pPr>
      <w:r w:rsidRPr="003A6079">
        <w:rPr>
          <w:lang w:val="en-GB"/>
        </w:rPr>
        <w:t>Definition: A record in one table can be associated with multiple records in another table, and vice versa.</w:t>
      </w:r>
    </w:p>
    <w:p w14:paraId="0E7E6ADA" w14:textId="77777777" w:rsidR="00EC6A08" w:rsidRPr="003A6079" w:rsidRDefault="00EC6A08" w:rsidP="003A6079">
      <w:pPr>
        <w:pStyle w:val="ListParagraph"/>
        <w:numPr>
          <w:ilvl w:val="0"/>
          <w:numId w:val="24"/>
        </w:numPr>
        <w:rPr>
          <w:lang w:val="en-GB"/>
        </w:rPr>
      </w:pPr>
      <w:r w:rsidRPr="003A6079">
        <w:rPr>
          <w:lang w:val="en-GB"/>
        </w:rPr>
        <w:t>Example: A customer can buy many products, and a product can be bought by many customers.</w:t>
      </w:r>
    </w:p>
    <w:p w14:paraId="22D5F4FB" w14:textId="45ABE869" w:rsidR="00EC6A08" w:rsidRPr="003A6079" w:rsidRDefault="00EC6A08" w:rsidP="003A6079">
      <w:pPr>
        <w:pStyle w:val="ListParagraph"/>
        <w:numPr>
          <w:ilvl w:val="0"/>
          <w:numId w:val="24"/>
        </w:numPr>
        <w:rPr>
          <w:lang w:val="en-GB"/>
        </w:rPr>
      </w:pPr>
      <w:r w:rsidRPr="003A6079">
        <w:rPr>
          <w:lang w:val="en-GB"/>
        </w:rPr>
        <w:t>Implementation: Requires a junction table to represent the relationship.</w:t>
      </w:r>
    </w:p>
    <w:p w14:paraId="57789CA3" w14:textId="6EFFCDF2" w:rsidR="00740E31" w:rsidRDefault="003A6079" w:rsidP="00EC6A08">
      <w:pPr>
        <w:rPr>
          <w:lang w:val="en-GB"/>
        </w:rPr>
      </w:pPr>
      <w:r>
        <w:rPr>
          <w:noProof/>
        </w:rPr>
        <w:drawing>
          <wp:anchor distT="0" distB="0" distL="114300" distR="114300" simplePos="0" relativeHeight="251648000" behindDoc="0" locked="0" layoutInCell="1" allowOverlap="1" wp14:anchorId="03C0CA88" wp14:editId="1C77B120">
            <wp:simplePos x="0" y="0"/>
            <wp:positionH relativeFrom="column">
              <wp:posOffset>527917</wp:posOffset>
            </wp:positionH>
            <wp:positionV relativeFrom="paragraph">
              <wp:posOffset>19685</wp:posOffset>
            </wp:positionV>
            <wp:extent cx="2788285" cy="1212850"/>
            <wp:effectExtent l="12700" t="12700" r="18415" b="19050"/>
            <wp:wrapSquare wrapText="bothSides"/>
            <wp:docPr id="178828895" name="Picture 7" descr="Screenshot of the connections between three data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connections between three database tabl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8285" cy="121285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740E31">
        <w:fldChar w:fldCharType="begin"/>
      </w:r>
      <w:r w:rsidR="00740E31">
        <w:instrText xml:space="preserve"> INCLUDEPICTURE "https://support.content.office.net/en-us/media/948134e3-2c9d-4767-88ff-f8bbd27d5f58.png" \* MERGEFORMATINET </w:instrText>
      </w:r>
      <w:r w:rsidR="00000000">
        <w:fldChar w:fldCharType="separate"/>
      </w:r>
      <w:r w:rsidR="00740E31">
        <w:fldChar w:fldCharType="end"/>
      </w:r>
    </w:p>
    <w:p w14:paraId="1E38BACC" w14:textId="77777777" w:rsidR="00740E31" w:rsidRDefault="00740E31" w:rsidP="00EC6A08">
      <w:pPr>
        <w:rPr>
          <w:lang w:val="en-GB"/>
        </w:rPr>
      </w:pPr>
    </w:p>
    <w:p w14:paraId="48D2BD35" w14:textId="77777777" w:rsidR="00740E31" w:rsidRDefault="00740E31" w:rsidP="00EC6A08">
      <w:pPr>
        <w:rPr>
          <w:lang w:val="en-GB"/>
        </w:rPr>
      </w:pPr>
    </w:p>
    <w:p w14:paraId="49D8CB72" w14:textId="6A99426D" w:rsidR="00740E31" w:rsidRPr="00ED1F89" w:rsidRDefault="00740E31" w:rsidP="00740E31">
      <w:pPr>
        <w:rPr>
          <w:i/>
          <w:iCs/>
          <w:sz w:val="16"/>
          <w:szCs w:val="16"/>
          <w:lang w:val="en-GB"/>
        </w:rPr>
      </w:pPr>
      <w:r w:rsidRPr="00ED1F89">
        <w:rPr>
          <w:i/>
          <w:iCs/>
          <w:sz w:val="16"/>
          <w:szCs w:val="16"/>
          <w:lang w:val="en-GB"/>
        </w:rPr>
        <w:t>Figure .3.</w:t>
      </w:r>
    </w:p>
    <w:p w14:paraId="1D01C2C9" w14:textId="4E6FE629" w:rsidR="002D171F" w:rsidRDefault="003A6079" w:rsidP="00740E31">
      <w:pPr>
        <w:pStyle w:val="Subtitle"/>
        <w:rPr>
          <w:i/>
          <w:iCs/>
          <w:sz w:val="16"/>
          <w:szCs w:val="16"/>
        </w:rPr>
      </w:pPr>
      <w:proofErr w:type="gramStart"/>
      <w:r w:rsidRPr="00ED1F89">
        <w:rPr>
          <w:i/>
          <w:iCs/>
          <w:sz w:val="16"/>
          <w:szCs w:val="16"/>
        </w:rPr>
        <w:lastRenderedPageBreak/>
        <w:t>Source:[</w:t>
      </w:r>
      <w:proofErr w:type="gramEnd"/>
      <w:r w:rsidRPr="00ED1F89">
        <w:rPr>
          <w:i/>
          <w:iCs/>
          <w:sz w:val="16"/>
          <w:szCs w:val="16"/>
        </w:rPr>
        <w:t xml:space="preserve">https://support.microsoft.com/en-us/office/video-create-many-to-many-relationships-e65bcc53-8e1c-444a-b4fb-1c0b8c1f5653] </w:t>
      </w:r>
      <w:r w:rsidR="00740E31" w:rsidRPr="00ED1F89">
        <w:rPr>
          <w:i/>
          <w:iCs/>
          <w:sz w:val="16"/>
          <w:szCs w:val="16"/>
        </w:rPr>
        <w:t>accessed [16/8/2024]</w:t>
      </w:r>
    </w:p>
    <w:p w14:paraId="35DD955A" w14:textId="77777777" w:rsidR="002D171F" w:rsidRDefault="002D171F">
      <w:pPr>
        <w:jc w:val="left"/>
        <w:rPr>
          <w:i/>
          <w:iCs/>
          <w:sz w:val="16"/>
          <w:szCs w:val="16"/>
        </w:rPr>
      </w:pPr>
      <w:r>
        <w:rPr>
          <w:i/>
          <w:iCs/>
          <w:sz w:val="16"/>
          <w:szCs w:val="16"/>
        </w:rPr>
        <w:br w:type="page"/>
      </w:r>
    </w:p>
    <w:p w14:paraId="5E326595" w14:textId="77777777" w:rsidR="00740E31" w:rsidRPr="002D171F" w:rsidRDefault="00740E31" w:rsidP="004822CF">
      <w:pPr>
        <w:pStyle w:val="Heading1"/>
      </w:pPr>
    </w:p>
    <w:p w14:paraId="65124502" w14:textId="77777777" w:rsidR="002D171F" w:rsidRDefault="002D171F" w:rsidP="00892383">
      <w:pPr>
        <w:pStyle w:val="Heading1"/>
        <w:spacing w:before="0" w:after="0"/>
        <w:rPr>
          <w:b/>
          <w:bCs/>
          <w:lang w:val="en-GB"/>
        </w:rPr>
      </w:pPr>
      <w:bookmarkStart w:id="7" w:name="_Toc174957082"/>
      <w:r w:rsidRPr="002D171F">
        <w:rPr>
          <w:b/>
          <w:bCs/>
          <w:lang w:val="en-GB"/>
        </w:rPr>
        <w:t>Task 2:</w:t>
      </w:r>
      <w:bookmarkEnd w:id="7"/>
    </w:p>
    <w:p w14:paraId="38C4E9D2" w14:textId="1CCEC787" w:rsidR="002D171F" w:rsidRDefault="002D171F" w:rsidP="00892383">
      <w:pPr>
        <w:pStyle w:val="Heading2"/>
        <w:spacing w:before="120"/>
        <w:rPr>
          <w:lang w:val="en-GB"/>
        </w:rPr>
      </w:pPr>
      <w:bookmarkStart w:id="8" w:name="_Toc174957083"/>
      <w:r w:rsidRPr="002D171F">
        <w:rPr>
          <w:lang w:val="en-GB"/>
        </w:rPr>
        <w:t>What is Normali</w:t>
      </w:r>
      <w:r w:rsidR="00880A8C">
        <w:rPr>
          <w:lang w:val="en-GB"/>
        </w:rPr>
        <w:t>s</w:t>
      </w:r>
      <w:r w:rsidRPr="002D171F">
        <w:rPr>
          <w:lang w:val="en-GB"/>
        </w:rPr>
        <w:t>ation and why is it important to database development?</w:t>
      </w:r>
      <w:bookmarkEnd w:id="8"/>
    </w:p>
    <w:p w14:paraId="6FE59DD1" w14:textId="464F55BC" w:rsidR="00892383" w:rsidRDefault="003D756C" w:rsidP="00DA7B85">
      <w:pPr>
        <w:spacing w:after="0"/>
        <w:rPr>
          <w:lang w:val="en-GB"/>
        </w:rPr>
      </w:pPr>
      <w:r w:rsidRPr="00E9239A">
        <w:rPr>
          <w:lang w:val="en-GB"/>
        </w:rPr>
        <w:t>Database normali</w:t>
      </w:r>
      <w:r w:rsidR="00726F56">
        <w:t>sation</w:t>
      </w:r>
      <w:r w:rsidRPr="00E9239A">
        <w:rPr>
          <w:lang w:val="en-GB"/>
        </w:rPr>
        <w:t xml:space="preserve"> is the process of o</w:t>
      </w:r>
      <w:r w:rsidR="000F02DC">
        <w:rPr>
          <w:lang w:val="en-GB"/>
        </w:rPr>
        <w:t xml:space="preserve">rganising </w:t>
      </w:r>
      <w:r w:rsidRPr="00E9239A">
        <w:rPr>
          <w:lang w:val="en-GB"/>
        </w:rPr>
        <w:t>the data in a relational database; it's one of the most fundamental requirements. A lot of the work in normali</w:t>
      </w:r>
      <w:r w:rsidR="00E9239A" w:rsidRPr="00E9239A">
        <w:t>s</w:t>
      </w:r>
      <w:r w:rsidRPr="00E9239A">
        <w:rPr>
          <w:lang w:val="en-GB"/>
        </w:rPr>
        <w:t>ation focuses on reducing data redundancy and the dependency of data elements upon one another, which leads to a more effective, reliable, and maintainable database structure</w:t>
      </w:r>
      <w:r w:rsidRPr="003D756C">
        <w:rPr>
          <w:lang w:val="en-GB"/>
        </w:rPr>
        <w:t>.</w:t>
      </w:r>
    </w:p>
    <w:p w14:paraId="404FA23E" w14:textId="77777777" w:rsidR="00DA7B85" w:rsidRDefault="00DA7B85" w:rsidP="00DA7B85">
      <w:pPr>
        <w:spacing w:after="0"/>
        <w:rPr>
          <w:lang w:val="en-GB"/>
        </w:rPr>
      </w:pPr>
    </w:p>
    <w:p w14:paraId="5E08524B" w14:textId="3FBA79F6" w:rsidR="003D756C" w:rsidRPr="003D756C" w:rsidRDefault="003D756C" w:rsidP="00DA7B85">
      <w:pPr>
        <w:spacing w:after="0"/>
        <w:rPr>
          <w:lang w:val="en-GB"/>
        </w:rPr>
      </w:pPr>
      <w:bookmarkStart w:id="9" w:name="_Toc174957084"/>
      <w:r w:rsidRPr="00AD5081">
        <w:rPr>
          <w:rStyle w:val="Heading3Char"/>
        </w:rPr>
        <w:t xml:space="preserve">Key advantages of </w:t>
      </w:r>
      <w:r w:rsidR="000F02DC" w:rsidRPr="00AD5081">
        <w:rPr>
          <w:rStyle w:val="Heading3Char"/>
        </w:rPr>
        <w:t>normalisation</w:t>
      </w:r>
      <w:bookmarkEnd w:id="9"/>
      <w:r w:rsidRPr="003D756C">
        <w:rPr>
          <w:lang w:val="en-GB"/>
        </w:rPr>
        <w:t>:</w:t>
      </w:r>
    </w:p>
    <w:p w14:paraId="0049FB8A" w14:textId="442CA6FA" w:rsidR="003D756C" w:rsidRPr="00CF311C" w:rsidRDefault="003D756C" w:rsidP="00CF311C">
      <w:pPr>
        <w:pStyle w:val="ListParagraph"/>
        <w:numPr>
          <w:ilvl w:val="0"/>
          <w:numId w:val="25"/>
        </w:numPr>
        <w:rPr>
          <w:lang w:val="en-GB"/>
        </w:rPr>
      </w:pPr>
      <w:r w:rsidRPr="00CF311C">
        <w:rPr>
          <w:b/>
          <w:bCs/>
          <w:lang w:val="en-GB"/>
        </w:rPr>
        <w:t>Reduction of redundancy</w:t>
      </w:r>
      <w:r w:rsidRPr="00CF311C">
        <w:rPr>
          <w:lang w:val="en-GB"/>
        </w:rPr>
        <w:t xml:space="preserve">: </w:t>
      </w:r>
      <w:r w:rsidR="000F02DC" w:rsidRPr="00CF311C">
        <w:rPr>
          <w:lang w:val="en-GB"/>
        </w:rPr>
        <w:t>Normalisation</w:t>
      </w:r>
      <w:r w:rsidRPr="00CF311C">
        <w:rPr>
          <w:lang w:val="en-GB"/>
        </w:rPr>
        <w:t xml:space="preserve"> saves space by not repeating the same data in multiple places. Anomalies </w:t>
      </w:r>
      <w:r w:rsidR="008E59BB">
        <w:rPr>
          <w:lang w:val="en-GB"/>
        </w:rPr>
        <w:t>a</w:t>
      </w:r>
      <w:r w:rsidRPr="00CF311C">
        <w:rPr>
          <w:lang w:val="en-GB"/>
        </w:rPr>
        <w:t>rising from information duplication are also prevented.</w:t>
      </w:r>
    </w:p>
    <w:p w14:paraId="2C9D56FE" w14:textId="5291F339" w:rsidR="0094601A" w:rsidRDefault="003D756C" w:rsidP="00CF311C">
      <w:pPr>
        <w:pStyle w:val="ListParagraph"/>
        <w:numPr>
          <w:ilvl w:val="0"/>
          <w:numId w:val="25"/>
        </w:numPr>
        <w:rPr>
          <w:lang w:val="en-GB"/>
        </w:rPr>
      </w:pPr>
      <w:r w:rsidRPr="00CF311C">
        <w:rPr>
          <w:b/>
          <w:bCs/>
          <w:lang w:val="en-GB"/>
        </w:rPr>
        <w:t>Improved Data Integrity</w:t>
      </w:r>
      <w:r w:rsidRPr="00CF311C">
        <w:rPr>
          <w:lang w:val="en-GB"/>
        </w:rPr>
        <w:t xml:space="preserve">: When the data is stored in a </w:t>
      </w:r>
      <w:r w:rsidR="00053053">
        <w:rPr>
          <w:lang w:val="en-GB"/>
        </w:rPr>
        <w:t>normalised</w:t>
      </w:r>
      <w:r w:rsidRPr="00CF311C">
        <w:rPr>
          <w:lang w:val="en-GB"/>
        </w:rPr>
        <w:t xml:space="preserve"> structure, the updates and changes can be only made in one central place and thereby ensure that there is consistency across the data in the database. </w:t>
      </w:r>
    </w:p>
    <w:p w14:paraId="31438D03" w14:textId="64EE7F7A" w:rsidR="003D756C" w:rsidRPr="00CF311C" w:rsidRDefault="003D756C" w:rsidP="00CF311C">
      <w:pPr>
        <w:pStyle w:val="ListParagraph"/>
        <w:numPr>
          <w:ilvl w:val="0"/>
          <w:numId w:val="25"/>
        </w:numPr>
        <w:rPr>
          <w:lang w:val="en-GB"/>
        </w:rPr>
      </w:pPr>
      <w:r w:rsidRPr="0094601A">
        <w:rPr>
          <w:b/>
          <w:bCs/>
          <w:lang w:val="en-GB"/>
        </w:rPr>
        <w:t>Improved Query Performance:</w:t>
      </w:r>
      <w:r w:rsidRPr="00CF311C">
        <w:rPr>
          <w:lang w:val="en-GB"/>
        </w:rPr>
        <w:t xml:space="preserve"> Due to well-defined relations in </w:t>
      </w:r>
      <w:r w:rsidR="00053053">
        <w:rPr>
          <w:lang w:val="en-GB"/>
        </w:rPr>
        <w:t>normalised</w:t>
      </w:r>
      <w:r w:rsidRPr="00CF311C">
        <w:rPr>
          <w:lang w:val="en-GB"/>
        </w:rPr>
        <w:t xml:space="preserve"> tables, data retrieval by optimized queries becomes faster and more efficient. Complex joins and data searches become less demanding on the database system.</w:t>
      </w:r>
    </w:p>
    <w:p w14:paraId="0785888E" w14:textId="0DAA653D" w:rsidR="003D756C" w:rsidRPr="00CF311C" w:rsidRDefault="003D756C" w:rsidP="00CF311C">
      <w:pPr>
        <w:pStyle w:val="ListParagraph"/>
        <w:numPr>
          <w:ilvl w:val="0"/>
          <w:numId w:val="25"/>
        </w:numPr>
        <w:rPr>
          <w:lang w:val="en-GB"/>
        </w:rPr>
      </w:pPr>
      <w:r w:rsidRPr="00CF311C">
        <w:rPr>
          <w:b/>
          <w:bCs/>
          <w:lang w:val="en-GB"/>
        </w:rPr>
        <w:t>Simplified Database Maintenance</w:t>
      </w:r>
      <w:r w:rsidRPr="00CF311C">
        <w:rPr>
          <w:lang w:val="en-GB"/>
        </w:rPr>
        <w:t>: It is easier to maintain and change a well-</w:t>
      </w:r>
      <w:r w:rsidR="00053053">
        <w:rPr>
          <w:lang w:val="en-GB"/>
        </w:rPr>
        <w:t>normalised</w:t>
      </w:r>
      <w:r w:rsidRPr="00CF311C">
        <w:rPr>
          <w:lang w:val="en-GB"/>
        </w:rPr>
        <w:t xml:space="preserve"> database as data requirements change. It is relatively easy to maintain, add, remove, or change data elements since the dependencies between data elements at a point start to get minimized.</w:t>
      </w:r>
    </w:p>
    <w:p w14:paraId="79E5CC15" w14:textId="088D05FA" w:rsidR="003D756C" w:rsidRDefault="003D756C" w:rsidP="00FF569B">
      <w:pPr>
        <w:pStyle w:val="Heading3"/>
        <w:spacing w:before="0" w:after="0"/>
        <w:rPr>
          <w:lang w:val="en-GB"/>
        </w:rPr>
      </w:pPr>
      <w:bookmarkStart w:id="10" w:name="_Toc174957085"/>
      <w:r w:rsidRPr="003D756C">
        <w:rPr>
          <w:lang w:val="en-GB"/>
        </w:rPr>
        <w:t>Normal Forms</w:t>
      </w:r>
      <w:bookmarkEnd w:id="10"/>
    </w:p>
    <w:p w14:paraId="764A885F" w14:textId="77777777" w:rsidR="00FF569B" w:rsidRPr="00FF569B" w:rsidRDefault="00FF569B" w:rsidP="00FF569B">
      <w:pPr>
        <w:rPr>
          <w:lang w:val="en-GB"/>
        </w:rPr>
      </w:pPr>
    </w:p>
    <w:p w14:paraId="550E50D5" w14:textId="77777777" w:rsidR="00FF569B" w:rsidRDefault="003D756C" w:rsidP="003D756C">
      <w:pPr>
        <w:rPr>
          <w:lang w:val="en-GB"/>
        </w:rPr>
      </w:pPr>
      <w:r w:rsidRPr="003D756C">
        <w:rPr>
          <w:lang w:val="en-GB"/>
        </w:rPr>
        <w:t xml:space="preserve">The objective is to </w:t>
      </w:r>
      <w:r w:rsidR="00FF569B">
        <w:rPr>
          <w:lang w:val="en-GB"/>
        </w:rPr>
        <w:t>normalise</w:t>
      </w:r>
      <w:r w:rsidRPr="003D756C">
        <w:rPr>
          <w:lang w:val="en-GB"/>
        </w:rPr>
        <w:t xml:space="preserve"> the database to a standard form of rules. </w:t>
      </w:r>
    </w:p>
    <w:p w14:paraId="633300EC" w14:textId="000E936D" w:rsidR="003D756C" w:rsidRPr="003D756C" w:rsidRDefault="003D756C" w:rsidP="00FF569B">
      <w:pPr>
        <w:rPr>
          <w:lang w:val="en-GB"/>
        </w:rPr>
      </w:pPr>
      <w:r w:rsidRPr="003D756C">
        <w:rPr>
          <w:lang w:val="en-GB"/>
        </w:rPr>
        <w:t>The most common one includes</w:t>
      </w:r>
      <w:r w:rsidR="008E59BB">
        <w:rPr>
          <w:lang w:val="en-GB"/>
        </w:rPr>
        <w:t xml:space="preserve"> the following</w:t>
      </w:r>
      <w:r w:rsidRPr="003D756C">
        <w:rPr>
          <w:lang w:val="en-GB"/>
        </w:rPr>
        <w:t>:</w:t>
      </w:r>
    </w:p>
    <w:p w14:paraId="36B746DC" w14:textId="77777777" w:rsidR="003D756C" w:rsidRPr="003D756C" w:rsidRDefault="003D756C" w:rsidP="00FF569B">
      <w:pPr>
        <w:spacing w:after="0"/>
        <w:rPr>
          <w:lang w:val="en-GB"/>
        </w:rPr>
      </w:pPr>
      <w:r w:rsidRPr="00FF569B">
        <w:rPr>
          <w:b/>
          <w:bCs/>
          <w:lang w:val="en-GB"/>
        </w:rPr>
        <w:t>First Normal Form (1NF</w:t>
      </w:r>
      <w:r w:rsidRPr="003D756C">
        <w:rPr>
          <w:lang w:val="en-GB"/>
        </w:rPr>
        <w:t>): Eliminates repeating groups within a table and identifies a unique identifier for every row.</w:t>
      </w:r>
    </w:p>
    <w:p w14:paraId="4A02A554" w14:textId="77777777" w:rsidR="00FF569B" w:rsidRDefault="003D756C" w:rsidP="008022C2">
      <w:pPr>
        <w:spacing w:after="0"/>
        <w:rPr>
          <w:lang w:val="en-GB"/>
        </w:rPr>
      </w:pPr>
      <w:r w:rsidRPr="00FF569B">
        <w:rPr>
          <w:b/>
          <w:bCs/>
          <w:lang w:val="en-GB"/>
        </w:rPr>
        <w:t>Second Normal Form (2NF)</w:t>
      </w:r>
      <w:r w:rsidRPr="003D756C">
        <w:rPr>
          <w:lang w:val="en-GB"/>
        </w:rPr>
        <w:t>: Full dependency of attribute on the primary key, rather than just a part of it.</w:t>
      </w:r>
    </w:p>
    <w:p w14:paraId="458017FD" w14:textId="76C4A0C2" w:rsidR="003D756C" w:rsidRPr="003D756C" w:rsidRDefault="003D756C" w:rsidP="008022C2">
      <w:pPr>
        <w:spacing w:after="0"/>
        <w:rPr>
          <w:lang w:val="en-GB"/>
        </w:rPr>
      </w:pPr>
      <w:r w:rsidRPr="008022C2">
        <w:rPr>
          <w:b/>
          <w:bCs/>
          <w:lang w:val="en-GB"/>
        </w:rPr>
        <w:t>Third Normal Form (3NF):</w:t>
      </w:r>
      <w:r w:rsidRPr="003D756C">
        <w:rPr>
          <w:lang w:val="en-GB"/>
        </w:rPr>
        <w:t xml:space="preserve"> Elimination of interdependency between non</w:t>
      </w:r>
      <w:r w:rsidR="00F823F4">
        <w:rPr>
          <w:lang w:val="en-GB"/>
        </w:rPr>
        <w:t>-</w:t>
      </w:r>
      <w:r w:rsidRPr="003D756C">
        <w:rPr>
          <w:lang w:val="en-GB"/>
        </w:rPr>
        <w:t>key attributes; an attribute is dependent on the primary key.</w:t>
      </w:r>
    </w:p>
    <w:p w14:paraId="30087A01" w14:textId="77777777" w:rsidR="00A62037" w:rsidRDefault="00A62037" w:rsidP="00D00FD0">
      <w:pPr>
        <w:spacing w:after="0"/>
        <w:rPr>
          <w:lang w:val="en-GB"/>
        </w:rPr>
      </w:pPr>
    </w:p>
    <w:p w14:paraId="5B7BE714" w14:textId="77777777" w:rsidR="00A62037" w:rsidRDefault="00A62037" w:rsidP="00D00FD0">
      <w:pPr>
        <w:spacing w:after="0"/>
        <w:rPr>
          <w:lang w:val="en-GB"/>
        </w:rPr>
      </w:pPr>
    </w:p>
    <w:p w14:paraId="734335CD" w14:textId="77777777" w:rsidR="00A62037" w:rsidRDefault="00A62037" w:rsidP="00D00FD0">
      <w:pPr>
        <w:spacing w:after="0"/>
        <w:rPr>
          <w:lang w:val="en-GB"/>
        </w:rPr>
      </w:pPr>
    </w:p>
    <w:p w14:paraId="203E3399" w14:textId="77777777" w:rsidR="00A62037" w:rsidRDefault="00A62037" w:rsidP="00D00FD0">
      <w:pPr>
        <w:spacing w:after="0"/>
        <w:rPr>
          <w:lang w:val="en-GB"/>
        </w:rPr>
      </w:pPr>
    </w:p>
    <w:p w14:paraId="0B608DBE" w14:textId="77777777" w:rsidR="00A62037" w:rsidRDefault="00A62037" w:rsidP="00D00FD0">
      <w:pPr>
        <w:spacing w:after="0"/>
        <w:rPr>
          <w:lang w:val="en-GB"/>
        </w:rPr>
      </w:pPr>
    </w:p>
    <w:p w14:paraId="02984DBE" w14:textId="77777777" w:rsidR="00A62037" w:rsidRDefault="00A62037" w:rsidP="00D00FD0">
      <w:pPr>
        <w:spacing w:after="0"/>
        <w:rPr>
          <w:lang w:val="en-GB"/>
        </w:rPr>
      </w:pPr>
    </w:p>
    <w:p w14:paraId="007B0EAA" w14:textId="77777777" w:rsidR="00A62037" w:rsidRDefault="00A62037" w:rsidP="00D00FD0">
      <w:pPr>
        <w:spacing w:after="0"/>
        <w:rPr>
          <w:lang w:val="en-GB"/>
        </w:rPr>
      </w:pPr>
    </w:p>
    <w:p w14:paraId="4F0C012B" w14:textId="77777777" w:rsidR="00A62037" w:rsidRDefault="00A62037" w:rsidP="00D00FD0">
      <w:pPr>
        <w:spacing w:after="0"/>
        <w:rPr>
          <w:lang w:val="en-GB"/>
        </w:rPr>
      </w:pPr>
    </w:p>
    <w:p w14:paraId="79C18045" w14:textId="77777777" w:rsidR="00A62037" w:rsidRDefault="00A62037" w:rsidP="00D00FD0">
      <w:pPr>
        <w:spacing w:after="0"/>
        <w:rPr>
          <w:lang w:val="en-GB"/>
        </w:rPr>
      </w:pPr>
    </w:p>
    <w:p w14:paraId="5ADE46C9" w14:textId="77777777" w:rsidR="00A62037" w:rsidRDefault="00A62037" w:rsidP="00D00FD0">
      <w:pPr>
        <w:spacing w:after="0"/>
        <w:rPr>
          <w:lang w:val="en-GB"/>
        </w:rPr>
      </w:pPr>
    </w:p>
    <w:p w14:paraId="503E9A60" w14:textId="77777777" w:rsidR="00B41F01" w:rsidRDefault="00B41F01" w:rsidP="00D00FD0">
      <w:pPr>
        <w:spacing w:after="0"/>
        <w:rPr>
          <w:lang w:val="en-GB"/>
        </w:rPr>
      </w:pPr>
    </w:p>
    <w:p w14:paraId="4F5071FC" w14:textId="70F3B39E" w:rsidR="003D756C" w:rsidRPr="003D756C" w:rsidRDefault="003D756C" w:rsidP="00D00FD0">
      <w:pPr>
        <w:spacing w:after="0"/>
        <w:rPr>
          <w:lang w:val="en-GB"/>
        </w:rPr>
      </w:pPr>
      <w:r w:rsidRPr="003D756C">
        <w:rPr>
          <w:lang w:val="en-GB"/>
        </w:rPr>
        <w:lastRenderedPageBreak/>
        <w:t>Example:</w:t>
      </w:r>
    </w:p>
    <w:p w14:paraId="5C31AD02" w14:textId="440BFBE6" w:rsidR="003D756C" w:rsidRDefault="00AA66F4" w:rsidP="00D00FD0">
      <w:pPr>
        <w:spacing w:after="0"/>
        <w:rPr>
          <w:lang w:val="en-GB"/>
        </w:rPr>
      </w:pPr>
      <w:r>
        <w:rPr>
          <w:lang w:val="en-GB"/>
        </w:rPr>
        <w:t xml:space="preserve">Imagine </w:t>
      </w:r>
      <w:r w:rsidR="003D756C" w:rsidRPr="003D756C">
        <w:rPr>
          <w:lang w:val="en-GB"/>
        </w:rPr>
        <w:t>an unnormalli</w:t>
      </w:r>
      <w:r w:rsidR="00E9239A">
        <w:rPr>
          <w:lang w:val="en-GB"/>
        </w:rPr>
        <w:t>s</w:t>
      </w:r>
      <w:r w:rsidR="003D756C" w:rsidRPr="003D756C">
        <w:rPr>
          <w:lang w:val="en-GB"/>
        </w:rPr>
        <w:t xml:space="preserve">ed table having information about customers, such as names and addresses, and the items ordered, such as the product ordered and the price, along with the identification of the orders. The violation of the principle of </w:t>
      </w:r>
      <w:r w:rsidR="000F02DC">
        <w:rPr>
          <w:lang w:val="en-GB"/>
        </w:rPr>
        <w:t>normalisation</w:t>
      </w:r>
      <w:r w:rsidR="003D756C" w:rsidRPr="003D756C">
        <w:rPr>
          <w:lang w:val="en-GB"/>
        </w:rPr>
        <w:t xml:space="preserve"> in the table disappears if the design uses separate tables as </w:t>
      </w:r>
      <w:r w:rsidR="001542E2" w:rsidRPr="003D756C">
        <w:rPr>
          <w:lang w:val="en-GB"/>
        </w:rPr>
        <w:t>follows:</w:t>
      </w:r>
    </w:p>
    <w:p w14:paraId="08AFE515" w14:textId="77777777" w:rsidR="005A5E51" w:rsidRPr="003D756C" w:rsidRDefault="005A5E51" w:rsidP="00D00FD0">
      <w:pPr>
        <w:spacing w:after="0"/>
        <w:rPr>
          <w:lang w:val="en-GB"/>
        </w:rPr>
      </w:pPr>
    </w:p>
    <w:p w14:paraId="061BE5C8" w14:textId="77777777" w:rsidR="003D756C" w:rsidRPr="003D756C" w:rsidRDefault="003D756C" w:rsidP="00DF2B69">
      <w:pPr>
        <w:spacing w:after="0"/>
        <w:rPr>
          <w:lang w:val="en-GB"/>
        </w:rPr>
      </w:pPr>
      <w:r w:rsidRPr="003D756C">
        <w:rPr>
          <w:lang w:val="en-GB"/>
        </w:rPr>
        <w:t>Customers: (</w:t>
      </w:r>
      <w:proofErr w:type="spellStart"/>
      <w:r w:rsidRPr="003D756C">
        <w:rPr>
          <w:lang w:val="en-GB"/>
        </w:rPr>
        <w:t>CustomerID</w:t>
      </w:r>
      <w:proofErr w:type="spellEnd"/>
      <w:r w:rsidRPr="003D756C">
        <w:rPr>
          <w:lang w:val="en-GB"/>
        </w:rPr>
        <w:t xml:space="preserve">, </w:t>
      </w:r>
      <w:proofErr w:type="spellStart"/>
      <w:r w:rsidRPr="003D756C">
        <w:rPr>
          <w:lang w:val="en-GB"/>
        </w:rPr>
        <w:t>CustomerName</w:t>
      </w:r>
      <w:proofErr w:type="spellEnd"/>
      <w:r w:rsidRPr="003D756C">
        <w:rPr>
          <w:lang w:val="en-GB"/>
        </w:rPr>
        <w:t xml:space="preserve">, </w:t>
      </w:r>
      <w:proofErr w:type="spellStart"/>
      <w:r w:rsidRPr="003D756C">
        <w:rPr>
          <w:lang w:val="en-GB"/>
        </w:rPr>
        <w:t>CustomerAddress</w:t>
      </w:r>
      <w:proofErr w:type="spellEnd"/>
      <w:r w:rsidRPr="003D756C">
        <w:rPr>
          <w:lang w:val="en-GB"/>
        </w:rPr>
        <w:t>)</w:t>
      </w:r>
    </w:p>
    <w:p w14:paraId="774ADEA1" w14:textId="77777777" w:rsidR="003D756C" w:rsidRPr="003D756C" w:rsidRDefault="003D756C" w:rsidP="00DF2B69">
      <w:pPr>
        <w:spacing w:after="0"/>
        <w:rPr>
          <w:lang w:val="en-GB"/>
        </w:rPr>
      </w:pPr>
      <w:r w:rsidRPr="003D756C">
        <w:rPr>
          <w:lang w:val="en-GB"/>
        </w:rPr>
        <w:t>Products: (</w:t>
      </w:r>
      <w:proofErr w:type="spellStart"/>
      <w:r w:rsidRPr="003D756C">
        <w:rPr>
          <w:lang w:val="en-GB"/>
        </w:rPr>
        <w:t>ProductID</w:t>
      </w:r>
      <w:proofErr w:type="spellEnd"/>
      <w:r w:rsidRPr="003D756C">
        <w:rPr>
          <w:lang w:val="en-GB"/>
        </w:rPr>
        <w:t xml:space="preserve">, ProductName, </w:t>
      </w:r>
      <w:proofErr w:type="spellStart"/>
      <w:r w:rsidRPr="003D756C">
        <w:rPr>
          <w:lang w:val="en-GB"/>
        </w:rPr>
        <w:t>ProductPrice</w:t>
      </w:r>
      <w:proofErr w:type="spellEnd"/>
      <w:r w:rsidRPr="003D756C">
        <w:rPr>
          <w:lang w:val="en-GB"/>
        </w:rPr>
        <w:t>)</w:t>
      </w:r>
    </w:p>
    <w:p w14:paraId="0E4BB071" w14:textId="77777777" w:rsidR="003D756C" w:rsidRPr="003D756C" w:rsidRDefault="003D756C" w:rsidP="00DF2B69">
      <w:pPr>
        <w:spacing w:after="0"/>
        <w:rPr>
          <w:lang w:val="en-GB"/>
        </w:rPr>
      </w:pPr>
      <w:r w:rsidRPr="003D756C">
        <w:rPr>
          <w:lang w:val="en-GB"/>
        </w:rPr>
        <w:t>Orders: (</w:t>
      </w:r>
      <w:proofErr w:type="spellStart"/>
      <w:r w:rsidRPr="003D756C">
        <w:rPr>
          <w:lang w:val="en-GB"/>
        </w:rPr>
        <w:t>OrderID</w:t>
      </w:r>
      <w:proofErr w:type="spellEnd"/>
      <w:r w:rsidRPr="003D756C">
        <w:rPr>
          <w:lang w:val="en-GB"/>
        </w:rPr>
        <w:t xml:space="preserve">, </w:t>
      </w:r>
      <w:proofErr w:type="spellStart"/>
      <w:r w:rsidRPr="003D756C">
        <w:rPr>
          <w:lang w:val="en-GB"/>
        </w:rPr>
        <w:t>CustomerID</w:t>
      </w:r>
      <w:proofErr w:type="spellEnd"/>
      <w:r w:rsidRPr="003D756C">
        <w:rPr>
          <w:lang w:val="en-GB"/>
        </w:rPr>
        <w:t xml:space="preserve">, </w:t>
      </w:r>
      <w:proofErr w:type="spellStart"/>
      <w:r w:rsidRPr="003D756C">
        <w:rPr>
          <w:lang w:val="en-GB"/>
        </w:rPr>
        <w:t>OrderDate</w:t>
      </w:r>
      <w:proofErr w:type="spellEnd"/>
      <w:r w:rsidRPr="003D756C">
        <w:rPr>
          <w:lang w:val="en-GB"/>
        </w:rPr>
        <w:t>)</w:t>
      </w:r>
    </w:p>
    <w:p w14:paraId="08BC8C63" w14:textId="77777777" w:rsidR="003D756C" w:rsidRPr="003D756C" w:rsidRDefault="003D756C" w:rsidP="00DF2B69">
      <w:pPr>
        <w:spacing w:after="0"/>
        <w:rPr>
          <w:lang w:val="en-GB"/>
        </w:rPr>
      </w:pPr>
      <w:proofErr w:type="spellStart"/>
      <w:r w:rsidRPr="003D756C">
        <w:rPr>
          <w:lang w:val="en-GB"/>
        </w:rPr>
        <w:t>OrderDetails</w:t>
      </w:r>
      <w:proofErr w:type="spellEnd"/>
      <w:r w:rsidRPr="003D756C">
        <w:rPr>
          <w:lang w:val="en-GB"/>
        </w:rPr>
        <w:t>: (</w:t>
      </w:r>
      <w:proofErr w:type="spellStart"/>
      <w:r w:rsidRPr="003D756C">
        <w:rPr>
          <w:lang w:val="en-GB"/>
        </w:rPr>
        <w:t>OrderID</w:t>
      </w:r>
      <w:proofErr w:type="spellEnd"/>
      <w:r w:rsidRPr="003D756C">
        <w:rPr>
          <w:lang w:val="en-GB"/>
        </w:rPr>
        <w:t xml:space="preserve">, </w:t>
      </w:r>
      <w:proofErr w:type="spellStart"/>
      <w:r w:rsidRPr="003D756C">
        <w:rPr>
          <w:lang w:val="en-GB"/>
        </w:rPr>
        <w:t>ProductID</w:t>
      </w:r>
      <w:proofErr w:type="spellEnd"/>
      <w:r w:rsidRPr="003D756C">
        <w:rPr>
          <w:lang w:val="en-GB"/>
        </w:rPr>
        <w:t xml:space="preserve">, Quantity) </w:t>
      </w:r>
    </w:p>
    <w:p w14:paraId="39D8F885" w14:textId="77777777" w:rsidR="007E11D5" w:rsidRDefault="007E11D5" w:rsidP="00DF2B69">
      <w:pPr>
        <w:spacing w:after="0"/>
        <w:rPr>
          <w:lang w:val="en-GB"/>
        </w:rPr>
      </w:pPr>
    </w:p>
    <w:p w14:paraId="44626152" w14:textId="5C58B0C8" w:rsidR="003D756C" w:rsidRPr="003D756C" w:rsidRDefault="007E11D5" w:rsidP="00911638">
      <w:pPr>
        <w:spacing w:after="0"/>
        <w:rPr>
          <w:lang w:val="en-GB"/>
        </w:rPr>
      </w:pPr>
      <w:r w:rsidRPr="007E11D5">
        <w:rPr>
          <w:lang w:val="en-GB"/>
        </w:rPr>
        <w:t>By linking tables, data redundancy is reduced, data consistency is enhanced, and query performance is improved.</w:t>
      </w:r>
    </w:p>
    <w:p w14:paraId="0D3C58D7" w14:textId="77777777" w:rsidR="003D756C" w:rsidRPr="003D756C" w:rsidRDefault="003D756C" w:rsidP="00DF2B69">
      <w:pPr>
        <w:spacing w:after="0"/>
        <w:rPr>
          <w:lang w:val="en-GB"/>
        </w:rPr>
      </w:pPr>
    </w:p>
    <w:p w14:paraId="3CAFB556" w14:textId="2F989C80" w:rsidR="008C1FED" w:rsidRDefault="008C1FED">
      <w:pPr>
        <w:jc w:val="left"/>
        <w:rPr>
          <w:lang w:val="en-GB"/>
        </w:rPr>
      </w:pPr>
      <w:r>
        <w:rPr>
          <w:lang w:val="en-GB"/>
        </w:rPr>
        <w:br w:type="page"/>
      </w:r>
    </w:p>
    <w:p w14:paraId="42B82DCE" w14:textId="588A714C" w:rsidR="00EC6A08" w:rsidRDefault="000B0C02" w:rsidP="000B0C02">
      <w:pPr>
        <w:pStyle w:val="Heading1"/>
      </w:pPr>
      <w:bookmarkStart w:id="11" w:name="_Toc174957086"/>
      <w:r>
        <w:lastRenderedPageBreak/>
        <w:t>Data</w:t>
      </w:r>
      <w:r w:rsidR="008B6C87">
        <w:t>base</w:t>
      </w:r>
      <w:bookmarkEnd w:id="11"/>
    </w:p>
    <w:p w14:paraId="4D4AC924" w14:textId="76984C98" w:rsidR="00DD4513" w:rsidRDefault="00DD4513">
      <w:r>
        <w:rPr>
          <w:noProof/>
        </w:rPr>
        <mc:AlternateContent>
          <mc:Choice Requires="wpg">
            <w:drawing>
              <wp:anchor distT="0" distB="0" distL="114300" distR="114300" simplePos="0" relativeHeight="251657216" behindDoc="0" locked="0" layoutInCell="1" allowOverlap="1" wp14:anchorId="0147DD66" wp14:editId="36D2E6C7">
                <wp:simplePos x="0" y="0"/>
                <wp:positionH relativeFrom="column">
                  <wp:posOffset>-104352</wp:posOffset>
                </wp:positionH>
                <wp:positionV relativeFrom="paragraph">
                  <wp:posOffset>272203</wp:posOffset>
                </wp:positionV>
                <wp:extent cx="5860415" cy="4247304"/>
                <wp:effectExtent l="0" t="38100" r="0" b="0"/>
                <wp:wrapSquare wrapText="bothSides"/>
                <wp:docPr id="2104545998" name="Group 12"/>
                <wp:cNvGraphicFramePr/>
                <a:graphic xmlns:a="http://schemas.openxmlformats.org/drawingml/2006/main">
                  <a:graphicData uri="http://schemas.microsoft.com/office/word/2010/wordprocessingGroup">
                    <wpg:wgp>
                      <wpg:cNvGrpSpPr/>
                      <wpg:grpSpPr>
                        <a:xfrm>
                          <a:off x="0" y="0"/>
                          <a:ext cx="5860415" cy="4247304"/>
                          <a:chOff x="0" y="0"/>
                          <a:chExt cx="5860415" cy="4247304"/>
                        </a:xfrm>
                      </wpg:grpSpPr>
                      <wpg:grpSp>
                        <wpg:cNvPr id="1723073563" name="Group 10"/>
                        <wpg:cNvGrpSpPr/>
                        <wpg:grpSpPr>
                          <a:xfrm>
                            <a:off x="97367" y="0"/>
                            <a:ext cx="2984500" cy="2032000"/>
                            <a:chOff x="0" y="0"/>
                            <a:chExt cx="2984500" cy="2032000"/>
                          </a:xfrm>
                        </wpg:grpSpPr>
                        <pic:pic xmlns:pic="http://schemas.openxmlformats.org/drawingml/2006/picture">
                          <pic:nvPicPr>
                            <pic:cNvPr id="600532821" name="Picture 1" descr="A screenshot of a black box with white 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84500" cy="2032000"/>
                            </a:xfrm>
                            <a:prstGeom prst="rect">
                              <a:avLst/>
                            </a:prstGeom>
                            <a:solidFill>
                              <a:schemeClr val="tx1"/>
                            </a:solidFill>
                            <a:ln w="38100">
                              <a:solidFill>
                                <a:schemeClr val="tx1"/>
                              </a:solidFill>
                            </a:ln>
                          </pic:spPr>
                        </pic:pic>
                        <wps:wsp>
                          <wps:cNvPr id="732292244" name="Oval 8"/>
                          <wps:cNvSpPr/>
                          <wps:spPr>
                            <a:xfrm>
                              <a:off x="118533" y="914400"/>
                              <a:ext cx="1837267" cy="440266"/>
                            </a:xfrm>
                            <a:prstGeom prst="ellipse">
                              <a:avLst/>
                            </a:prstGeom>
                            <a:noFill/>
                            <a:ln w="412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21645387" name="Picture 1" descr="A screen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477434"/>
                            <a:ext cx="5860415" cy="2769870"/>
                          </a:xfrm>
                          <a:prstGeom prst="rect">
                            <a:avLst/>
                          </a:prstGeom>
                        </pic:spPr>
                      </pic:pic>
                      <wps:wsp>
                        <wps:cNvPr id="2052097345" name="Oval 11"/>
                        <wps:cNvSpPr/>
                        <wps:spPr>
                          <a:xfrm>
                            <a:off x="774700" y="2404534"/>
                            <a:ext cx="5043382" cy="931333"/>
                          </a:xfrm>
                          <a:prstGeom prst="ellipse">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AE4C13" id="Group 12" o:spid="_x0000_s1026" style="position:absolute;margin-left:-8.2pt;margin-top:21.45pt;width:461.45pt;height:334.45pt;z-index:251657216" coordsize="58604,42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">
                <v:group id="Group 10" o:spid="_x0000_s1027" style="position:absolute;left:973;width:29845;height:20320" coordsize="29845,20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black box with white text&#10;&#10;Description automatically generated" style="position:absolute;width:29845;height:20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" filled="t" fillcolor="black [3213]" stroked="t" strokecolor="black [3213]" strokeweight="3pt">
                    <v:imagedata r:id="rId13" o:title="A screenshot of a black box with white text&#10;&#10;Description automatically generated"/>
                    <v:path arrowok="t"/>
                  </v:shape>
                  <v:oval id="Oval 8" o:spid="_x0000_s1029" style="position:absolute;left:1185;top:9144;width:18373;height:4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" filled="f" strokecolor="yellow" strokeweight="3.25pt">
                    <v:stroke joinstyle="miter"/>
                  </v:oval>
                </v:group>
                <v:shape id="Picture 1" o:spid="_x0000_s1030" type="#_x0000_t75" alt="A screenshot of a computer&#10;&#10;Description automatically generated" style="position:absolute;top:14774;width:58604;height:27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">
                  <v:imagedata r:id="rId14" o:title="A screenshot of a computer&#10;&#10;Description automatically generated"/>
                </v:shape>
                <v:oval id="Oval 11" o:spid="_x0000_s1031" style="position:absolute;left:7747;top:24045;width:50433;height:93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" filled="f" strokecolor="yellow" strokeweight="3pt">
                  <v:stroke joinstyle="miter"/>
                </v:oval>
                <w10:wrap type="square"/>
              </v:group>
            </w:pict>
          </mc:Fallback>
        </mc:AlternateContent>
      </w:r>
      <w:r w:rsidR="001D3094">
        <w:t>The “</w:t>
      </w:r>
      <w:r w:rsidR="007F7540">
        <w:t xml:space="preserve">world </w:t>
      </w:r>
      <w:proofErr w:type="spellStart"/>
      <w:r w:rsidR="00A9505E">
        <w:t>db</w:t>
      </w:r>
      <w:proofErr w:type="spellEnd"/>
      <w:r w:rsidR="00A9505E">
        <w:t xml:space="preserve"> .</w:t>
      </w:r>
      <w:proofErr w:type="spellStart"/>
      <w:r w:rsidR="00A9505E">
        <w:t>sql</w:t>
      </w:r>
      <w:proofErr w:type="spellEnd"/>
      <w:r w:rsidR="00A9505E">
        <w:t>” file containing the</w:t>
      </w:r>
      <w:r w:rsidR="00AC73FD">
        <w:t xml:space="preserve"> dataset </w:t>
      </w:r>
      <w:r w:rsidR="008C3D5C">
        <w:t xml:space="preserve">was downloaded from the </w:t>
      </w:r>
      <w:r w:rsidR="006F443A">
        <w:t xml:space="preserve">MS </w:t>
      </w:r>
      <w:r w:rsidR="00A1747B">
        <w:t>Teams location</w:t>
      </w:r>
      <w:r w:rsidR="006F443A">
        <w:t>.</w:t>
      </w:r>
    </w:p>
    <w:p w14:paraId="52E2018D" w14:textId="77777777" w:rsidR="00956F34" w:rsidRDefault="00956F34"/>
    <w:p w14:paraId="12E215D0" w14:textId="7058239E" w:rsidR="001D3094" w:rsidRDefault="00454566">
      <w:r>
        <w:rPr>
          <w:noProof/>
        </w:rPr>
        <mc:AlternateContent>
          <mc:Choice Requires="wpg">
            <w:drawing>
              <wp:anchor distT="0" distB="0" distL="114300" distR="114300" simplePos="0" relativeHeight="251660288" behindDoc="0" locked="0" layoutInCell="1" allowOverlap="1" wp14:anchorId="0F5130CB" wp14:editId="53EC2514">
                <wp:simplePos x="0" y="0"/>
                <wp:positionH relativeFrom="column">
                  <wp:posOffset>-7408</wp:posOffset>
                </wp:positionH>
                <wp:positionV relativeFrom="paragraph">
                  <wp:posOffset>249555</wp:posOffset>
                </wp:positionV>
                <wp:extent cx="3780366" cy="2286000"/>
                <wp:effectExtent l="0" t="0" r="4445" b="0"/>
                <wp:wrapSquare wrapText="bothSides"/>
                <wp:docPr id="2060629630" name="Group 13"/>
                <wp:cNvGraphicFramePr/>
                <a:graphic xmlns:a="http://schemas.openxmlformats.org/drawingml/2006/main">
                  <a:graphicData uri="http://schemas.microsoft.com/office/word/2010/wordprocessingGroup">
                    <wpg:wgp>
                      <wpg:cNvGrpSpPr/>
                      <wpg:grpSpPr>
                        <a:xfrm>
                          <a:off x="0" y="0"/>
                          <a:ext cx="3780366" cy="2286000"/>
                          <a:chOff x="0" y="0"/>
                          <a:chExt cx="3780366" cy="2286000"/>
                        </a:xfrm>
                      </wpg:grpSpPr>
                      <pic:pic xmlns:pic="http://schemas.openxmlformats.org/drawingml/2006/picture">
                        <pic:nvPicPr>
                          <pic:cNvPr id="549650702" name="Picture 1" descr="A screenshot of a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2025" cy="2065655"/>
                          </a:xfrm>
                          <a:prstGeom prst="rect">
                            <a:avLst/>
                          </a:prstGeom>
                        </pic:spPr>
                      </pic:pic>
                      <pic:pic xmlns:pic="http://schemas.openxmlformats.org/drawingml/2006/picture">
                        <pic:nvPicPr>
                          <pic:cNvPr id="2076563955" name="Picture 1" descr="A screenshot of a computer&#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319866" y="863600"/>
                            <a:ext cx="1460500" cy="1422400"/>
                          </a:xfrm>
                          <a:prstGeom prst="rect">
                            <a:avLst/>
                          </a:prstGeom>
                        </pic:spPr>
                      </pic:pic>
                    </wpg:wgp>
                  </a:graphicData>
                </a:graphic>
              </wp:anchor>
            </w:drawing>
          </mc:Choice>
          <mc:Fallback>
            <w:pict>
              <v:group w14:anchorId="2817E527" id="Group 13" o:spid="_x0000_s1026" style="position:absolute;margin-left:-.6pt;margin-top:19.65pt;width:297.65pt;height:180pt;z-index:251660288" coordsize="37803,228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">
                <v:shape id="Picture 1" o:spid="_x0000_s1027" type="#_x0000_t75" alt="A screenshot of a computer&#10;&#10;Description automatically generated" style="position:absolute;width:35020;height:20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">
                  <v:imagedata r:id="rId17" o:title="A screenshot of a computer&#10;&#10;Description automatically generated"/>
                </v:shape>
                <v:shape id="Picture 1" o:spid="_x0000_s1028" type="#_x0000_t75" alt="A screenshot of a computer&#10;&#10;Description automatically generated" style="position:absolute;left:23198;top:8636;width:14605;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">
                  <v:imagedata r:id="rId18" o:title="A screenshot of a computer&#10;&#10;Description automatically generated"/>
                </v:shape>
                <w10:wrap type="square"/>
              </v:group>
            </w:pict>
          </mc:Fallback>
        </mc:AlternateContent>
      </w:r>
      <w:r w:rsidR="001D3094">
        <w:t>Opened using the</w:t>
      </w:r>
      <w:r w:rsidR="004A33A9">
        <w:t>”</w:t>
      </w:r>
      <w:r w:rsidR="00F823F4">
        <w:t xml:space="preserve"> </w:t>
      </w:r>
      <w:proofErr w:type="spellStart"/>
      <w:r w:rsidR="001D3094">
        <w:t>MySQL</w:t>
      </w:r>
      <w:r w:rsidR="008A696D">
        <w:t>Workbench</w:t>
      </w:r>
      <w:proofErr w:type="spellEnd"/>
      <w:r w:rsidR="008A696D">
        <w:t xml:space="preserve"> </w:t>
      </w:r>
      <w:r w:rsidR="004A33A9">
        <w:t>.app”</w:t>
      </w:r>
    </w:p>
    <w:p w14:paraId="09B1C843" w14:textId="68640093" w:rsidR="00A1747B" w:rsidRDefault="00A1747B"/>
    <w:p w14:paraId="67AC753E" w14:textId="22DE087A" w:rsidR="00A1747B" w:rsidRDefault="00A1747B"/>
    <w:p w14:paraId="32BA1616" w14:textId="12AA3BD5" w:rsidR="0075052D" w:rsidRDefault="0075052D"/>
    <w:p w14:paraId="22F472CA" w14:textId="77777777" w:rsidR="00232004" w:rsidRDefault="00232004"/>
    <w:p w14:paraId="541013D1" w14:textId="77777777" w:rsidR="00232004" w:rsidRDefault="00232004"/>
    <w:p w14:paraId="16EBE0DB" w14:textId="4A41059F" w:rsidR="001D3094" w:rsidRDefault="00232004">
      <w:r>
        <w:rPr>
          <w:noProof/>
        </w:rPr>
        <mc:AlternateContent>
          <mc:Choice Requires="wps">
            <w:drawing>
              <wp:anchor distT="0" distB="0" distL="114300" distR="114300" simplePos="0" relativeHeight="251661312" behindDoc="0" locked="0" layoutInCell="1" allowOverlap="1" wp14:anchorId="698C2CF8" wp14:editId="2557405E">
                <wp:simplePos x="0" y="0"/>
                <wp:positionH relativeFrom="column">
                  <wp:posOffset>3268682</wp:posOffset>
                </wp:positionH>
                <wp:positionV relativeFrom="paragraph">
                  <wp:posOffset>30966</wp:posOffset>
                </wp:positionV>
                <wp:extent cx="960755" cy="224155"/>
                <wp:effectExtent l="12700" t="12700" r="17145" b="29845"/>
                <wp:wrapSquare wrapText="bothSides"/>
                <wp:docPr id="1665075737" name="Left Arrow 15"/>
                <wp:cNvGraphicFramePr/>
                <a:graphic xmlns:a="http://schemas.openxmlformats.org/drawingml/2006/main">
                  <a:graphicData uri="http://schemas.microsoft.com/office/word/2010/wordprocessingShape">
                    <wps:wsp>
                      <wps:cNvSpPr/>
                      <wps:spPr>
                        <a:xfrm>
                          <a:off x="0" y="0"/>
                          <a:ext cx="960755" cy="224155"/>
                        </a:xfrm>
                        <a:prstGeom prst="lef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A966D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 o:spid="_x0000_s1026" type="#_x0000_t66" style="position:absolute;margin-left:257.4pt;margin-top:2.45pt;width:75.65pt;height:1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" adj="2520" fillcolor="yellow" strokecolor="#0c1112 [484]" strokeweight="1pt">
                <w10:wrap type="square"/>
              </v:shape>
            </w:pict>
          </mc:Fallback>
        </mc:AlternateContent>
      </w:r>
      <w:r w:rsidR="00E94543">
        <w:t xml:space="preserve">The file was executed </w:t>
      </w:r>
      <w:r w:rsidR="00FB2D5D">
        <w:t xml:space="preserve">using the “execute” icon. </w:t>
      </w:r>
    </w:p>
    <w:p w14:paraId="680DABE3" w14:textId="6A689C4C" w:rsidR="0075052D" w:rsidRDefault="0075052D"/>
    <w:p w14:paraId="4FEDA0EB" w14:textId="1B05B326" w:rsidR="0075052D" w:rsidRDefault="0075052D"/>
    <w:p w14:paraId="32448DF1" w14:textId="0D30F3CF" w:rsidR="0075052D" w:rsidRDefault="0075052D"/>
    <w:p w14:paraId="047320EC" w14:textId="2FFDE282" w:rsidR="0075052D" w:rsidRDefault="0075052D"/>
    <w:p w14:paraId="09BDA0EC" w14:textId="0A44778A" w:rsidR="0075052D" w:rsidRDefault="0075052D"/>
    <w:p w14:paraId="725E460E" w14:textId="77777777" w:rsidR="00232004" w:rsidRDefault="00232004"/>
    <w:p w14:paraId="1C85E257" w14:textId="3B8181D3" w:rsidR="00992E93" w:rsidRDefault="00992E93">
      <w:r>
        <w:lastRenderedPageBreak/>
        <w:t xml:space="preserve">Now </w:t>
      </w:r>
      <w:r w:rsidR="00102634">
        <w:t>t</w:t>
      </w:r>
      <w:r>
        <w:t xml:space="preserve">he </w:t>
      </w:r>
      <w:r w:rsidR="008D5325">
        <w:t xml:space="preserve">dataset has been loaded onto the MySQL Workbench </w:t>
      </w:r>
      <w:r w:rsidR="00F62645">
        <w:t>and the data is ready to use.</w:t>
      </w:r>
    </w:p>
    <w:p w14:paraId="241F0A44" w14:textId="092DF306" w:rsidR="0075052D" w:rsidRDefault="00EE5729">
      <w:r>
        <w:rPr>
          <w:noProof/>
        </w:rPr>
        <mc:AlternateContent>
          <mc:Choice Requires="wpg">
            <w:drawing>
              <wp:anchor distT="0" distB="0" distL="114300" distR="114300" simplePos="0" relativeHeight="251664384" behindDoc="1" locked="0" layoutInCell="1" allowOverlap="1" wp14:anchorId="5D2635C9" wp14:editId="1F4D104C">
                <wp:simplePos x="0" y="0"/>
                <wp:positionH relativeFrom="column">
                  <wp:posOffset>21590</wp:posOffset>
                </wp:positionH>
                <wp:positionV relativeFrom="paragraph">
                  <wp:posOffset>80010</wp:posOffset>
                </wp:positionV>
                <wp:extent cx="4080510" cy="4055110"/>
                <wp:effectExtent l="25400" t="25400" r="21590" b="21590"/>
                <wp:wrapSquare wrapText="bothSides"/>
                <wp:docPr id="870765900" name="Group 17"/>
                <wp:cNvGraphicFramePr/>
                <a:graphic xmlns:a="http://schemas.openxmlformats.org/drawingml/2006/main">
                  <a:graphicData uri="http://schemas.microsoft.com/office/word/2010/wordprocessingGroup">
                    <wpg:wgp>
                      <wpg:cNvGrpSpPr/>
                      <wpg:grpSpPr>
                        <a:xfrm>
                          <a:off x="0" y="0"/>
                          <a:ext cx="4080510" cy="4055110"/>
                          <a:chOff x="0" y="0"/>
                          <a:chExt cx="4080510" cy="4055110"/>
                        </a:xfrm>
                      </wpg:grpSpPr>
                      <pic:pic xmlns:pic="http://schemas.openxmlformats.org/drawingml/2006/picture">
                        <pic:nvPicPr>
                          <pic:cNvPr id="1088893813" name="Picture 1" descr="A screenshot of a compute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80510" cy="4055110"/>
                          </a:xfrm>
                          <a:prstGeom prst="rect">
                            <a:avLst/>
                          </a:prstGeom>
                          <a:ln w="25400">
                            <a:solidFill>
                              <a:schemeClr val="accent1">
                                <a:shade val="15000"/>
                              </a:schemeClr>
                            </a:solidFill>
                          </a:ln>
                        </pic:spPr>
                      </pic:pic>
                      <wps:wsp>
                        <wps:cNvPr id="1391266814" name="Right Arrow 16"/>
                        <wps:cNvSpPr/>
                        <wps:spPr>
                          <a:xfrm rot="10800000" flipV="1">
                            <a:off x="876300" y="1477433"/>
                            <a:ext cx="2197100" cy="766233"/>
                          </a:xfrm>
                          <a:prstGeom prst="rightArrow">
                            <a:avLst/>
                          </a:prstGeom>
                          <a:solidFill>
                            <a:srgbClr val="FFFF00"/>
                          </a:solidFill>
                          <a:ln w="2540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DF2DC1" id="Group 17" o:spid="_x0000_s1026" style="position:absolute;margin-left:1.7pt;margin-top:6.3pt;width:321.3pt;height:319.3pt;z-index:-251652096" coordsize="40805,40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">
                <v:shape id="Picture 1" o:spid="_x0000_s1027" type="#_x0000_t75" alt="A screenshot of a computer&#10;&#10;Description automatically generated" style="position:absolute;width:40805;height:40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" stroked="t" strokecolor="#0c1112 [484]" strokeweight="2pt">
                  <v:imagedata r:id="rId20" o:title="A screenshot of a computer&#10;&#10;Description automatically generated"/>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8" type="#_x0000_t13" style="position:absolute;left:8763;top:14774;width:21971;height:7662;rotation:18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" adj="17834" fillcolor="yellow" strokecolor="#0c1112 [484]" strokeweight="2pt"/>
                <w10:wrap type="square"/>
              </v:group>
            </w:pict>
          </mc:Fallback>
        </mc:AlternateContent>
      </w:r>
    </w:p>
    <w:p w14:paraId="0FBDF42F" w14:textId="43D43E21" w:rsidR="00482395" w:rsidRDefault="00482395"/>
    <w:p w14:paraId="0585647E" w14:textId="2D9BD5EA" w:rsidR="00482395" w:rsidRDefault="00482395"/>
    <w:p w14:paraId="5FFA1937" w14:textId="77777777" w:rsidR="00EE5729" w:rsidRDefault="00EE5729"/>
    <w:p w14:paraId="3A20A551" w14:textId="77777777" w:rsidR="00EE5729" w:rsidRDefault="00EE5729"/>
    <w:p w14:paraId="7E03BCB6" w14:textId="77777777" w:rsidR="00EE5729" w:rsidRDefault="00EE5729"/>
    <w:p w14:paraId="6AD8F9F3" w14:textId="77777777" w:rsidR="00EE5729" w:rsidRDefault="00EE5729"/>
    <w:p w14:paraId="29B7E932" w14:textId="77777777" w:rsidR="00EE5729" w:rsidRDefault="00EE5729"/>
    <w:p w14:paraId="53429FAF" w14:textId="77777777" w:rsidR="00EE5729" w:rsidRDefault="00EE5729"/>
    <w:p w14:paraId="7764B490" w14:textId="77777777" w:rsidR="00EE5729" w:rsidRDefault="00EE5729"/>
    <w:p w14:paraId="7819FA1A" w14:textId="77777777" w:rsidR="00EE5729" w:rsidRDefault="00EE5729"/>
    <w:p w14:paraId="700506A8" w14:textId="77777777" w:rsidR="00EE5729" w:rsidRDefault="00EE5729"/>
    <w:p w14:paraId="1554C5DA" w14:textId="2430EC99" w:rsidR="00EE5729" w:rsidRPr="00EE5729" w:rsidRDefault="00EE5729" w:rsidP="00EE5729">
      <w:pPr>
        <w:jc w:val="left"/>
        <w:rPr>
          <w:rFonts w:eastAsiaTheme="majorEastAsia" w:cstheme="majorBidi"/>
          <w:sz w:val="42"/>
          <w:szCs w:val="32"/>
        </w:rPr>
      </w:pPr>
      <w:r>
        <w:br w:type="page"/>
      </w:r>
    </w:p>
    <w:p w14:paraId="7C6C7966" w14:textId="65DE70D8" w:rsidR="00EE5729" w:rsidRDefault="00EE5729" w:rsidP="00964451">
      <w:pPr>
        <w:pStyle w:val="Heading2"/>
      </w:pPr>
      <w:bookmarkStart w:id="12" w:name="_Toc174957087"/>
      <w:r>
        <w:lastRenderedPageBreak/>
        <w:t>Looking at the Data</w:t>
      </w:r>
      <w:bookmarkEnd w:id="12"/>
    </w:p>
    <w:p w14:paraId="33E55A9F" w14:textId="69C3694B" w:rsidR="006C1F02" w:rsidRPr="008D19BD" w:rsidRDefault="00C963CF" w:rsidP="008D19BD">
      <w:pPr>
        <w:rPr>
          <w:lang w:val="en-GB"/>
        </w:rPr>
      </w:pPr>
      <w:r w:rsidRPr="008D19BD">
        <w:rPr>
          <w:lang w:val="en-GB"/>
        </w:rPr>
        <w:t>T</w:t>
      </w:r>
      <w:r w:rsidR="00461D3B" w:rsidRPr="008D19BD">
        <w:rPr>
          <w:lang w:val="en-GB"/>
        </w:rPr>
        <w:t xml:space="preserve">he data </w:t>
      </w:r>
      <w:r w:rsidRPr="008D19BD">
        <w:rPr>
          <w:lang w:val="en-GB"/>
        </w:rPr>
        <w:t xml:space="preserve">has </w:t>
      </w:r>
      <w:r w:rsidR="00461D3B" w:rsidRPr="008D19BD">
        <w:rPr>
          <w:lang w:val="en-GB"/>
        </w:rPr>
        <w:t>a set of three tables:</w:t>
      </w:r>
      <w:r w:rsidR="006C1F02" w:rsidRPr="008D19BD">
        <w:rPr>
          <w:b/>
          <w:bCs/>
          <w:lang w:val="en-GB"/>
        </w:rPr>
        <w:t xml:space="preserve"> </w:t>
      </w:r>
    </w:p>
    <w:p w14:paraId="210FFAD4" w14:textId="7E069DE5" w:rsidR="00461D3B" w:rsidRDefault="006C1F02" w:rsidP="00246D4F">
      <w:pPr>
        <w:pStyle w:val="ListParagraph"/>
        <w:numPr>
          <w:ilvl w:val="0"/>
          <w:numId w:val="27"/>
        </w:numPr>
        <w:rPr>
          <w:lang w:val="en-GB"/>
        </w:rPr>
      </w:pPr>
      <w:r w:rsidRPr="00D611C3">
        <w:rPr>
          <w:b/>
          <w:bCs/>
          <w:lang w:val="en-GB"/>
        </w:rPr>
        <w:t>city:</w:t>
      </w:r>
      <w:r w:rsidRPr="00246D4F">
        <w:rPr>
          <w:lang w:val="en-GB"/>
        </w:rPr>
        <w:t xml:space="preserve"> Information about some of the cities in those countries.</w:t>
      </w:r>
    </w:p>
    <w:p w14:paraId="3D33A94F" w14:textId="30979733" w:rsidR="00BE434B" w:rsidRPr="00BE434B" w:rsidRDefault="00660E65" w:rsidP="00BE434B">
      <w:pPr>
        <w:pStyle w:val="ListParagraph"/>
        <w:rPr>
          <w:lang w:val="en-GB"/>
        </w:rPr>
      </w:pPr>
      <w:r w:rsidRPr="00BE434B">
        <w:rPr>
          <w:noProof/>
          <w:lang w:val="en-GB"/>
        </w:rPr>
        <w:drawing>
          <wp:anchor distT="0" distB="0" distL="114300" distR="114300" simplePos="0" relativeHeight="251665408" behindDoc="0" locked="0" layoutInCell="1" allowOverlap="1" wp14:anchorId="685514B8" wp14:editId="6A76E549">
            <wp:simplePos x="0" y="0"/>
            <wp:positionH relativeFrom="column">
              <wp:posOffset>355600</wp:posOffset>
            </wp:positionH>
            <wp:positionV relativeFrom="paragraph">
              <wp:posOffset>79375</wp:posOffset>
            </wp:positionV>
            <wp:extent cx="3137535" cy="962660"/>
            <wp:effectExtent l="0" t="0" r="0" b="2540"/>
            <wp:wrapSquare wrapText="bothSides"/>
            <wp:docPr id="1898879980"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9980" name="Picture 1" descr="A screenshot of a black and white table&#10;&#10;Description automatically generated"/>
                    <pic:cNvPicPr/>
                  </pic:nvPicPr>
                  <pic:blipFill rotWithShape="1">
                    <a:blip r:embed="rId21">
                      <a:extLst>
                        <a:ext uri="{28A0092B-C50C-407E-A947-70E740481C1C}">
                          <a14:useLocalDpi xmlns:a14="http://schemas.microsoft.com/office/drawing/2010/main" val="0"/>
                        </a:ext>
                      </a:extLst>
                    </a:blip>
                    <a:srcRect b="79878"/>
                    <a:stretch/>
                  </pic:blipFill>
                  <pic:spPr bwMode="auto">
                    <a:xfrm>
                      <a:off x="0" y="0"/>
                      <a:ext cx="3137535" cy="96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8CCA25" w14:textId="1D048C84" w:rsidR="00BE434B" w:rsidRDefault="00BE434B" w:rsidP="00BE434B">
      <w:pPr>
        <w:pStyle w:val="ListParagraph"/>
        <w:rPr>
          <w:lang w:val="en-GB"/>
        </w:rPr>
      </w:pPr>
    </w:p>
    <w:p w14:paraId="6E64A17D" w14:textId="0F003F9A" w:rsidR="0063681C" w:rsidRDefault="00A62C5D" w:rsidP="00452F9E">
      <w:pPr>
        <w:pStyle w:val="ListParagraph"/>
        <w:rPr>
          <w:lang w:val="en-GB"/>
        </w:rPr>
      </w:pPr>
      <w:bookmarkStart w:id="13" w:name="OLE_LINK1"/>
      <w:bookmarkStart w:id="14" w:name="OLE_LINK2"/>
      <w:r>
        <w:rPr>
          <w:lang w:val="en-GB"/>
        </w:rPr>
        <w:t>The “city Table” has</w:t>
      </w:r>
      <w:r w:rsidR="006068AA">
        <w:rPr>
          <w:lang w:val="en-GB"/>
        </w:rPr>
        <w:t xml:space="preserve"> 5 column</w:t>
      </w:r>
      <w:r w:rsidR="001D25E9">
        <w:rPr>
          <w:lang w:val="en-GB"/>
        </w:rPr>
        <w:t xml:space="preserve">s: ID, NAME, </w:t>
      </w:r>
      <w:proofErr w:type="spellStart"/>
      <w:r w:rsidR="001D25E9">
        <w:rPr>
          <w:lang w:val="en-GB"/>
        </w:rPr>
        <w:t>CountryCode</w:t>
      </w:r>
      <w:bookmarkEnd w:id="13"/>
      <w:bookmarkEnd w:id="14"/>
      <w:proofErr w:type="spellEnd"/>
      <w:r w:rsidR="00884142">
        <w:rPr>
          <w:lang w:val="en-GB"/>
        </w:rPr>
        <w:t>, District and Population.</w:t>
      </w:r>
    </w:p>
    <w:p w14:paraId="4020C2F7" w14:textId="1244FB72" w:rsidR="00452F9E" w:rsidRPr="00452F9E" w:rsidRDefault="00452F9E" w:rsidP="00452F9E">
      <w:pPr>
        <w:pStyle w:val="ListParagraph"/>
        <w:rPr>
          <w:lang w:val="en-GB"/>
        </w:rPr>
      </w:pPr>
    </w:p>
    <w:p w14:paraId="3CF0A23A" w14:textId="640DB0E6" w:rsidR="008D19BD" w:rsidRDefault="00452F9E" w:rsidP="00C852D7">
      <w:pPr>
        <w:pStyle w:val="ListParagraph"/>
        <w:numPr>
          <w:ilvl w:val="0"/>
          <w:numId w:val="27"/>
        </w:numPr>
        <w:rPr>
          <w:lang w:val="en-GB"/>
        </w:rPr>
      </w:pPr>
      <w:r>
        <w:rPr>
          <w:b/>
          <w:bCs/>
          <w:noProof/>
          <w:lang w:val="en-GB"/>
        </w:rPr>
        <mc:AlternateContent>
          <mc:Choice Requires="wpg">
            <w:drawing>
              <wp:anchor distT="0" distB="0" distL="114300" distR="114300" simplePos="0" relativeHeight="251668480" behindDoc="0" locked="0" layoutInCell="1" allowOverlap="1" wp14:anchorId="677A5354" wp14:editId="6E470BC4">
                <wp:simplePos x="0" y="0"/>
                <wp:positionH relativeFrom="column">
                  <wp:posOffset>297234</wp:posOffset>
                </wp:positionH>
                <wp:positionV relativeFrom="paragraph">
                  <wp:posOffset>238939</wp:posOffset>
                </wp:positionV>
                <wp:extent cx="5860415" cy="1546103"/>
                <wp:effectExtent l="0" t="0" r="0" b="3810"/>
                <wp:wrapSquare wrapText="bothSides"/>
                <wp:docPr id="1973681539" name="Group 5"/>
                <wp:cNvGraphicFramePr/>
                <a:graphic xmlns:a="http://schemas.openxmlformats.org/drawingml/2006/main">
                  <a:graphicData uri="http://schemas.microsoft.com/office/word/2010/wordprocessingGroup">
                    <wpg:wgp>
                      <wpg:cNvGrpSpPr/>
                      <wpg:grpSpPr>
                        <a:xfrm>
                          <a:off x="0" y="0"/>
                          <a:ext cx="5860415" cy="1546103"/>
                          <a:chOff x="0" y="0"/>
                          <a:chExt cx="5860415" cy="1546103"/>
                        </a:xfrm>
                      </wpg:grpSpPr>
                      <pic:pic xmlns:pic="http://schemas.openxmlformats.org/drawingml/2006/picture">
                        <pic:nvPicPr>
                          <pic:cNvPr id="981229655" name="Picture 1" descr="A black and white table with white tex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r="2887" b="80490"/>
                          <a:stretch/>
                        </pic:blipFill>
                        <pic:spPr bwMode="auto">
                          <a:xfrm>
                            <a:off x="0" y="817123"/>
                            <a:ext cx="5690235" cy="728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1116884" name="Picture 1" descr="A screenshot of a black and white tabl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r="7315" b="82903"/>
                          <a:stretch/>
                        </pic:blipFill>
                        <pic:spPr bwMode="auto">
                          <a:xfrm>
                            <a:off x="0" y="0"/>
                            <a:ext cx="5860415" cy="680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3C23E" id="Group 5" o:spid="_x0000_s1026" style="position:absolute;margin-left:23.4pt;margin-top:18.8pt;width:461.45pt;height:121.75pt;z-index:251668480" coordsize="58604,154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">
                <v:shape id="Picture 1" o:spid="_x0000_s1027" type="#_x0000_t75" alt="A black and white table with white text&#10;&#10;Description automatically generated" style="position:absolute;top:8171;width:56902;height:7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">
                  <v:imagedata r:id="rId24" o:title="A black and white table with white text&#10;&#10;Description automatically generated" cropbottom="52750f" cropright="1892f"/>
                </v:shape>
                <v:shape id="Picture 1" o:spid="_x0000_s1028" type="#_x0000_t75" alt="A screenshot of a black and white table&#10;&#10;Description automatically generated" style="position:absolute;width:58604;height:6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">
                  <v:imagedata r:id="rId25" o:title="A screenshot of a black and white table&#10;&#10;Description automatically generated" cropbottom="54331f" cropright="4794f"/>
                </v:shape>
                <w10:wrap type="square"/>
              </v:group>
            </w:pict>
          </mc:Fallback>
        </mc:AlternateContent>
      </w:r>
      <w:r w:rsidR="00461D3B" w:rsidRPr="00DF7C68">
        <w:rPr>
          <w:b/>
          <w:bCs/>
          <w:lang w:val="en-GB"/>
        </w:rPr>
        <w:t>country:</w:t>
      </w:r>
      <w:r w:rsidR="00461D3B" w:rsidRPr="00DF7C68">
        <w:rPr>
          <w:lang w:val="en-GB"/>
        </w:rPr>
        <w:t xml:space="preserve"> Information about countries of the world.</w:t>
      </w:r>
    </w:p>
    <w:p w14:paraId="0034757D" w14:textId="77777777" w:rsidR="00452F9E" w:rsidRPr="00452F9E" w:rsidRDefault="00452F9E" w:rsidP="00C852D7">
      <w:pPr>
        <w:pStyle w:val="ListParagraph"/>
        <w:numPr>
          <w:ilvl w:val="0"/>
          <w:numId w:val="27"/>
        </w:numPr>
        <w:rPr>
          <w:lang w:val="en-GB"/>
        </w:rPr>
      </w:pPr>
    </w:p>
    <w:p w14:paraId="4CE06CDF" w14:textId="411BF98F" w:rsidR="00653817" w:rsidRPr="00C852D7" w:rsidRDefault="00340C59" w:rsidP="00C852D7">
      <w:pPr>
        <w:rPr>
          <w:lang w:val="en-GB"/>
        </w:rPr>
      </w:pPr>
      <w:r>
        <w:rPr>
          <w:lang w:val="en-GB"/>
        </w:rPr>
        <w:t>The 15 columns include</w:t>
      </w:r>
      <w:r w:rsidR="00CE2A3C">
        <w:rPr>
          <w:lang w:val="en-GB"/>
        </w:rPr>
        <w:t>: Code, Name,</w:t>
      </w:r>
      <w:r w:rsidR="004411EF">
        <w:rPr>
          <w:lang w:val="en-GB"/>
        </w:rPr>
        <w:t xml:space="preserve"> Continent, Region,</w:t>
      </w:r>
      <w:r w:rsidR="00742923">
        <w:rPr>
          <w:lang w:val="en-GB"/>
        </w:rPr>
        <w:t xml:space="preserve"> </w:t>
      </w:r>
      <w:r w:rsidR="00035857">
        <w:rPr>
          <w:lang w:val="en-GB"/>
        </w:rPr>
        <w:t>SurfaceArea</w:t>
      </w:r>
      <w:r w:rsidR="00742923">
        <w:rPr>
          <w:lang w:val="en-GB"/>
        </w:rPr>
        <w:t>, indep</w:t>
      </w:r>
      <w:r w:rsidR="00EC1D6C">
        <w:rPr>
          <w:lang w:val="en-GB"/>
        </w:rPr>
        <w:t>Year</w:t>
      </w:r>
      <w:r w:rsidR="00592DC8">
        <w:rPr>
          <w:lang w:val="en-GB"/>
        </w:rPr>
        <w:t>,</w:t>
      </w:r>
      <w:r w:rsidR="002D66E1">
        <w:rPr>
          <w:lang w:val="en-GB"/>
        </w:rPr>
        <w:t xml:space="preserve"> Population, </w:t>
      </w:r>
      <w:proofErr w:type="spellStart"/>
      <w:r w:rsidR="002D66E1">
        <w:rPr>
          <w:lang w:val="en-GB"/>
        </w:rPr>
        <w:t>Life</w:t>
      </w:r>
      <w:r w:rsidR="008C35CA">
        <w:rPr>
          <w:lang w:val="en-GB"/>
        </w:rPr>
        <w:t>Expectency</w:t>
      </w:r>
      <w:proofErr w:type="spellEnd"/>
      <w:r w:rsidR="008C35CA">
        <w:rPr>
          <w:lang w:val="en-GB"/>
        </w:rPr>
        <w:t xml:space="preserve">, </w:t>
      </w:r>
      <w:proofErr w:type="spellStart"/>
      <w:proofErr w:type="gramStart"/>
      <w:r w:rsidR="008C35CA">
        <w:rPr>
          <w:lang w:val="en-GB"/>
        </w:rPr>
        <w:t>GNP,</w:t>
      </w:r>
      <w:r w:rsidR="00BD06C0">
        <w:rPr>
          <w:lang w:val="en-GB"/>
        </w:rPr>
        <w:t>GNPOld</w:t>
      </w:r>
      <w:proofErr w:type="spellEnd"/>
      <w:proofErr w:type="gramEnd"/>
      <w:r w:rsidR="00BD06C0">
        <w:rPr>
          <w:lang w:val="en-GB"/>
        </w:rPr>
        <w:t>,</w:t>
      </w:r>
      <w:r w:rsidR="00042DE3">
        <w:rPr>
          <w:lang w:val="en-GB"/>
        </w:rPr>
        <w:t xml:space="preserve"> </w:t>
      </w:r>
      <w:proofErr w:type="spellStart"/>
      <w:r w:rsidR="00BD06C0">
        <w:rPr>
          <w:lang w:val="en-GB"/>
        </w:rPr>
        <w:t>Local</w:t>
      </w:r>
      <w:r w:rsidR="00042DE3">
        <w:rPr>
          <w:lang w:val="en-GB"/>
        </w:rPr>
        <w:t>Name</w:t>
      </w:r>
      <w:proofErr w:type="spellEnd"/>
      <w:r w:rsidR="00042DE3">
        <w:rPr>
          <w:lang w:val="en-GB"/>
        </w:rPr>
        <w:t xml:space="preserve">, </w:t>
      </w:r>
      <w:proofErr w:type="spellStart"/>
      <w:r w:rsidR="00042DE3">
        <w:rPr>
          <w:lang w:val="en-GB"/>
        </w:rPr>
        <w:t>GovermentForm</w:t>
      </w:r>
      <w:proofErr w:type="spellEnd"/>
      <w:r w:rsidR="00042DE3">
        <w:rPr>
          <w:lang w:val="en-GB"/>
        </w:rPr>
        <w:t>,</w:t>
      </w:r>
      <w:r w:rsidR="007C7F22">
        <w:rPr>
          <w:lang w:val="en-GB"/>
        </w:rPr>
        <w:t xml:space="preserve"> </w:t>
      </w:r>
      <w:proofErr w:type="spellStart"/>
      <w:r w:rsidR="007C7F22">
        <w:rPr>
          <w:lang w:val="en-GB"/>
        </w:rPr>
        <w:t>HeadOfState</w:t>
      </w:r>
      <w:proofErr w:type="spellEnd"/>
      <w:r w:rsidR="007C7F22">
        <w:rPr>
          <w:lang w:val="en-GB"/>
        </w:rPr>
        <w:t xml:space="preserve">, Capital and </w:t>
      </w:r>
      <w:r w:rsidR="0063681C">
        <w:rPr>
          <w:lang w:val="en-GB"/>
        </w:rPr>
        <w:t>Code2.</w:t>
      </w:r>
    </w:p>
    <w:p w14:paraId="2859E131" w14:textId="41D0C707" w:rsidR="00461D3B" w:rsidRDefault="006C1F02" w:rsidP="00246D4F">
      <w:pPr>
        <w:pStyle w:val="ListParagraph"/>
        <w:numPr>
          <w:ilvl w:val="0"/>
          <w:numId w:val="27"/>
        </w:numPr>
        <w:rPr>
          <w:lang w:val="en-GB"/>
        </w:rPr>
      </w:pPr>
      <w:r w:rsidRPr="00452F9E">
        <w:rPr>
          <w:b/>
          <w:bCs/>
          <w:lang w:val="en-GB"/>
        </w:rPr>
        <w:t>c</w:t>
      </w:r>
      <w:r w:rsidR="00461D3B" w:rsidRPr="00452F9E">
        <w:rPr>
          <w:b/>
          <w:bCs/>
          <w:lang w:val="en-GB"/>
        </w:rPr>
        <w:t>ountry</w:t>
      </w:r>
      <w:r w:rsidR="00246D4F" w:rsidRPr="00452F9E">
        <w:rPr>
          <w:b/>
          <w:bCs/>
          <w:lang w:val="en-GB"/>
        </w:rPr>
        <w:t>/</w:t>
      </w:r>
      <w:r w:rsidR="00461D3B" w:rsidRPr="00452F9E">
        <w:rPr>
          <w:b/>
          <w:bCs/>
          <w:lang w:val="en-GB"/>
        </w:rPr>
        <w:t>language</w:t>
      </w:r>
      <w:r w:rsidR="00461D3B" w:rsidRPr="00246D4F">
        <w:rPr>
          <w:lang w:val="en-GB"/>
        </w:rPr>
        <w:t>: Languages spoken in each country.</w:t>
      </w:r>
    </w:p>
    <w:p w14:paraId="1B44B3ED" w14:textId="01703F06" w:rsidR="00452F9E" w:rsidRPr="00246D4F" w:rsidRDefault="00A04832" w:rsidP="00452F9E">
      <w:pPr>
        <w:pStyle w:val="ListParagraph"/>
        <w:rPr>
          <w:lang w:val="en-GB"/>
        </w:rPr>
      </w:pPr>
      <w:r w:rsidRPr="00452F9E">
        <w:rPr>
          <w:noProof/>
        </w:rPr>
        <w:drawing>
          <wp:anchor distT="0" distB="0" distL="114300" distR="114300" simplePos="0" relativeHeight="251669504" behindDoc="0" locked="0" layoutInCell="1" allowOverlap="1" wp14:anchorId="303E3723" wp14:editId="369B4DC6">
            <wp:simplePos x="0" y="0"/>
            <wp:positionH relativeFrom="column">
              <wp:posOffset>296545</wp:posOffset>
            </wp:positionH>
            <wp:positionV relativeFrom="paragraph">
              <wp:posOffset>44964</wp:posOffset>
            </wp:positionV>
            <wp:extent cx="3784600" cy="2501900"/>
            <wp:effectExtent l="0" t="0" r="0" b="0"/>
            <wp:wrapSquare wrapText="bothSides"/>
            <wp:docPr id="1419605606" name="Picture 1"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5606" name="Picture 1" descr="A black and white table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84600" cy="2501900"/>
                    </a:xfrm>
                    <a:prstGeom prst="rect">
                      <a:avLst/>
                    </a:prstGeom>
                  </pic:spPr>
                </pic:pic>
              </a:graphicData>
            </a:graphic>
            <wp14:sizeRelH relativeFrom="page">
              <wp14:pctWidth>0</wp14:pctWidth>
            </wp14:sizeRelH>
            <wp14:sizeRelV relativeFrom="page">
              <wp14:pctHeight>0</wp14:pctHeight>
            </wp14:sizeRelV>
          </wp:anchor>
        </w:drawing>
      </w:r>
    </w:p>
    <w:p w14:paraId="71DCB521" w14:textId="087188CB" w:rsidR="00BA7A20" w:rsidRPr="00BA7A20" w:rsidRDefault="00BA7A20" w:rsidP="00BA7A20"/>
    <w:p w14:paraId="2AF3BAFE" w14:textId="3B1F90FA" w:rsidR="003F193E" w:rsidRPr="003F193E" w:rsidRDefault="003F193E" w:rsidP="003F193E"/>
    <w:p w14:paraId="05BA51AE" w14:textId="77777777" w:rsidR="00A04832" w:rsidRDefault="00A04832" w:rsidP="00452F9E">
      <w:pPr>
        <w:rPr>
          <w:lang w:val="en-GB"/>
        </w:rPr>
      </w:pPr>
    </w:p>
    <w:p w14:paraId="3610D49A" w14:textId="77777777" w:rsidR="00A04832" w:rsidRDefault="00A04832" w:rsidP="00452F9E">
      <w:pPr>
        <w:rPr>
          <w:lang w:val="en-GB"/>
        </w:rPr>
      </w:pPr>
    </w:p>
    <w:p w14:paraId="56297453" w14:textId="77777777" w:rsidR="00A04832" w:rsidRDefault="00A04832" w:rsidP="00452F9E">
      <w:pPr>
        <w:rPr>
          <w:lang w:val="en-GB"/>
        </w:rPr>
      </w:pPr>
    </w:p>
    <w:p w14:paraId="002F290C" w14:textId="77777777" w:rsidR="00A04832" w:rsidRDefault="00A04832" w:rsidP="00452F9E">
      <w:pPr>
        <w:rPr>
          <w:lang w:val="en-GB"/>
        </w:rPr>
      </w:pPr>
    </w:p>
    <w:p w14:paraId="21D9AB77" w14:textId="77777777" w:rsidR="00A04832" w:rsidRDefault="00A04832" w:rsidP="00452F9E">
      <w:pPr>
        <w:rPr>
          <w:lang w:val="en-GB"/>
        </w:rPr>
      </w:pPr>
    </w:p>
    <w:p w14:paraId="59A9BB85" w14:textId="77777777" w:rsidR="00A04832" w:rsidRDefault="00A04832" w:rsidP="00452F9E">
      <w:pPr>
        <w:rPr>
          <w:lang w:val="en-GB"/>
        </w:rPr>
      </w:pPr>
    </w:p>
    <w:p w14:paraId="0F5A1B8F" w14:textId="77777777" w:rsidR="00A04832" w:rsidRDefault="00A04832" w:rsidP="00452F9E">
      <w:pPr>
        <w:rPr>
          <w:lang w:val="en-GB"/>
        </w:rPr>
      </w:pPr>
    </w:p>
    <w:p w14:paraId="5F54E58F" w14:textId="0109B196" w:rsidR="00EE5729" w:rsidRDefault="00452F9E" w:rsidP="00452F9E">
      <w:pPr>
        <w:rPr>
          <w:lang w:val="en-GB"/>
        </w:rPr>
      </w:pPr>
      <w:r>
        <w:rPr>
          <w:lang w:val="en-GB"/>
        </w:rPr>
        <w:t>The “</w:t>
      </w:r>
      <w:r w:rsidR="00A04832">
        <w:rPr>
          <w:lang w:val="en-GB"/>
        </w:rPr>
        <w:t>country/lang</w:t>
      </w:r>
      <w:r w:rsidR="00DA67EF">
        <w:rPr>
          <w:lang w:val="en-GB"/>
        </w:rPr>
        <w:t>uag</w:t>
      </w:r>
      <w:r>
        <w:rPr>
          <w:lang w:val="en-GB"/>
        </w:rPr>
        <w:t xml:space="preserve">e” has </w:t>
      </w:r>
      <w:r w:rsidR="000B46FD">
        <w:rPr>
          <w:lang w:val="en-GB"/>
        </w:rPr>
        <w:t xml:space="preserve">4 </w:t>
      </w:r>
      <w:r>
        <w:rPr>
          <w:lang w:val="en-GB"/>
        </w:rPr>
        <w:t xml:space="preserve">columns:  </w:t>
      </w:r>
      <w:proofErr w:type="spellStart"/>
      <w:r>
        <w:rPr>
          <w:lang w:val="en-GB"/>
        </w:rPr>
        <w:t>CountryCode</w:t>
      </w:r>
      <w:proofErr w:type="spellEnd"/>
      <w:r w:rsidR="000B46FD">
        <w:rPr>
          <w:lang w:val="en-GB"/>
        </w:rPr>
        <w:t>, Language</w:t>
      </w:r>
      <w:r w:rsidR="0068258D">
        <w:rPr>
          <w:lang w:val="en-GB"/>
        </w:rPr>
        <w:t xml:space="preserve">, </w:t>
      </w:r>
      <w:proofErr w:type="spellStart"/>
      <w:r w:rsidR="0068258D">
        <w:rPr>
          <w:lang w:val="en-GB"/>
        </w:rPr>
        <w:t>IsOffi</w:t>
      </w:r>
      <w:r w:rsidR="00E24C9D">
        <w:rPr>
          <w:lang w:val="en-GB"/>
        </w:rPr>
        <w:t>cial</w:t>
      </w:r>
      <w:proofErr w:type="spellEnd"/>
      <w:r w:rsidR="00E24C9D">
        <w:rPr>
          <w:lang w:val="en-GB"/>
        </w:rPr>
        <w:t xml:space="preserve"> and Pe</w:t>
      </w:r>
      <w:r w:rsidR="00D109B8">
        <w:rPr>
          <w:lang w:val="en-GB"/>
        </w:rPr>
        <w:t>rcentage.</w:t>
      </w:r>
    </w:p>
    <w:p w14:paraId="495C7D54" w14:textId="77777777" w:rsidR="00232004" w:rsidRDefault="00232004" w:rsidP="00452F9E">
      <w:pPr>
        <w:rPr>
          <w:lang w:val="en-GB"/>
        </w:rPr>
      </w:pPr>
    </w:p>
    <w:p w14:paraId="56DA3E84" w14:textId="77777777" w:rsidR="00232004" w:rsidRDefault="00232004" w:rsidP="00452F9E">
      <w:pPr>
        <w:rPr>
          <w:lang w:val="en-GB"/>
        </w:rPr>
      </w:pPr>
    </w:p>
    <w:p w14:paraId="625F9928" w14:textId="77777777" w:rsidR="00232004" w:rsidRDefault="00232004" w:rsidP="00452F9E">
      <w:pPr>
        <w:rPr>
          <w:lang w:val="en-GB"/>
        </w:rPr>
      </w:pPr>
    </w:p>
    <w:p w14:paraId="36D3927E" w14:textId="77777777" w:rsidR="00232004" w:rsidRDefault="00232004" w:rsidP="00452F9E">
      <w:pPr>
        <w:rPr>
          <w:lang w:val="en-GB"/>
        </w:rPr>
      </w:pPr>
    </w:p>
    <w:p w14:paraId="572FB6E6" w14:textId="28ED83AC" w:rsidR="00232004" w:rsidRDefault="009E1F94" w:rsidP="00452F9E">
      <w:pPr>
        <w:rPr>
          <w:lang w:val="en-GB"/>
        </w:rPr>
      </w:pPr>
      <w:r w:rsidRPr="009E1F94">
        <w:rPr>
          <w:noProof/>
          <w:lang w:val="en-GB"/>
        </w:rPr>
        <w:lastRenderedPageBreak/>
        <w:drawing>
          <wp:anchor distT="0" distB="0" distL="114300" distR="114300" simplePos="0" relativeHeight="251670528" behindDoc="0" locked="0" layoutInCell="1" allowOverlap="1" wp14:anchorId="3231FB32" wp14:editId="7F036A3C">
            <wp:simplePos x="0" y="0"/>
            <wp:positionH relativeFrom="column">
              <wp:posOffset>-4445</wp:posOffset>
            </wp:positionH>
            <wp:positionV relativeFrom="paragraph">
              <wp:posOffset>420208</wp:posOffset>
            </wp:positionV>
            <wp:extent cx="5860415" cy="639445"/>
            <wp:effectExtent l="0" t="0" r="0" b="0"/>
            <wp:wrapSquare wrapText="bothSides"/>
            <wp:docPr id="14415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580" name=""/>
                    <pic:cNvPicPr/>
                  </pic:nvPicPr>
                  <pic:blipFill>
                    <a:blip r:embed="rId27">
                      <a:extLst>
                        <a:ext uri="{28A0092B-C50C-407E-A947-70E740481C1C}">
                          <a14:useLocalDpi xmlns:a14="http://schemas.microsoft.com/office/drawing/2010/main" val="0"/>
                        </a:ext>
                      </a:extLst>
                    </a:blip>
                    <a:stretch>
                      <a:fillRect/>
                    </a:stretch>
                  </pic:blipFill>
                  <pic:spPr>
                    <a:xfrm>
                      <a:off x="0" y="0"/>
                      <a:ext cx="5860415" cy="639445"/>
                    </a:xfrm>
                    <a:prstGeom prst="rect">
                      <a:avLst/>
                    </a:prstGeom>
                  </pic:spPr>
                </pic:pic>
              </a:graphicData>
            </a:graphic>
            <wp14:sizeRelH relativeFrom="page">
              <wp14:pctWidth>0</wp14:pctWidth>
            </wp14:sizeRelH>
            <wp14:sizeRelV relativeFrom="page">
              <wp14:pctHeight>0</wp14:pctHeight>
            </wp14:sizeRelV>
          </wp:anchor>
        </w:drawing>
      </w:r>
      <w:r>
        <w:rPr>
          <w:lang w:val="en-GB"/>
        </w:rPr>
        <w:t>Task 1 with</w:t>
      </w:r>
      <w:r w:rsidR="00937524">
        <w:rPr>
          <w:lang w:val="en-GB"/>
        </w:rPr>
        <w:t xml:space="preserve">in the database section </w:t>
      </w:r>
      <w:r w:rsidR="000452B8">
        <w:rPr>
          <w:lang w:val="en-GB"/>
        </w:rPr>
        <w:t xml:space="preserve">requires the result of the number of cities in </w:t>
      </w:r>
      <w:r w:rsidR="00D45B05">
        <w:rPr>
          <w:lang w:val="en-GB"/>
        </w:rPr>
        <w:t xml:space="preserve">the </w:t>
      </w:r>
      <w:r w:rsidR="005F4241">
        <w:rPr>
          <w:lang w:val="en-GB"/>
        </w:rPr>
        <w:t>USA w</w:t>
      </w:r>
      <w:r w:rsidR="00D45B05">
        <w:rPr>
          <w:lang w:val="en-GB"/>
        </w:rPr>
        <w:t>i</w:t>
      </w:r>
      <w:r w:rsidR="005F4241">
        <w:rPr>
          <w:lang w:val="en-GB"/>
        </w:rPr>
        <w:t>thin the dataset</w:t>
      </w:r>
      <w:r w:rsidR="00D45B05">
        <w:rPr>
          <w:lang w:val="en-GB"/>
        </w:rPr>
        <w:t>.</w:t>
      </w:r>
    </w:p>
    <w:p w14:paraId="076FCDD8" w14:textId="49D8668F" w:rsidR="009E1F94" w:rsidRDefault="0009719E" w:rsidP="00452F9E">
      <w:pPr>
        <w:rPr>
          <w:lang w:val="en-GB"/>
        </w:rPr>
      </w:pPr>
      <w:r w:rsidRPr="0001199E">
        <w:rPr>
          <w:noProof/>
          <w:lang w:val="en-GB"/>
        </w:rPr>
        <w:drawing>
          <wp:anchor distT="0" distB="0" distL="114300" distR="114300" simplePos="0" relativeHeight="251671552" behindDoc="0" locked="0" layoutInCell="1" allowOverlap="1" wp14:anchorId="5902AD9F" wp14:editId="410F80AC">
            <wp:simplePos x="0" y="0"/>
            <wp:positionH relativeFrom="column">
              <wp:posOffset>4139565</wp:posOffset>
            </wp:positionH>
            <wp:positionV relativeFrom="paragraph">
              <wp:posOffset>782320</wp:posOffset>
            </wp:positionV>
            <wp:extent cx="1841500" cy="355600"/>
            <wp:effectExtent l="0" t="0" r="0" b="0"/>
            <wp:wrapSquare wrapText="bothSides"/>
            <wp:docPr id="7350665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515" name="Picture 1" descr="A black background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41500" cy="355600"/>
                    </a:xfrm>
                    <a:prstGeom prst="rect">
                      <a:avLst/>
                    </a:prstGeom>
                  </pic:spPr>
                </pic:pic>
              </a:graphicData>
            </a:graphic>
            <wp14:sizeRelH relativeFrom="page">
              <wp14:pctWidth>0</wp14:pctWidth>
            </wp14:sizeRelH>
            <wp14:sizeRelV relativeFrom="page">
              <wp14:pctHeight>0</wp14:pctHeight>
            </wp14:sizeRelV>
          </wp:anchor>
        </w:drawing>
      </w:r>
    </w:p>
    <w:p w14:paraId="1B733059" w14:textId="35F64345" w:rsidR="0001199E" w:rsidRDefault="0001199E" w:rsidP="00452F9E">
      <w:pPr>
        <w:rPr>
          <w:lang w:val="en-GB"/>
        </w:rPr>
      </w:pPr>
      <w:r>
        <w:rPr>
          <w:lang w:val="en-GB"/>
        </w:rPr>
        <w:t>Firstly,</w:t>
      </w:r>
      <w:r w:rsidR="00EB2442">
        <w:rPr>
          <w:lang w:val="en-GB"/>
        </w:rPr>
        <w:t xml:space="preserve"> the workbench </w:t>
      </w:r>
      <w:r w:rsidR="00AA501D">
        <w:rPr>
          <w:lang w:val="en-GB"/>
        </w:rPr>
        <w:t>must</w:t>
      </w:r>
      <w:r w:rsidR="00EB2442">
        <w:rPr>
          <w:lang w:val="en-GB"/>
        </w:rPr>
        <w:t xml:space="preserve"> be connected to the </w:t>
      </w:r>
      <w:r>
        <w:rPr>
          <w:lang w:val="en-GB"/>
        </w:rPr>
        <w:t>“world” datasets</w:t>
      </w:r>
    </w:p>
    <w:p w14:paraId="78D5CAFB" w14:textId="0550011C" w:rsidR="00232004" w:rsidRDefault="00E81E54" w:rsidP="00452F9E">
      <w:r>
        <w:t xml:space="preserve">To </w:t>
      </w:r>
      <w:r w:rsidR="005E2899">
        <w:t xml:space="preserve">return the </w:t>
      </w:r>
      <w:r w:rsidR="00A87DBB">
        <w:t xml:space="preserve">count of the </w:t>
      </w:r>
      <w:r w:rsidR="008C5F99">
        <w:t>cities in the USA.</w:t>
      </w:r>
    </w:p>
    <w:p w14:paraId="1DF14E77" w14:textId="157E0118" w:rsidR="008C5F99" w:rsidRDefault="008C5F99" w:rsidP="008C5F99">
      <w:pPr>
        <w:pStyle w:val="ListParagraph"/>
        <w:numPr>
          <w:ilvl w:val="0"/>
          <w:numId w:val="27"/>
        </w:numPr>
      </w:pPr>
      <w:r>
        <w:t>Two ta</w:t>
      </w:r>
      <w:r w:rsidR="00E47972">
        <w:t xml:space="preserve">bles were </w:t>
      </w:r>
      <w:r w:rsidR="00647683">
        <w:t>joined:</w:t>
      </w:r>
    </w:p>
    <w:p w14:paraId="0E8031EF" w14:textId="50B0ACA2" w:rsidR="00387B13" w:rsidRDefault="00647683" w:rsidP="00647683">
      <w:pPr>
        <w:pStyle w:val="ListParagraph"/>
        <w:numPr>
          <w:ilvl w:val="0"/>
          <w:numId w:val="28"/>
        </w:numPr>
      </w:pPr>
      <w:r>
        <w:t>The “</w:t>
      </w:r>
      <w:r w:rsidR="0024191F">
        <w:t xml:space="preserve">city table to the </w:t>
      </w:r>
      <w:r w:rsidR="00C33B74">
        <w:t>“</w:t>
      </w:r>
      <w:r w:rsidR="00B650E4">
        <w:t>country” table</w:t>
      </w:r>
      <w:r w:rsidR="00C33B74">
        <w:t xml:space="preserve"> using an</w:t>
      </w:r>
      <w:r w:rsidR="00072444">
        <w:t xml:space="preserve"> “INNER JOIN” </w:t>
      </w:r>
      <w:r w:rsidR="00295DE6">
        <w:t>on the “country_</w:t>
      </w:r>
      <w:r w:rsidR="007A281F">
        <w:t>id” column</w:t>
      </w:r>
    </w:p>
    <w:p w14:paraId="31C4584B" w14:textId="73F74E1E" w:rsidR="00804EE1" w:rsidRDefault="00804EE1" w:rsidP="00647683">
      <w:pPr>
        <w:pStyle w:val="ListParagraph"/>
        <w:numPr>
          <w:ilvl w:val="0"/>
          <w:numId w:val="28"/>
        </w:numPr>
      </w:pPr>
      <w:r w:rsidRPr="00387B13">
        <w:rPr>
          <w:noProof/>
        </w:rPr>
        <w:drawing>
          <wp:anchor distT="0" distB="0" distL="114300" distR="114300" simplePos="0" relativeHeight="251674624" behindDoc="0" locked="0" layoutInCell="1" allowOverlap="1" wp14:anchorId="3468097C" wp14:editId="0AC83083">
            <wp:simplePos x="0" y="0"/>
            <wp:positionH relativeFrom="column">
              <wp:posOffset>-4445</wp:posOffset>
            </wp:positionH>
            <wp:positionV relativeFrom="paragraph">
              <wp:posOffset>327160</wp:posOffset>
            </wp:positionV>
            <wp:extent cx="5860415" cy="1511935"/>
            <wp:effectExtent l="0" t="0" r="0" b="0"/>
            <wp:wrapSquare wrapText="bothSides"/>
            <wp:docPr id="198725031" name="Picture 1" descr="A computer screen shot of a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031" name="Picture 1" descr="A computer screen shot of a number of citi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0415" cy="1511935"/>
                    </a:xfrm>
                    <a:prstGeom prst="rect">
                      <a:avLst/>
                    </a:prstGeom>
                  </pic:spPr>
                </pic:pic>
              </a:graphicData>
            </a:graphic>
            <wp14:sizeRelH relativeFrom="page">
              <wp14:pctWidth>0</wp14:pctWidth>
            </wp14:sizeRelH>
            <wp14:sizeRelV relativeFrom="page">
              <wp14:pctHeight>0</wp14:pctHeight>
            </wp14:sizeRelV>
          </wp:anchor>
        </w:drawing>
      </w:r>
      <w:r w:rsidR="005E0722">
        <w:t xml:space="preserve">All fields were selected from the </w:t>
      </w:r>
      <w:r w:rsidR="00987AB2">
        <w:t>tables</w:t>
      </w:r>
    </w:p>
    <w:p w14:paraId="1BBFA5A0" w14:textId="5707CFA5" w:rsidR="007E4143" w:rsidRDefault="007E4143" w:rsidP="00B67E4D">
      <w:pPr>
        <w:pStyle w:val="Heading3"/>
      </w:pPr>
      <w:bookmarkStart w:id="15" w:name="_Toc174957088"/>
      <w:r>
        <w:t>JOINS in SQL</w:t>
      </w:r>
      <w:bookmarkEnd w:id="15"/>
    </w:p>
    <w:p w14:paraId="584A1779" w14:textId="351E3CEA" w:rsidR="00003EB4" w:rsidRDefault="00003EB4" w:rsidP="00454EDF">
      <w:r>
        <w:t>SQL Joins can be regarded as instrumental in relational databases since they combine data from two or more tables with related columns.</w:t>
      </w:r>
    </w:p>
    <w:p w14:paraId="3EC40B8A" w14:textId="1942D094" w:rsidR="00003EB4" w:rsidRDefault="00003EB4" w:rsidP="00454EDF">
      <w:r>
        <w:t>Types of Joins:</w:t>
      </w:r>
    </w:p>
    <w:p w14:paraId="01FB743E" w14:textId="47736C9F" w:rsidR="00003EB4" w:rsidRDefault="00003EB4" w:rsidP="00454EDF">
      <w:r>
        <w:t>INNER JOIN: Returns rows having the matching values in both tables.</w:t>
      </w:r>
    </w:p>
    <w:p w14:paraId="26A73076" w14:textId="19E22CF2" w:rsidR="00003EB4" w:rsidRDefault="00003EB4" w:rsidP="00454EDF">
      <w:r>
        <w:t>LEFT JOIN: This will return all the rows from the left table and the matched rows from the right.</w:t>
      </w:r>
    </w:p>
    <w:p w14:paraId="76FAF2B6" w14:textId="2E32B948" w:rsidR="00003EB4" w:rsidRDefault="00003EB4" w:rsidP="00454EDF">
      <w:r>
        <w:t>RIGHT JOIN: Returns all rows from the right table and matched rows from the left one.</w:t>
      </w:r>
    </w:p>
    <w:p w14:paraId="32F863A3" w14:textId="33B5AD30" w:rsidR="00987AB2" w:rsidRDefault="00003EB4" w:rsidP="00003EB4">
      <w:r>
        <w:t>FULL OUTER JOIN: This would return all rows from either the left or the right table where there is a match. SELF JOIN: Joining a table to itself on a related column.</w:t>
      </w:r>
    </w:p>
    <w:p w14:paraId="41B3C29B" w14:textId="6954936C" w:rsidR="00987AB2" w:rsidRDefault="00454EDF" w:rsidP="00003EB4">
      <w:r w:rsidRPr="00454EDF">
        <w:rPr>
          <w:noProof/>
        </w:rPr>
        <w:drawing>
          <wp:anchor distT="0" distB="0" distL="114300" distR="114300" simplePos="0" relativeHeight="251675648" behindDoc="0" locked="0" layoutInCell="1" allowOverlap="1" wp14:anchorId="54D543FD" wp14:editId="3CF9C5E4">
            <wp:simplePos x="0" y="0"/>
            <wp:positionH relativeFrom="column">
              <wp:posOffset>-4164</wp:posOffset>
            </wp:positionH>
            <wp:positionV relativeFrom="paragraph">
              <wp:posOffset>276797</wp:posOffset>
            </wp:positionV>
            <wp:extent cx="3812540" cy="1244600"/>
            <wp:effectExtent l="0" t="0" r="0" b="0"/>
            <wp:wrapSquare wrapText="bothSides"/>
            <wp:docPr id="184372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4217"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2540" cy="1244600"/>
                    </a:xfrm>
                    <a:prstGeom prst="rect">
                      <a:avLst/>
                    </a:prstGeom>
                  </pic:spPr>
                </pic:pic>
              </a:graphicData>
            </a:graphic>
            <wp14:sizeRelH relativeFrom="page">
              <wp14:pctWidth>0</wp14:pctWidth>
            </wp14:sizeRelH>
            <wp14:sizeRelV relativeFrom="page">
              <wp14:pctHeight>0</wp14:pctHeight>
            </wp14:sizeRelV>
          </wp:anchor>
        </w:drawing>
      </w:r>
      <w:r w:rsidR="00987AB2">
        <w:t>T</w:t>
      </w:r>
      <w:r w:rsidR="00D66AA4">
        <w:t>he result:</w:t>
      </w:r>
    </w:p>
    <w:p w14:paraId="17538FD3" w14:textId="77777777" w:rsidR="00580BFC" w:rsidRDefault="00580BFC" w:rsidP="00003EB4"/>
    <w:p w14:paraId="4393B17C" w14:textId="77777777" w:rsidR="00580BFC" w:rsidRDefault="00580BFC" w:rsidP="00003EB4"/>
    <w:p w14:paraId="463D9466" w14:textId="77777777" w:rsidR="00580BFC" w:rsidRDefault="00580BFC" w:rsidP="00003EB4"/>
    <w:p w14:paraId="2822471C" w14:textId="77777777" w:rsidR="00580BFC" w:rsidRDefault="00580BFC" w:rsidP="00003EB4"/>
    <w:p w14:paraId="3F47C333" w14:textId="77777777" w:rsidR="00580BFC" w:rsidRDefault="00580BFC" w:rsidP="00003EB4"/>
    <w:p w14:paraId="430DE878" w14:textId="4065A4EA" w:rsidR="008C5F99" w:rsidRDefault="00454EDF" w:rsidP="00452F9E">
      <w:r>
        <w:t xml:space="preserve">Now that the relevant data </w:t>
      </w:r>
      <w:r w:rsidR="00792F7E">
        <w:t xml:space="preserve">has been acquired the </w:t>
      </w:r>
      <w:r w:rsidR="004A2606">
        <w:t xml:space="preserve">search </w:t>
      </w:r>
      <w:r w:rsidR="00AF0CB2">
        <w:t>for</w:t>
      </w:r>
      <w:r w:rsidR="004A2606">
        <w:t xml:space="preserve"> the </w:t>
      </w:r>
      <w:r w:rsidR="00DF5740">
        <w:t>appropriate</w:t>
      </w:r>
      <w:r w:rsidR="004A2606">
        <w:t xml:space="preserve"> column</w:t>
      </w:r>
      <w:r w:rsidR="00AF0CB2">
        <w:t>s</w:t>
      </w:r>
      <w:r w:rsidR="00792F7E">
        <w:t xml:space="preserve"> </w:t>
      </w:r>
      <w:r w:rsidR="00AF0CB2">
        <w:t xml:space="preserve">and </w:t>
      </w:r>
      <w:r w:rsidR="008D1DBD">
        <w:t>the right clause</w:t>
      </w:r>
      <w:r w:rsidR="0031759C">
        <w:t xml:space="preserve"> and conditions may be </w:t>
      </w:r>
      <w:r w:rsidR="007C2C9D">
        <w:t>applied, for</w:t>
      </w:r>
      <w:r w:rsidR="007D2BAB">
        <w:t xml:space="preserve"> </w:t>
      </w:r>
      <w:r w:rsidR="0031759C">
        <w:t xml:space="preserve">the </w:t>
      </w:r>
      <w:r w:rsidR="007D2BAB">
        <w:t>retri</w:t>
      </w:r>
      <w:r w:rsidR="005F0378">
        <w:t xml:space="preserve">eval of data indicating </w:t>
      </w:r>
      <w:r w:rsidR="007C2C9D">
        <w:t xml:space="preserve">the </w:t>
      </w:r>
      <w:r w:rsidR="009306B2">
        <w:t xml:space="preserve">number of </w:t>
      </w:r>
      <w:r w:rsidR="007D2BAB">
        <w:t>cities in the USA</w:t>
      </w:r>
      <w:r w:rsidR="005F0378">
        <w:t>.</w:t>
      </w:r>
    </w:p>
    <w:p w14:paraId="48D2806F" w14:textId="1674769C" w:rsidR="001C134E" w:rsidRDefault="004027E4" w:rsidP="00452F9E">
      <w:r>
        <w:rPr>
          <w:noProof/>
        </w:rPr>
        <w:lastRenderedPageBreak/>
        <mc:AlternateContent>
          <mc:Choice Requires="wpg">
            <w:drawing>
              <wp:anchor distT="0" distB="0" distL="114300" distR="114300" simplePos="0" relativeHeight="251686912" behindDoc="0" locked="0" layoutInCell="1" allowOverlap="1" wp14:anchorId="6A054FC8" wp14:editId="064DCF2B">
                <wp:simplePos x="0" y="0"/>
                <wp:positionH relativeFrom="column">
                  <wp:posOffset>768267</wp:posOffset>
                </wp:positionH>
                <wp:positionV relativeFrom="paragraph">
                  <wp:posOffset>42451</wp:posOffset>
                </wp:positionV>
                <wp:extent cx="4984230" cy="1838263"/>
                <wp:effectExtent l="0" t="0" r="0" b="524510"/>
                <wp:wrapNone/>
                <wp:docPr id="1414680138" name="Group 10"/>
                <wp:cNvGraphicFramePr/>
                <a:graphic xmlns:a="http://schemas.openxmlformats.org/drawingml/2006/main">
                  <a:graphicData uri="http://schemas.microsoft.com/office/word/2010/wordprocessingGroup">
                    <wpg:wgp>
                      <wpg:cNvGrpSpPr/>
                      <wpg:grpSpPr>
                        <a:xfrm>
                          <a:off x="0" y="0"/>
                          <a:ext cx="4984230" cy="1838263"/>
                          <a:chOff x="0" y="0"/>
                          <a:chExt cx="4984230" cy="1838263"/>
                        </a:xfrm>
                      </wpg:grpSpPr>
                      <pic:pic xmlns:pic="http://schemas.openxmlformats.org/drawingml/2006/picture">
                        <pic:nvPicPr>
                          <pic:cNvPr id="502964140" name="Picture 1" descr="A screenshot of a computer&#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r="37588" b="52261"/>
                          <a:stretch/>
                        </pic:blipFill>
                        <pic:spPr bwMode="auto">
                          <a:xfrm>
                            <a:off x="1326630" y="0"/>
                            <a:ext cx="3657600" cy="1633855"/>
                          </a:xfrm>
                          <a:prstGeom prst="rect">
                            <a:avLst/>
                          </a:prstGeom>
                          <a:ln>
                            <a:noFill/>
                          </a:ln>
                          <a:extLst>
                            <a:ext uri="{53640926-AAD7-44D8-BBD7-CCE9431645EC}">
                              <a14:shadowObscured xmlns:a14="http://schemas.microsoft.com/office/drawing/2010/main"/>
                            </a:ext>
                          </a:extLst>
                        </pic:spPr>
                      </pic:pic>
                      <wps:wsp>
                        <wps:cNvPr id="500530419" name="Right Arrow 6"/>
                        <wps:cNvSpPr/>
                        <wps:spPr>
                          <a:xfrm rot="19753085">
                            <a:off x="0" y="1654748"/>
                            <a:ext cx="2178685" cy="183515"/>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892025" name="Oval 7"/>
                        <wps:cNvSpPr/>
                        <wps:spPr>
                          <a:xfrm>
                            <a:off x="2788171" y="929390"/>
                            <a:ext cx="254833" cy="18078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62377" name="Rectangle 8"/>
                        <wps:cNvSpPr/>
                        <wps:spPr>
                          <a:xfrm rot="10644728" flipV="1">
                            <a:off x="2348876" y="1112187"/>
                            <a:ext cx="196850" cy="167005"/>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912034" name="Rectangle 8"/>
                        <wps:cNvSpPr/>
                        <wps:spPr>
                          <a:xfrm>
                            <a:off x="2785881" y="1241894"/>
                            <a:ext cx="196215" cy="151765"/>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0930704" name="Rounded Rectangle 9"/>
                        <wps:cNvSpPr/>
                        <wps:spPr>
                          <a:xfrm>
                            <a:off x="1736569" y="1354320"/>
                            <a:ext cx="748665" cy="222250"/>
                          </a:xfrm>
                          <a:prstGeom prst="roundRect">
                            <a:avLst/>
                          </a:prstGeom>
                          <a:solidFill>
                            <a:srgbClr val="FFFF00">
                              <a:alpha val="18000"/>
                            </a:srgbClr>
                          </a:solid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6BDE7D" id="Group 10" o:spid="_x0000_s1026" style="position:absolute;margin-left:60.5pt;margin-top:3.35pt;width:392.45pt;height:144.75pt;z-index:251686912" coordsize="49842,183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">
                <v:shape id="Picture 1" o:spid="_x0000_s1027" type="#_x0000_t75" alt="A screenshot of a computer&#10;&#10;Description automatically generated" style="position:absolute;left:13266;width:36576;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">
                  <v:imagedata r:id="rId32" o:title="A screenshot of a computer&#10;&#10;Description automatically generated" cropbottom="34250f" cropright="24634f"/>
                </v:shape>
                <v:shape id="Right Arrow 6" o:spid="_x0000_s1028" type="#_x0000_t13" style="position:absolute;top:16547;width:21786;height:1835;rotation:-201732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" adj="20690" fillcolor="yellow" strokecolor="#0c1112 [484]" strokeweight="1pt"/>
                <v:oval id="Oval 7" o:spid="_x0000_s1029" style="position:absolute;left:27881;top:9293;width:2549;height:1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" filled="f" strokecolor="red" strokeweight="1pt">
                  <v:stroke joinstyle="miter"/>
                </v:oval>
                <v:rect id="Rectangle 8" o:spid="_x0000_s1030" style="position:absolute;left:23488;top:11121;width:1969;height:1670;rotation:-11626882fd;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" filled="f" strokecolor="#ffc000" strokeweight="1.5pt"/>
                <v:rect id="Rectangle 8" o:spid="_x0000_s1031" style="position:absolute;left:27858;top:12418;width:1962;height:1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" filled="f" strokecolor="#ffc000" strokeweight="1.5pt"/>
                <v:roundrect id="Rounded Rectangle 9" o:spid="_x0000_s1032" style="position:absolute;left:17365;top:13543;width:7487;height:222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" fillcolor="yellow" strokecolor="#92d050" strokeweight="2.25pt">
                  <v:fill opacity="11822f"/>
                  <v:stroke joinstyle="miter"/>
                </v:roundrect>
              </v:group>
            </w:pict>
          </mc:Fallback>
        </mc:AlternateContent>
      </w:r>
    </w:p>
    <w:p w14:paraId="4BE4520B" w14:textId="3FC5D82E" w:rsidR="008F6723" w:rsidRDefault="008F6723" w:rsidP="00452F9E"/>
    <w:p w14:paraId="6C279C41" w14:textId="6BE89189" w:rsidR="008F6723" w:rsidRDefault="008F6723" w:rsidP="00452F9E"/>
    <w:p w14:paraId="5F214FEA" w14:textId="5631B813" w:rsidR="008F6723" w:rsidRDefault="008F6723" w:rsidP="00452F9E"/>
    <w:p w14:paraId="0274524A" w14:textId="02989E9C" w:rsidR="00F13E1A" w:rsidRDefault="00F13E1A" w:rsidP="00452F9E"/>
    <w:p w14:paraId="745A78F5" w14:textId="05439236" w:rsidR="00F13E1A" w:rsidRDefault="00F13E1A" w:rsidP="00452F9E"/>
    <w:p w14:paraId="0B58D125" w14:textId="72F7F3FC" w:rsidR="00F13E1A" w:rsidRDefault="00F13E1A" w:rsidP="00452F9E"/>
    <w:p w14:paraId="3E6EC98C" w14:textId="58A06DB1" w:rsidR="00F13E1A" w:rsidRDefault="00F13E1A" w:rsidP="00452F9E"/>
    <w:p w14:paraId="415624B1" w14:textId="36EEE174" w:rsidR="00F13E1A" w:rsidRDefault="00F13E1A" w:rsidP="00452F9E"/>
    <w:p w14:paraId="270A6ED7" w14:textId="5E9543A5" w:rsidR="00BE1EDB" w:rsidRDefault="001C134E" w:rsidP="00452F9E">
      <w:r>
        <w:t>Using the “count</w:t>
      </w:r>
      <w:r w:rsidR="00764F6F">
        <w:t>(</w:t>
      </w:r>
      <w:r w:rsidR="00E63A93">
        <w:t>city)</w:t>
      </w:r>
      <w:r w:rsidR="00764F6F">
        <w:t>”</w:t>
      </w:r>
      <w:r w:rsidR="00E63A93">
        <w:t xml:space="preserve"> </w:t>
      </w:r>
      <w:r w:rsidR="0092425D" w:rsidRPr="0092425D">
        <w:t xml:space="preserve">function in SQL </w:t>
      </w:r>
      <w:r w:rsidR="002A4845">
        <w:t>related to</w:t>
      </w:r>
      <w:r w:rsidR="0092425D" w:rsidRPr="0092425D">
        <w:t xml:space="preserve"> the number of rows in a table or the number of rows that satisf</w:t>
      </w:r>
      <w:r w:rsidR="00137C85">
        <w:t xml:space="preserve">ied this </w:t>
      </w:r>
      <w:r w:rsidR="0092425D" w:rsidRPr="0092425D">
        <w:t>specified condition.</w:t>
      </w:r>
    </w:p>
    <w:p w14:paraId="75CD2CD5" w14:textId="1F50EBAF" w:rsidR="007978E5" w:rsidRDefault="005E190D" w:rsidP="00452F9E">
      <w:r>
        <w:rPr>
          <w:noProof/>
        </w:rPr>
        <mc:AlternateContent>
          <mc:Choice Requires="wps">
            <w:drawing>
              <wp:anchor distT="0" distB="0" distL="114300" distR="114300" simplePos="0" relativeHeight="251679744" behindDoc="0" locked="0" layoutInCell="1" allowOverlap="1" wp14:anchorId="3C06A209" wp14:editId="55298D6D">
                <wp:simplePos x="0" y="0"/>
                <wp:positionH relativeFrom="column">
                  <wp:posOffset>-86620</wp:posOffset>
                </wp:positionH>
                <wp:positionV relativeFrom="paragraph">
                  <wp:posOffset>9285</wp:posOffset>
                </wp:positionV>
                <wp:extent cx="344170" cy="308610"/>
                <wp:effectExtent l="0" t="0" r="11430" b="8890"/>
                <wp:wrapSquare wrapText="bothSides"/>
                <wp:docPr id="676749209" name="Oval 7"/>
                <wp:cNvGraphicFramePr/>
                <a:graphic xmlns:a="http://schemas.openxmlformats.org/drawingml/2006/main">
                  <a:graphicData uri="http://schemas.microsoft.com/office/word/2010/wordprocessingShape">
                    <wps:wsp>
                      <wps:cNvSpPr/>
                      <wps:spPr>
                        <a:xfrm>
                          <a:off x="0" y="0"/>
                          <a:ext cx="344170" cy="3086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0FF58" id="Oval 7" o:spid="_x0000_s1026" style="position:absolute;margin-left:-6.8pt;margin-top:.75pt;width:27.1pt;height: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" filled="f" strokecolor="red" strokeweight="1pt">
                <v:stroke joinstyle="miter"/>
                <w10:wrap type="square"/>
              </v:oval>
            </w:pict>
          </mc:Fallback>
        </mc:AlternateContent>
      </w:r>
      <w:r w:rsidR="00492B83">
        <w:t xml:space="preserve">The “AS” </w:t>
      </w:r>
      <w:r w:rsidR="0037341B">
        <w:t>statement created a column and appl</w:t>
      </w:r>
      <w:r w:rsidR="007F22D5">
        <w:t>ied</w:t>
      </w:r>
      <w:r w:rsidR="0037341B">
        <w:t xml:space="preserve"> the name: </w:t>
      </w:r>
      <w:r w:rsidR="00E81210">
        <w:t>‘Total</w:t>
      </w:r>
      <w:r w:rsidR="007F22D5">
        <w:t xml:space="preserve"> cities </w:t>
      </w:r>
      <w:proofErr w:type="gramStart"/>
      <w:r w:rsidR="007F22D5">
        <w:t xml:space="preserve">in </w:t>
      </w:r>
      <w:r w:rsidR="007978E5">
        <w:t xml:space="preserve"> </w:t>
      </w:r>
      <w:r w:rsidR="007F22D5">
        <w:t>USA</w:t>
      </w:r>
      <w:proofErr w:type="gramEnd"/>
      <w:r w:rsidR="007F22D5">
        <w:t>’</w:t>
      </w:r>
      <w:r w:rsidR="007978E5">
        <w:t>.</w:t>
      </w:r>
    </w:p>
    <w:p w14:paraId="0895274B" w14:textId="5ACE27CB" w:rsidR="009C22CE" w:rsidRDefault="005E190D" w:rsidP="00452F9E">
      <w:r>
        <w:rPr>
          <w:noProof/>
        </w:rPr>
        <mc:AlternateContent>
          <mc:Choice Requires="wps">
            <w:drawing>
              <wp:anchor distT="0" distB="0" distL="114300" distR="114300" simplePos="0" relativeHeight="251684864" behindDoc="0" locked="0" layoutInCell="1" allowOverlap="1" wp14:anchorId="01B7A666" wp14:editId="36236105">
                <wp:simplePos x="0" y="0"/>
                <wp:positionH relativeFrom="column">
                  <wp:posOffset>-90805</wp:posOffset>
                </wp:positionH>
                <wp:positionV relativeFrom="paragraph">
                  <wp:posOffset>322736</wp:posOffset>
                </wp:positionV>
                <wp:extent cx="354330" cy="316865"/>
                <wp:effectExtent l="12700" t="12700" r="13970" b="13335"/>
                <wp:wrapSquare wrapText="bothSides"/>
                <wp:docPr id="1059384380" name="Rectangle 8"/>
                <wp:cNvGraphicFramePr/>
                <a:graphic xmlns:a="http://schemas.openxmlformats.org/drawingml/2006/main">
                  <a:graphicData uri="http://schemas.microsoft.com/office/word/2010/wordprocessingShape">
                    <wps:wsp>
                      <wps:cNvSpPr/>
                      <wps:spPr>
                        <a:xfrm>
                          <a:off x="0" y="0"/>
                          <a:ext cx="354330" cy="316865"/>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29C99" id="Rectangle 8" o:spid="_x0000_s1026" style="position:absolute;margin-left:-7.15pt;margin-top:25.4pt;width:27.9pt;height:2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" filled="f" strokecolor="#ffc000" strokeweight="1.5pt">
                <w10:wrap type="square"/>
              </v:rect>
            </w:pict>
          </mc:Fallback>
        </mc:AlternateContent>
      </w:r>
    </w:p>
    <w:p w14:paraId="7DC639A6" w14:textId="72C06ACD" w:rsidR="0020111D" w:rsidRDefault="00BE1EDB" w:rsidP="00452F9E">
      <w:r>
        <w:t xml:space="preserve">The </w:t>
      </w:r>
      <w:r w:rsidR="003803AF">
        <w:t xml:space="preserve">“ci” and the “c” </w:t>
      </w:r>
      <w:r w:rsidR="00D24DA4">
        <w:t xml:space="preserve">created aliases for </w:t>
      </w:r>
      <w:r w:rsidR="00A40155">
        <w:t>“</w:t>
      </w:r>
      <w:r w:rsidR="00D24DA4">
        <w:t>city table</w:t>
      </w:r>
      <w:r w:rsidR="00A40155">
        <w:t>”</w:t>
      </w:r>
      <w:r w:rsidR="00D24DA4">
        <w:t xml:space="preserve"> and </w:t>
      </w:r>
      <w:r w:rsidR="00A40155">
        <w:t xml:space="preserve">“country </w:t>
      </w:r>
      <w:r w:rsidR="00EC1C8E">
        <w:t xml:space="preserve">table” saving time on having to constantly </w:t>
      </w:r>
      <w:r w:rsidR="0020111D">
        <w:t>retype these fields.</w:t>
      </w:r>
    </w:p>
    <w:p w14:paraId="557AD413" w14:textId="77777777" w:rsidR="00D80E84" w:rsidRDefault="00D524DA" w:rsidP="00452F9E">
      <w:r>
        <w:rPr>
          <w:noProof/>
        </w:rPr>
        <mc:AlternateContent>
          <mc:Choice Requires="wps">
            <w:drawing>
              <wp:anchor distT="0" distB="0" distL="114300" distR="114300" simplePos="0" relativeHeight="251688960" behindDoc="0" locked="0" layoutInCell="1" allowOverlap="1" wp14:anchorId="23D599D8" wp14:editId="721149A2">
                <wp:simplePos x="0" y="0"/>
                <wp:positionH relativeFrom="column">
                  <wp:posOffset>-90805</wp:posOffset>
                </wp:positionH>
                <wp:positionV relativeFrom="paragraph">
                  <wp:posOffset>233045</wp:posOffset>
                </wp:positionV>
                <wp:extent cx="748665" cy="222250"/>
                <wp:effectExtent l="12700" t="12700" r="13335" b="19050"/>
                <wp:wrapSquare wrapText="bothSides"/>
                <wp:docPr id="1714286313" name="Rounded Rectangle 9"/>
                <wp:cNvGraphicFramePr/>
                <a:graphic xmlns:a="http://schemas.openxmlformats.org/drawingml/2006/main">
                  <a:graphicData uri="http://schemas.microsoft.com/office/word/2010/wordprocessingShape">
                    <wps:wsp>
                      <wps:cNvSpPr/>
                      <wps:spPr>
                        <a:xfrm>
                          <a:off x="0" y="0"/>
                          <a:ext cx="748665" cy="222250"/>
                        </a:xfrm>
                        <a:prstGeom prst="roundRect">
                          <a:avLst/>
                        </a:prstGeom>
                        <a:solidFill>
                          <a:srgbClr val="FFFF00">
                            <a:alpha val="18000"/>
                          </a:srgbClr>
                        </a:solid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015CB" id="Rounded Rectangle 9" o:spid="_x0000_s1026" style="position:absolute;margin-left:-7.15pt;margin-top:18.35pt;width:58.95pt;height: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" fillcolor="yellow" strokecolor="#92d050" strokeweight="2.25pt">
                <v:fill opacity="11822f"/>
                <v:stroke joinstyle="miter"/>
                <w10:wrap type="square"/>
              </v:roundrect>
            </w:pict>
          </mc:Fallback>
        </mc:AlternateContent>
      </w:r>
    </w:p>
    <w:p w14:paraId="29045598" w14:textId="7246F534" w:rsidR="0020111D" w:rsidRDefault="00486DB2" w:rsidP="00452F9E">
      <w:r w:rsidRPr="00486DB2">
        <w:t xml:space="preserve">The WHERE clause </w:t>
      </w:r>
      <w:r>
        <w:t>was</w:t>
      </w:r>
      <w:r w:rsidRPr="00486DB2">
        <w:t xml:space="preserve"> used to filter records, retrieving </w:t>
      </w:r>
      <w:r w:rsidR="00D80E84">
        <w:t xml:space="preserve">where </w:t>
      </w:r>
      <w:r w:rsidR="002D5568">
        <w:t xml:space="preserve">the city </w:t>
      </w:r>
      <w:r w:rsidR="00505DD8">
        <w:t>was in</w:t>
      </w:r>
      <w:r w:rsidR="002D5568">
        <w:t xml:space="preserve"> </w:t>
      </w:r>
      <w:r w:rsidR="00505DD8">
        <w:t>“USA</w:t>
      </w:r>
      <w:r w:rsidR="000C1CBD">
        <w:t>”</w:t>
      </w:r>
      <w:r w:rsidR="002D5568">
        <w:t xml:space="preserve"> </w:t>
      </w:r>
      <w:r w:rsidR="000C1CBD">
        <w:t xml:space="preserve">therefore </w:t>
      </w:r>
      <w:r w:rsidR="00F320F6">
        <w:t xml:space="preserve">retrieving </w:t>
      </w:r>
      <w:r w:rsidRPr="00486DB2">
        <w:t>only those</w:t>
      </w:r>
      <w:r w:rsidR="00F320F6">
        <w:t xml:space="preserve"> fields </w:t>
      </w:r>
      <w:r w:rsidRPr="00486DB2">
        <w:t>specified</w:t>
      </w:r>
      <w:r w:rsidR="00F320F6">
        <w:t xml:space="preserve"> where </w:t>
      </w:r>
      <w:r w:rsidRPr="00486DB2">
        <w:t>conditions</w:t>
      </w:r>
      <w:r w:rsidR="00F320F6">
        <w:t xml:space="preserve"> cor</w:t>
      </w:r>
      <w:r w:rsidR="00505DD8">
        <w:t>r</w:t>
      </w:r>
      <w:r w:rsidR="00F320F6">
        <w:t>e</w:t>
      </w:r>
      <w:r w:rsidR="00505DD8">
        <w:t>lated</w:t>
      </w:r>
      <w:r w:rsidRPr="00486DB2">
        <w:t xml:space="preserve"> within </w:t>
      </w:r>
      <w:r w:rsidR="00F320F6">
        <w:t xml:space="preserve">this </w:t>
      </w:r>
      <w:r w:rsidRPr="00486DB2">
        <w:t>query.</w:t>
      </w:r>
    </w:p>
    <w:p w14:paraId="6F3A1A2A" w14:textId="77777777" w:rsidR="004027E4" w:rsidRDefault="004027E4" w:rsidP="00452F9E"/>
    <w:p w14:paraId="7797DA47" w14:textId="6E87A28A" w:rsidR="004027E4" w:rsidRDefault="007F0792" w:rsidP="00452F9E">
      <w:r w:rsidRPr="005B6157">
        <w:rPr>
          <w:noProof/>
        </w:rPr>
        <w:drawing>
          <wp:anchor distT="0" distB="0" distL="114300" distR="114300" simplePos="0" relativeHeight="251689984" behindDoc="0" locked="0" layoutInCell="1" allowOverlap="1" wp14:anchorId="05701CDA" wp14:editId="1C42C1B7">
            <wp:simplePos x="0" y="0"/>
            <wp:positionH relativeFrom="column">
              <wp:posOffset>3163278</wp:posOffset>
            </wp:positionH>
            <wp:positionV relativeFrom="paragraph">
              <wp:posOffset>122950</wp:posOffset>
            </wp:positionV>
            <wp:extent cx="3381375" cy="1056640"/>
            <wp:effectExtent l="0" t="0" r="0" b="0"/>
            <wp:wrapSquare wrapText="bothSides"/>
            <wp:docPr id="93863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37659" name="Picture 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885" r="-885"/>
                    <a:stretch/>
                  </pic:blipFill>
                  <pic:spPr>
                    <a:xfrm>
                      <a:off x="0" y="0"/>
                      <a:ext cx="3381375" cy="1056640"/>
                    </a:xfrm>
                    <a:prstGeom prst="rect">
                      <a:avLst/>
                    </a:prstGeom>
                  </pic:spPr>
                </pic:pic>
              </a:graphicData>
            </a:graphic>
            <wp14:sizeRelH relativeFrom="page">
              <wp14:pctWidth>0</wp14:pctWidth>
            </wp14:sizeRelH>
            <wp14:sizeRelV relativeFrom="page">
              <wp14:pctHeight>0</wp14:pctHeight>
            </wp14:sizeRelV>
          </wp:anchor>
        </w:drawing>
      </w:r>
      <w:r w:rsidR="00505DD8">
        <w:t>The result</w:t>
      </w:r>
      <w:r w:rsidR="005E4A38">
        <w:t>:</w:t>
      </w:r>
    </w:p>
    <w:p w14:paraId="34E21A11" w14:textId="0DA2057E" w:rsidR="009C22CE" w:rsidRDefault="005E4A38" w:rsidP="00452F9E">
      <w:r>
        <w:t xml:space="preserve">A renamed column and </w:t>
      </w:r>
      <w:r w:rsidR="00F67233">
        <w:t>count of cities in the USA</w:t>
      </w:r>
      <w:r w:rsidR="0081318F">
        <w:t xml:space="preserve">: </w:t>
      </w:r>
      <w:r w:rsidR="005B6157">
        <w:t>600</w:t>
      </w:r>
      <w:r w:rsidR="0081318F">
        <w:t>.</w:t>
      </w:r>
      <w:r w:rsidR="00505DD8">
        <w:t xml:space="preserve"> </w:t>
      </w:r>
    </w:p>
    <w:p w14:paraId="10C9B70E" w14:textId="21888FEE" w:rsidR="00505DD8" w:rsidRDefault="00505DD8" w:rsidP="00452F9E"/>
    <w:p w14:paraId="60D29195" w14:textId="77777777" w:rsidR="007F0792" w:rsidRDefault="007F0792" w:rsidP="00452F9E"/>
    <w:p w14:paraId="1ECBE3C4" w14:textId="77777777" w:rsidR="008252A8" w:rsidRDefault="008252A8" w:rsidP="00452F9E"/>
    <w:p w14:paraId="57A6E8D8" w14:textId="65512FDF" w:rsidR="007F0792" w:rsidRDefault="008252A8" w:rsidP="00452F9E">
      <w:r w:rsidRPr="007F0792">
        <w:rPr>
          <w:noProof/>
        </w:rPr>
        <w:drawing>
          <wp:anchor distT="0" distB="0" distL="114300" distR="114300" simplePos="0" relativeHeight="251691008" behindDoc="0" locked="0" layoutInCell="1" allowOverlap="1" wp14:anchorId="0364767A" wp14:editId="480E58AE">
            <wp:simplePos x="0" y="0"/>
            <wp:positionH relativeFrom="column">
              <wp:posOffset>2646680</wp:posOffset>
            </wp:positionH>
            <wp:positionV relativeFrom="paragraph">
              <wp:posOffset>25203</wp:posOffset>
            </wp:positionV>
            <wp:extent cx="4061460" cy="1258570"/>
            <wp:effectExtent l="0" t="0" r="2540" b="0"/>
            <wp:wrapSquare wrapText="bothSides"/>
            <wp:docPr id="30617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135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1460" cy="1258570"/>
                    </a:xfrm>
                    <a:prstGeom prst="rect">
                      <a:avLst/>
                    </a:prstGeom>
                  </pic:spPr>
                </pic:pic>
              </a:graphicData>
            </a:graphic>
            <wp14:sizeRelH relativeFrom="page">
              <wp14:pctWidth>0</wp14:pctWidth>
            </wp14:sizeRelH>
            <wp14:sizeRelV relativeFrom="page">
              <wp14:pctHeight>0</wp14:pctHeight>
            </wp14:sizeRelV>
          </wp:anchor>
        </w:drawing>
      </w:r>
      <w:r w:rsidR="0086041A">
        <w:t xml:space="preserve"> To f</w:t>
      </w:r>
      <w:r w:rsidRPr="008252A8">
        <w:t>ind out what the population and life expectancy for people in Argentina (ARG) is</w:t>
      </w:r>
      <w:r w:rsidR="0019050C">
        <w:t>, t</w:t>
      </w:r>
      <w:r w:rsidR="00D74D05">
        <w:t>he search was based on the “Population</w:t>
      </w:r>
      <w:r w:rsidR="00B40B01">
        <w:t>,</w:t>
      </w:r>
      <w:r w:rsidR="0019050C">
        <w:t xml:space="preserve"> </w:t>
      </w:r>
      <w:r w:rsidR="00D74D05">
        <w:t>Li</w:t>
      </w:r>
      <w:r w:rsidR="00B40B01">
        <w:t>feExpentancy</w:t>
      </w:r>
      <w:r w:rsidR="0086041A">
        <w:t>, Code, Name: columns</w:t>
      </w:r>
      <w:r w:rsidR="0019050C">
        <w:t xml:space="preserve"> from “</w:t>
      </w:r>
      <w:r w:rsidR="00FF08D3">
        <w:t>world.</w:t>
      </w:r>
      <w:r w:rsidR="003E35AC">
        <w:t xml:space="preserve"> </w:t>
      </w:r>
      <w:r w:rsidR="00FF08D3">
        <w:t>country” table with a Wher</w:t>
      </w:r>
      <w:r w:rsidR="00D15DED">
        <w:t xml:space="preserve">e </w:t>
      </w:r>
      <w:r w:rsidR="003E35AC">
        <w:t>(Code</w:t>
      </w:r>
      <w:r w:rsidR="00D15DED">
        <w:t xml:space="preserve"> = </w:t>
      </w:r>
      <w:r w:rsidR="007E38E5">
        <w:t xml:space="preserve">(operator) ‘ARG’) was </w:t>
      </w:r>
      <w:r w:rsidR="003E35AC">
        <w:t>utilized.</w:t>
      </w:r>
    </w:p>
    <w:p w14:paraId="5840794C" w14:textId="5068C018" w:rsidR="007F0792" w:rsidRDefault="007F0792" w:rsidP="00452F9E"/>
    <w:p w14:paraId="729DCBB2" w14:textId="3EA93F59" w:rsidR="00325DBD" w:rsidRDefault="005504F6" w:rsidP="00452F9E">
      <w:r>
        <w:t>U</w:t>
      </w:r>
      <w:r w:rsidR="00594A60" w:rsidRPr="00594A60">
        <w:t>sing OR</w:t>
      </w:r>
      <w:r w:rsidR="007756A5">
        <w:t>D</w:t>
      </w:r>
      <w:r w:rsidR="00594A60" w:rsidRPr="00594A60">
        <w:t>ER BY LIMIT, What country has the highest life expect</w:t>
      </w:r>
      <w:r>
        <w:t>a</w:t>
      </w:r>
      <w:r w:rsidR="00594A60" w:rsidRPr="00594A60">
        <w:t>ncy?</w:t>
      </w:r>
    </w:p>
    <w:p w14:paraId="2B2B43DC" w14:textId="77777777" w:rsidR="00AC5BAB" w:rsidRDefault="00AC5BAB" w:rsidP="00452F9E">
      <w:r w:rsidRPr="00325DBD">
        <w:lastRenderedPageBreak/>
        <w:drawing>
          <wp:anchor distT="0" distB="0" distL="114300" distR="114300" simplePos="0" relativeHeight="251694080" behindDoc="0" locked="0" layoutInCell="1" allowOverlap="1" wp14:anchorId="740382BB" wp14:editId="5C4EBF68">
            <wp:simplePos x="0" y="0"/>
            <wp:positionH relativeFrom="column">
              <wp:posOffset>-3810</wp:posOffset>
            </wp:positionH>
            <wp:positionV relativeFrom="paragraph">
              <wp:posOffset>111125</wp:posOffset>
            </wp:positionV>
            <wp:extent cx="2630170" cy="762000"/>
            <wp:effectExtent l="0" t="0" r="0" b="0"/>
            <wp:wrapSquare wrapText="bothSides"/>
            <wp:docPr id="54005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201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0170" cy="762000"/>
                    </a:xfrm>
                    <a:prstGeom prst="rect">
                      <a:avLst/>
                    </a:prstGeom>
                  </pic:spPr>
                </pic:pic>
              </a:graphicData>
            </a:graphic>
            <wp14:sizeRelH relativeFrom="page">
              <wp14:pctWidth>0</wp14:pctWidth>
            </wp14:sizeRelH>
            <wp14:sizeRelV relativeFrom="page">
              <wp14:pctHeight>0</wp14:pctHeight>
            </wp14:sizeRelV>
          </wp:anchor>
        </w:drawing>
      </w:r>
    </w:p>
    <w:p w14:paraId="7EA7E0DD" w14:textId="1E76B0BF" w:rsidR="00594A60" w:rsidRDefault="00C757E7" w:rsidP="00452F9E">
      <w:r w:rsidRPr="00C757E7">
        <w:rPr>
          <w:b/>
          <w:bCs/>
        </w:rPr>
        <w:t xml:space="preserve">SELECT Name, </w:t>
      </w:r>
      <w:proofErr w:type="spellStart"/>
      <w:r w:rsidRPr="00C757E7">
        <w:rPr>
          <w:b/>
          <w:bCs/>
        </w:rPr>
        <w:t>LifeExpectancy</w:t>
      </w:r>
      <w:proofErr w:type="spellEnd"/>
      <w:r w:rsidRPr="00C757E7">
        <w:t xml:space="preserve">: </w:t>
      </w:r>
      <w:r w:rsidR="00EF13F2">
        <w:t>Select</w:t>
      </w:r>
      <w:r w:rsidR="008C7E47">
        <w:t xml:space="preserve"> </w:t>
      </w:r>
      <w:r w:rsidRPr="00C757E7">
        <w:t xml:space="preserve">the Name and the </w:t>
      </w:r>
      <w:r w:rsidR="008C7E47" w:rsidRPr="00C757E7">
        <w:t>Life Expectancy</w:t>
      </w:r>
      <w:r w:rsidRPr="00C757E7">
        <w:t xml:space="preserve"> </w:t>
      </w:r>
      <w:r w:rsidR="008C7E47">
        <w:t xml:space="preserve">columns </w:t>
      </w:r>
      <w:r w:rsidRPr="00C757E7">
        <w:t xml:space="preserve">from the </w:t>
      </w:r>
      <w:proofErr w:type="spellStart"/>
      <w:proofErr w:type="gramStart"/>
      <w:r w:rsidRPr="00C757E7">
        <w:t>world.country</w:t>
      </w:r>
      <w:proofErr w:type="spellEnd"/>
      <w:proofErr w:type="gramEnd"/>
      <w:r w:rsidRPr="00C757E7">
        <w:t xml:space="preserve"> table.</w:t>
      </w:r>
    </w:p>
    <w:p w14:paraId="670D3944" w14:textId="3836E8E0" w:rsidR="00EF13F2" w:rsidRDefault="007756A5" w:rsidP="00452F9E">
      <w:r w:rsidRPr="007756A5">
        <w:rPr>
          <w:b/>
          <w:bCs/>
        </w:rPr>
        <w:t xml:space="preserve">ORDER BY </w:t>
      </w:r>
      <w:proofErr w:type="spellStart"/>
      <w:r w:rsidRPr="007756A5">
        <w:rPr>
          <w:b/>
          <w:bCs/>
        </w:rPr>
        <w:t>LifeExpectancy</w:t>
      </w:r>
      <w:proofErr w:type="spellEnd"/>
      <w:r w:rsidRPr="007756A5">
        <w:rPr>
          <w:b/>
          <w:bCs/>
        </w:rPr>
        <w:t xml:space="preserve"> DESC</w:t>
      </w:r>
      <w:r w:rsidRPr="007756A5">
        <w:t>: It would typically order the results by the life expectancy in descending order (highest first).</w:t>
      </w:r>
    </w:p>
    <w:p w14:paraId="12FE30E5" w14:textId="357E2833" w:rsidR="00340C65" w:rsidRDefault="00340C65" w:rsidP="00452F9E">
      <w:r w:rsidRPr="00340C65">
        <w:rPr>
          <w:b/>
          <w:bCs/>
        </w:rPr>
        <w:t>LIMIT 1</w:t>
      </w:r>
      <w:r w:rsidRPr="00340C65">
        <w:t xml:space="preserve">: Limits the result to the first row, which should be the country with the highest life </w:t>
      </w:r>
      <w:proofErr w:type="gramStart"/>
      <w:r w:rsidRPr="00340C65">
        <w:t xml:space="preserve">expectancy </w:t>
      </w:r>
      <w:r>
        <w:t>.</w:t>
      </w:r>
      <w:proofErr w:type="gramEnd"/>
    </w:p>
    <w:p w14:paraId="7579B0E1" w14:textId="2E115872" w:rsidR="00594A60" w:rsidRDefault="00AC5BAB" w:rsidP="00452F9E">
      <w:r w:rsidRPr="003929B7">
        <w:drawing>
          <wp:anchor distT="0" distB="0" distL="114300" distR="114300" simplePos="0" relativeHeight="251695104" behindDoc="0" locked="0" layoutInCell="1" allowOverlap="1" wp14:anchorId="08D25C05" wp14:editId="5411EC3F">
            <wp:simplePos x="0" y="0"/>
            <wp:positionH relativeFrom="column">
              <wp:posOffset>-86371</wp:posOffset>
            </wp:positionH>
            <wp:positionV relativeFrom="paragraph">
              <wp:posOffset>211049</wp:posOffset>
            </wp:positionV>
            <wp:extent cx="2927350" cy="788670"/>
            <wp:effectExtent l="0" t="0" r="6350" b="0"/>
            <wp:wrapSquare wrapText="bothSides"/>
            <wp:docPr id="196977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6993"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7350" cy="788670"/>
                    </a:xfrm>
                    <a:prstGeom prst="rect">
                      <a:avLst/>
                    </a:prstGeom>
                  </pic:spPr>
                </pic:pic>
              </a:graphicData>
            </a:graphic>
            <wp14:sizeRelH relativeFrom="page">
              <wp14:pctWidth>0</wp14:pctWidth>
            </wp14:sizeRelH>
            <wp14:sizeRelV relativeFrom="page">
              <wp14:pctHeight>0</wp14:pctHeight>
            </wp14:sizeRelV>
          </wp:anchor>
        </w:drawing>
      </w:r>
      <w:r w:rsidR="00340C65">
        <w:t>The result</w:t>
      </w:r>
    </w:p>
    <w:p w14:paraId="0423E709" w14:textId="77777777" w:rsidR="005F5DE8" w:rsidRDefault="005F5DE8" w:rsidP="00452F9E"/>
    <w:p w14:paraId="36864844" w14:textId="77777777" w:rsidR="00325DBD" w:rsidRDefault="00325DBD" w:rsidP="00452F9E"/>
    <w:p w14:paraId="30D1C6BE" w14:textId="77777777" w:rsidR="00AC5BAB" w:rsidRDefault="00AC5BAB" w:rsidP="00452F9E"/>
    <w:p w14:paraId="082B3C60" w14:textId="77777777" w:rsidR="00AC5BAB" w:rsidRDefault="00AC5BAB" w:rsidP="00452F9E"/>
    <w:p w14:paraId="6158CF34" w14:textId="7AC239AB" w:rsidR="006352F1" w:rsidRDefault="00B96222" w:rsidP="00452F9E">
      <w:r w:rsidRPr="00FC1221">
        <w:rPr>
          <w:noProof/>
        </w:rPr>
        <w:drawing>
          <wp:anchor distT="0" distB="0" distL="114300" distR="114300" simplePos="0" relativeHeight="251692032" behindDoc="0" locked="0" layoutInCell="1" allowOverlap="1" wp14:anchorId="15C83FF6" wp14:editId="696CE4D3">
            <wp:simplePos x="0" y="0"/>
            <wp:positionH relativeFrom="column">
              <wp:posOffset>2679065</wp:posOffset>
            </wp:positionH>
            <wp:positionV relativeFrom="paragraph">
              <wp:posOffset>115</wp:posOffset>
            </wp:positionV>
            <wp:extent cx="3807460" cy="930910"/>
            <wp:effectExtent l="0" t="0" r="2540" b="0"/>
            <wp:wrapSquare wrapText="bothSides"/>
            <wp:docPr id="959320172" name="Picture 1" descr="A black and grey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0172" name="Picture 1" descr="A black and grey screen with yellow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7460" cy="930910"/>
                    </a:xfrm>
                    <a:prstGeom prst="rect">
                      <a:avLst/>
                    </a:prstGeom>
                  </pic:spPr>
                </pic:pic>
              </a:graphicData>
            </a:graphic>
            <wp14:sizeRelH relativeFrom="page">
              <wp14:pctWidth>0</wp14:pctWidth>
            </wp14:sizeRelH>
            <wp14:sizeRelV relativeFrom="page">
              <wp14:pctHeight>0</wp14:pctHeight>
            </wp14:sizeRelV>
          </wp:anchor>
        </w:drawing>
      </w:r>
      <w:r w:rsidRPr="00B96222">
        <w:t>Select 25 cities around the world that start with the letter 'F' in a single SQL query.</w:t>
      </w:r>
    </w:p>
    <w:p w14:paraId="0E1C3524" w14:textId="592DE41E" w:rsidR="00D3049A" w:rsidRDefault="00D3049A" w:rsidP="00452F9E"/>
    <w:p w14:paraId="36F32094" w14:textId="0E461B14" w:rsidR="00D0033B" w:rsidRDefault="00D0033B" w:rsidP="00452F9E"/>
    <w:p w14:paraId="2E2F2E30" w14:textId="3DCA01A6" w:rsidR="00D0033B" w:rsidRDefault="00D0033B" w:rsidP="00452F9E">
      <w:r w:rsidRPr="00D0033B">
        <w:rPr>
          <w:b/>
          <w:bCs/>
        </w:rPr>
        <w:t>WHERE</w:t>
      </w:r>
      <w:r w:rsidR="00CE774D">
        <w:rPr>
          <w:b/>
          <w:bCs/>
        </w:rPr>
        <w:t>:</w:t>
      </w:r>
      <w:r w:rsidRPr="00D0033B">
        <w:rPr>
          <w:b/>
          <w:bCs/>
        </w:rPr>
        <w:t xml:space="preserve"> </w:t>
      </w:r>
      <w:r w:rsidRPr="00CE774D">
        <w:t>Name</w:t>
      </w:r>
      <w:r w:rsidRPr="00D0033B">
        <w:rPr>
          <w:b/>
          <w:bCs/>
        </w:rPr>
        <w:t xml:space="preserve"> LIKE </w:t>
      </w:r>
      <w:r w:rsidRPr="00CE774D">
        <w:t>'F%'</w:t>
      </w:r>
      <w:r w:rsidRPr="00D0033B">
        <w:t>: Filters cities starting with the letter 'F'</w:t>
      </w:r>
    </w:p>
    <w:p w14:paraId="717608A8" w14:textId="4EAE295C" w:rsidR="00356F6B" w:rsidRPr="00774767" w:rsidRDefault="000A3280" w:rsidP="00452F9E">
      <w:r>
        <w:rPr>
          <w:b/>
          <w:bCs/>
        </w:rPr>
        <w:t>LIKE</w:t>
      </w:r>
      <w:r w:rsidR="00CE774D">
        <w:rPr>
          <w:b/>
          <w:bCs/>
        </w:rPr>
        <w:t xml:space="preserve">: </w:t>
      </w:r>
      <w:r w:rsidRPr="00BB07EB">
        <w:t xml:space="preserve">function </w:t>
      </w:r>
      <w:r w:rsidR="00CE774D" w:rsidRPr="00BB07EB">
        <w:t>seeks patterns</w:t>
      </w:r>
      <w:r w:rsidRPr="00BB07EB">
        <w:t xml:space="preserve">, </w:t>
      </w:r>
      <w:r w:rsidR="00BB07EB" w:rsidRPr="00BB07EB">
        <w:t>%</w:t>
      </w:r>
      <w:r w:rsidR="00D26FC1">
        <w:t xml:space="preserve"> at the</w:t>
      </w:r>
      <w:r w:rsidR="00517843">
        <w:t xml:space="preserve"> </w:t>
      </w:r>
      <w:r w:rsidR="00D26FC1">
        <w:t xml:space="preserve">end </w:t>
      </w:r>
      <w:r w:rsidR="00474856">
        <w:t>of the</w:t>
      </w:r>
      <w:r w:rsidR="00517843">
        <w:t xml:space="preserve"> “F” </w:t>
      </w:r>
      <w:r w:rsidR="00282C92">
        <w:t xml:space="preserve">signifies </w:t>
      </w:r>
      <w:r w:rsidR="00887C52">
        <w:t>the code to search for pattern</w:t>
      </w:r>
      <w:r w:rsidR="00774767">
        <w:t>s beginning with ‘F”</w:t>
      </w:r>
      <w:r w:rsidR="00474856">
        <w:t>.</w:t>
      </w:r>
    </w:p>
    <w:p w14:paraId="4D185210" w14:textId="663D4212" w:rsidR="00004083" w:rsidRPr="00CE774D" w:rsidRDefault="00004083" w:rsidP="00452F9E">
      <w:r w:rsidRPr="00004083">
        <w:rPr>
          <w:b/>
          <w:bCs/>
        </w:rPr>
        <w:t>ORDER BY_</w:t>
      </w:r>
      <w:r>
        <w:rPr>
          <w:b/>
          <w:bCs/>
        </w:rPr>
        <w:t>N</w:t>
      </w:r>
      <w:r w:rsidRPr="00004083">
        <w:rPr>
          <w:b/>
          <w:bCs/>
        </w:rPr>
        <w:t xml:space="preserve">ame: </w:t>
      </w:r>
      <w:r w:rsidRPr="00CE774D">
        <w:t>Sorts the results alphabetically by city name.</w:t>
      </w:r>
    </w:p>
    <w:p w14:paraId="0CEF1DA0" w14:textId="5E3282AC" w:rsidR="00D3049A" w:rsidRDefault="00D3049A" w:rsidP="00452F9E">
      <w:r w:rsidRPr="00D3049A">
        <w:rPr>
          <w:b/>
          <w:bCs/>
        </w:rPr>
        <w:t>LIMIT 25</w:t>
      </w:r>
      <w:r w:rsidRPr="00D3049A">
        <w:t>: Limits the result to the first 25 cities.</w:t>
      </w:r>
    </w:p>
    <w:p w14:paraId="23ED442B" w14:textId="52CBF85E" w:rsidR="001A54F1" w:rsidRDefault="00C350A8" w:rsidP="00452F9E">
      <w:r w:rsidRPr="004D20B6">
        <w:rPr>
          <w:noProof/>
        </w:rPr>
        <w:drawing>
          <wp:anchor distT="0" distB="0" distL="114300" distR="114300" simplePos="0" relativeHeight="251693056" behindDoc="0" locked="0" layoutInCell="1" allowOverlap="1" wp14:anchorId="6A4FAAAB" wp14:editId="119355C9">
            <wp:simplePos x="0" y="0"/>
            <wp:positionH relativeFrom="column">
              <wp:posOffset>-18561</wp:posOffset>
            </wp:positionH>
            <wp:positionV relativeFrom="paragraph">
              <wp:posOffset>225488</wp:posOffset>
            </wp:positionV>
            <wp:extent cx="2461260" cy="1698625"/>
            <wp:effectExtent l="0" t="0" r="2540" b="3175"/>
            <wp:wrapSquare wrapText="bothSides"/>
            <wp:docPr id="115716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589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1260" cy="1698625"/>
                    </a:xfrm>
                    <a:prstGeom prst="rect">
                      <a:avLst/>
                    </a:prstGeom>
                  </pic:spPr>
                </pic:pic>
              </a:graphicData>
            </a:graphic>
            <wp14:sizeRelH relativeFrom="page">
              <wp14:pctWidth>0</wp14:pctWidth>
            </wp14:sizeRelH>
            <wp14:sizeRelV relativeFrom="page">
              <wp14:pctHeight>0</wp14:pctHeight>
            </wp14:sizeRelV>
          </wp:anchor>
        </w:drawing>
      </w:r>
      <w:r w:rsidR="00E06491">
        <w:t>The Result</w:t>
      </w:r>
    </w:p>
    <w:p w14:paraId="13AC6C48" w14:textId="2CA45B12" w:rsidR="004D20B6" w:rsidRDefault="004D20B6" w:rsidP="00452F9E"/>
    <w:p w14:paraId="20AD21B7" w14:textId="77777777" w:rsidR="005F5DE8" w:rsidRDefault="005F5DE8" w:rsidP="00452F9E"/>
    <w:p w14:paraId="07EF5A8E" w14:textId="77777777" w:rsidR="005F5DE8" w:rsidRDefault="005F5DE8" w:rsidP="00452F9E"/>
    <w:p w14:paraId="19B27D59" w14:textId="77777777" w:rsidR="005F5DE8" w:rsidRDefault="005F5DE8" w:rsidP="00452F9E"/>
    <w:p w14:paraId="07E87AED" w14:textId="77777777" w:rsidR="005F5DE8" w:rsidRDefault="005F5DE8" w:rsidP="00452F9E"/>
    <w:p w14:paraId="01AF9AF9" w14:textId="77777777" w:rsidR="005F5DE8" w:rsidRDefault="005F5DE8" w:rsidP="00452F9E"/>
    <w:p w14:paraId="48BB4857" w14:textId="77777777" w:rsidR="005F5DE8" w:rsidRDefault="005F5DE8" w:rsidP="00452F9E"/>
    <w:p w14:paraId="62960425" w14:textId="77777777" w:rsidR="005F5DE8" w:rsidRDefault="005F5DE8" w:rsidP="00452F9E"/>
    <w:p w14:paraId="52AC37DE" w14:textId="77777777" w:rsidR="005F5DE8" w:rsidRDefault="005F5DE8" w:rsidP="00452F9E"/>
    <w:p w14:paraId="6B9F3123" w14:textId="77777777" w:rsidR="005F5DE8" w:rsidRDefault="005F5DE8" w:rsidP="00452F9E"/>
    <w:p w14:paraId="3BB36D9B" w14:textId="77777777" w:rsidR="005F5DE8" w:rsidRDefault="005F5DE8" w:rsidP="00452F9E"/>
    <w:p w14:paraId="7A3D9678" w14:textId="304AD1BD" w:rsidR="005F5DE8" w:rsidRDefault="00895E44" w:rsidP="00452F9E">
      <w:r w:rsidRPr="008B6817">
        <w:lastRenderedPageBreak/>
        <w:drawing>
          <wp:anchor distT="0" distB="0" distL="114300" distR="114300" simplePos="0" relativeHeight="251696128" behindDoc="0" locked="0" layoutInCell="1" allowOverlap="1" wp14:anchorId="50A54C7C" wp14:editId="4EA10334">
            <wp:simplePos x="0" y="0"/>
            <wp:positionH relativeFrom="column">
              <wp:posOffset>-78022</wp:posOffset>
            </wp:positionH>
            <wp:positionV relativeFrom="paragraph">
              <wp:posOffset>404162</wp:posOffset>
            </wp:positionV>
            <wp:extent cx="3059430" cy="644525"/>
            <wp:effectExtent l="0" t="0" r="1270" b="3175"/>
            <wp:wrapSquare wrapText="bothSides"/>
            <wp:docPr id="2110299655" name="Picture 1" descr="A close-up of 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9655" name="Picture 1" descr="A close-up of a black and white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59430" cy="644525"/>
                    </a:xfrm>
                    <a:prstGeom prst="rect">
                      <a:avLst/>
                    </a:prstGeom>
                  </pic:spPr>
                </pic:pic>
              </a:graphicData>
            </a:graphic>
            <wp14:sizeRelH relativeFrom="page">
              <wp14:pctWidth>0</wp14:pctWidth>
            </wp14:sizeRelH>
            <wp14:sizeRelV relativeFrom="page">
              <wp14:pctHeight>0</wp14:pctHeight>
            </wp14:sizeRelV>
          </wp:anchor>
        </w:drawing>
      </w:r>
      <w:r w:rsidRPr="00895E44">
        <w:t>Create a</w:t>
      </w:r>
      <w:r>
        <w:t>n</w:t>
      </w:r>
      <w:r w:rsidRPr="00895E44">
        <w:t xml:space="preserve"> SQL statement to display columns Id, Name, </w:t>
      </w:r>
      <w:r>
        <w:t xml:space="preserve">and </w:t>
      </w:r>
      <w:r w:rsidRPr="00895E44">
        <w:t xml:space="preserve">Population from the city table and limit results to </w:t>
      </w:r>
      <w:r>
        <w:t xml:space="preserve">the </w:t>
      </w:r>
      <w:r w:rsidRPr="00895E44">
        <w:t>first 10 rows only.</w:t>
      </w:r>
    </w:p>
    <w:p w14:paraId="4C9C926F" w14:textId="012707E8" w:rsidR="00516904" w:rsidRDefault="00E67123" w:rsidP="00452F9E">
      <w:r w:rsidRPr="00516904">
        <w:drawing>
          <wp:anchor distT="0" distB="0" distL="114300" distR="114300" simplePos="0" relativeHeight="251697152" behindDoc="0" locked="0" layoutInCell="1" allowOverlap="1" wp14:anchorId="33072D17" wp14:editId="1204C553">
            <wp:simplePos x="0" y="0"/>
            <wp:positionH relativeFrom="column">
              <wp:posOffset>3024204</wp:posOffset>
            </wp:positionH>
            <wp:positionV relativeFrom="paragraph">
              <wp:posOffset>256509</wp:posOffset>
            </wp:positionV>
            <wp:extent cx="3094990" cy="1854835"/>
            <wp:effectExtent l="0" t="0" r="3810" b="0"/>
            <wp:wrapSquare wrapText="bothSides"/>
            <wp:docPr id="141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66" name=""/>
                    <pic:cNvPicPr/>
                  </pic:nvPicPr>
                  <pic:blipFill>
                    <a:blip r:embed="rId40">
                      <a:extLst>
                        <a:ext uri="{28A0092B-C50C-407E-A947-70E740481C1C}">
                          <a14:useLocalDpi xmlns:a14="http://schemas.microsoft.com/office/drawing/2010/main" val="0"/>
                        </a:ext>
                      </a:extLst>
                    </a:blip>
                    <a:stretch>
                      <a:fillRect/>
                    </a:stretch>
                  </pic:blipFill>
                  <pic:spPr>
                    <a:xfrm>
                      <a:off x="0" y="0"/>
                      <a:ext cx="3094990" cy="1854835"/>
                    </a:xfrm>
                    <a:prstGeom prst="rect">
                      <a:avLst/>
                    </a:prstGeom>
                  </pic:spPr>
                </pic:pic>
              </a:graphicData>
            </a:graphic>
            <wp14:sizeRelH relativeFrom="page">
              <wp14:pctWidth>0</wp14:pctWidth>
            </wp14:sizeRelH>
            <wp14:sizeRelV relativeFrom="page">
              <wp14:pctHeight>0</wp14:pctHeight>
            </wp14:sizeRelV>
          </wp:anchor>
        </w:drawing>
      </w:r>
    </w:p>
    <w:p w14:paraId="694A3177" w14:textId="38DE3AA0" w:rsidR="00516904" w:rsidRDefault="00516904" w:rsidP="00452F9E"/>
    <w:p w14:paraId="05123F67" w14:textId="0CF6F994" w:rsidR="00516904" w:rsidRDefault="00516904" w:rsidP="00452F9E"/>
    <w:p w14:paraId="166C7250" w14:textId="70BF0B6B" w:rsidR="00516904" w:rsidRDefault="00516904" w:rsidP="00452F9E"/>
    <w:p w14:paraId="7ABC6850" w14:textId="31F8A70D" w:rsidR="008F49A3" w:rsidRDefault="008F49A3" w:rsidP="00452F9E"/>
    <w:p w14:paraId="19352B13" w14:textId="002490D1" w:rsidR="008F49A3" w:rsidRDefault="008F49A3" w:rsidP="00452F9E"/>
    <w:p w14:paraId="605A2AA6" w14:textId="77777777" w:rsidR="008F49A3" w:rsidRDefault="008F49A3" w:rsidP="00452F9E"/>
    <w:p w14:paraId="20FBD46C" w14:textId="763E1D1D" w:rsidR="008F49A3" w:rsidRDefault="00BA02A5" w:rsidP="00452F9E">
      <w:r>
        <w:rPr>
          <w:noProof/>
        </w:rPr>
        <mc:AlternateContent>
          <mc:Choice Requires="wpg">
            <w:drawing>
              <wp:anchor distT="0" distB="0" distL="114300" distR="114300" simplePos="0" relativeHeight="251702272" behindDoc="0" locked="0" layoutInCell="1" allowOverlap="1" wp14:anchorId="5E70C053" wp14:editId="54DEF3B4">
                <wp:simplePos x="0" y="0"/>
                <wp:positionH relativeFrom="column">
                  <wp:posOffset>7214</wp:posOffset>
                </wp:positionH>
                <wp:positionV relativeFrom="paragraph">
                  <wp:posOffset>346585</wp:posOffset>
                </wp:positionV>
                <wp:extent cx="2971800" cy="1283690"/>
                <wp:effectExtent l="0" t="0" r="0" b="12065"/>
                <wp:wrapNone/>
                <wp:docPr id="1027026207" name="Group 14"/>
                <wp:cNvGraphicFramePr/>
                <a:graphic xmlns:a="http://schemas.openxmlformats.org/drawingml/2006/main">
                  <a:graphicData uri="http://schemas.microsoft.com/office/word/2010/wordprocessingGroup">
                    <wpg:wgp>
                      <wpg:cNvGrpSpPr/>
                      <wpg:grpSpPr>
                        <a:xfrm>
                          <a:off x="0" y="0"/>
                          <a:ext cx="2971800" cy="1283690"/>
                          <a:chOff x="0" y="0"/>
                          <a:chExt cx="2971800" cy="1283690"/>
                        </a:xfrm>
                      </wpg:grpSpPr>
                      <pic:pic xmlns:pic="http://schemas.openxmlformats.org/drawingml/2006/picture">
                        <pic:nvPicPr>
                          <pic:cNvPr id="285389156" name="Picture 1" descr="A black background with white 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71800" cy="977900"/>
                          </a:xfrm>
                          <a:prstGeom prst="rect">
                            <a:avLst/>
                          </a:prstGeom>
                        </pic:spPr>
                      </pic:pic>
                      <wps:wsp>
                        <wps:cNvPr id="943199655" name="Right Arrow 13"/>
                        <wps:cNvSpPr/>
                        <wps:spPr>
                          <a:xfrm rot="16200000">
                            <a:off x="1621796" y="952443"/>
                            <a:ext cx="477748" cy="184746"/>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D59F83" id="Group 14" o:spid="_x0000_s1026" style="position:absolute;margin-left:.55pt;margin-top:27.3pt;width:234pt;height:101.1pt;z-index:251702272" coordsize="29718,12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">
                <v:shape id="Picture 1" o:spid="_x0000_s1027" type="#_x0000_t75" alt="A black background with white text&#10;&#10;Description automatically generated" style="position:absolute;width:29718;height:9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">
                  <v:imagedata r:id="rId42" o:title="A black background with white text&#10;&#10;Description automatically generated"/>
                </v:shape>
                <v:shape id="Right Arrow 13" o:spid="_x0000_s1028" type="#_x0000_t13" style="position:absolute;left:16217;top:9524;width:4777;height:184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" adj="17424" fillcolor="yellow" strokecolor="#0c1112 [484]" strokeweight="1pt"/>
              </v:group>
            </w:pict>
          </mc:Fallback>
        </mc:AlternateContent>
      </w:r>
      <w:r w:rsidR="001A1190" w:rsidRPr="00053D79">
        <w:drawing>
          <wp:anchor distT="0" distB="0" distL="114300" distR="114300" simplePos="0" relativeHeight="251699200" behindDoc="0" locked="0" layoutInCell="1" allowOverlap="1" wp14:anchorId="7B6514C8" wp14:editId="5C12B60D">
            <wp:simplePos x="0" y="0"/>
            <wp:positionH relativeFrom="column">
              <wp:posOffset>3270895</wp:posOffset>
            </wp:positionH>
            <wp:positionV relativeFrom="paragraph">
              <wp:posOffset>438504</wp:posOffset>
            </wp:positionV>
            <wp:extent cx="2755900" cy="2590800"/>
            <wp:effectExtent l="0" t="0" r="0" b="0"/>
            <wp:wrapSquare wrapText="bothSides"/>
            <wp:docPr id="1008023330"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3330" name="Picture 1" descr="A screenshot of a black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5900" cy="2590800"/>
                    </a:xfrm>
                    <a:prstGeom prst="rect">
                      <a:avLst/>
                    </a:prstGeom>
                  </pic:spPr>
                </pic:pic>
              </a:graphicData>
            </a:graphic>
            <wp14:sizeRelH relativeFrom="page">
              <wp14:pctWidth>0</wp14:pctWidth>
            </wp14:sizeRelH>
            <wp14:sizeRelV relativeFrom="page">
              <wp14:pctHeight>0</wp14:pctHeight>
            </wp14:sizeRelV>
          </wp:anchor>
        </w:drawing>
      </w:r>
      <w:r w:rsidR="008F49A3" w:rsidRPr="008F49A3">
        <w:t>Create a</w:t>
      </w:r>
      <w:r w:rsidR="008F49A3">
        <w:t>n</w:t>
      </w:r>
      <w:r w:rsidR="008F49A3" w:rsidRPr="008F49A3">
        <w:t xml:space="preserve"> SQL statement to find only those cities from </w:t>
      </w:r>
      <w:r w:rsidR="008F49A3">
        <w:t xml:space="preserve">the </w:t>
      </w:r>
      <w:r w:rsidR="008F49A3" w:rsidRPr="008F49A3">
        <w:t>city table whose population is larger than 2000000.</w:t>
      </w:r>
    </w:p>
    <w:p w14:paraId="78B1A761" w14:textId="2CAA92B9" w:rsidR="001A1190" w:rsidRDefault="001A1190" w:rsidP="00452F9E"/>
    <w:p w14:paraId="3AA213A4" w14:textId="7AD8A613" w:rsidR="00BA02A5" w:rsidRDefault="00BA02A5" w:rsidP="00452F9E"/>
    <w:p w14:paraId="64AF9898" w14:textId="5D1C7516" w:rsidR="00BA02A5" w:rsidRDefault="00BA02A5" w:rsidP="00452F9E"/>
    <w:p w14:paraId="5710344A" w14:textId="77777777" w:rsidR="00BA02A5" w:rsidRDefault="00BA02A5" w:rsidP="00452F9E"/>
    <w:p w14:paraId="1DBFF895" w14:textId="77777777" w:rsidR="00BA02A5" w:rsidRDefault="00BA02A5" w:rsidP="00452F9E"/>
    <w:p w14:paraId="29641861" w14:textId="55DF8585" w:rsidR="001A1190" w:rsidRDefault="001A1190" w:rsidP="00452F9E">
      <w:r>
        <w:t xml:space="preserve">The </w:t>
      </w:r>
      <w:r w:rsidR="00BA02A5">
        <w:t>(&gt;)</w:t>
      </w:r>
      <w:r w:rsidR="008C08DF">
        <w:t xml:space="preserve"> </w:t>
      </w:r>
      <w:r>
        <w:t>greater than operator was u</w:t>
      </w:r>
      <w:r w:rsidR="008C08DF">
        <w:t xml:space="preserve">sed </w:t>
      </w:r>
      <w:r>
        <w:t xml:space="preserve">on this </w:t>
      </w:r>
      <w:r w:rsidR="00AD70A4">
        <w:t>query.</w:t>
      </w:r>
    </w:p>
    <w:p w14:paraId="7D554296" w14:textId="5E90DB68" w:rsidR="001A1190" w:rsidRDefault="001A1190" w:rsidP="00452F9E"/>
    <w:p w14:paraId="3DB28676" w14:textId="1B460A04" w:rsidR="008F49A3" w:rsidRDefault="008F49A3" w:rsidP="00452F9E"/>
    <w:p w14:paraId="7D266E4B" w14:textId="77777777" w:rsidR="00A11489" w:rsidRDefault="00A11489" w:rsidP="00452F9E"/>
    <w:p w14:paraId="3D90C376" w14:textId="77777777" w:rsidR="00A11489" w:rsidRDefault="00A11489" w:rsidP="00452F9E"/>
    <w:p w14:paraId="30183F8D" w14:textId="77777777" w:rsidR="00A11489" w:rsidRDefault="00A11489" w:rsidP="00452F9E"/>
    <w:p w14:paraId="2B30CFB2" w14:textId="06BC4EC8" w:rsidR="00A11489" w:rsidRDefault="000C31AC" w:rsidP="00452F9E">
      <w:r w:rsidRPr="00D71AA8">
        <w:drawing>
          <wp:anchor distT="0" distB="0" distL="114300" distR="114300" simplePos="0" relativeHeight="251704320" behindDoc="0" locked="0" layoutInCell="1" allowOverlap="1" wp14:anchorId="601444AA" wp14:editId="6B057E98">
            <wp:simplePos x="0" y="0"/>
            <wp:positionH relativeFrom="column">
              <wp:posOffset>3380583</wp:posOffset>
            </wp:positionH>
            <wp:positionV relativeFrom="paragraph">
              <wp:posOffset>226518</wp:posOffset>
            </wp:positionV>
            <wp:extent cx="2311400" cy="1638300"/>
            <wp:effectExtent l="0" t="0" r="0" b="1270"/>
            <wp:wrapSquare wrapText="bothSides"/>
            <wp:docPr id="1489092169" name="Picture 1" descr="A black and white 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2169" name="Picture 1" descr="A black and white list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1400" cy="1638300"/>
                    </a:xfrm>
                    <a:prstGeom prst="rect">
                      <a:avLst/>
                    </a:prstGeom>
                  </pic:spPr>
                </pic:pic>
              </a:graphicData>
            </a:graphic>
            <wp14:sizeRelH relativeFrom="page">
              <wp14:pctWidth>0</wp14:pctWidth>
            </wp14:sizeRelH>
            <wp14:sizeRelV relativeFrom="page">
              <wp14:pctHeight>0</wp14:pctHeight>
            </wp14:sizeRelV>
          </wp:anchor>
        </w:drawing>
      </w:r>
      <w:r w:rsidRPr="00C45CA8">
        <w:drawing>
          <wp:anchor distT="0" distB="0" distL="114300" distR="114300" simplePos="0" relativeHeight="251703296" behindDoc="0" locked="0" layoutInCell="1" allowOverlap="1" wp14:anchorId="11E885E7" wp14:editId="08381836">
            <wp:simplePos x="0" y="0"/>
            <wp:positionH relativeFrom="column">
              <wp:posOffset>251147</wp:posOffset>
            </wp:positionH>
            <wp:positionV relativeFrom="paragraph">
              <wp:posOffset>405765</wp:posOffset>
            </wp:positionV>
            <wp:extent cx="2136140" cy="792480"/>
            <wp:effectExtent l="0" t="0" r="0" b="0"/>
            <wp:wrapSquare wrapText="bothSides"/>
            <wp:docPr id="16026014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1496" name="Picture 1" descr="A black background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36140" cy="792480"/>
                    </a:xfrm>
                    <a:prstGeom prst="rect">
                      <a:avLst/>
                    </a:prstGeom>
                  </pic:spPr>
                </pic:pic>
              </a:graphicData>
            </a:graphic>
            <wp14:sizeRelH relativeFrom="page">
              <wp14:pctWidth>0</wp14:pctWidth>
            </wp14:sizeRelH>
            <wp14:sizeRelV relativeFrom="page">
              <wp14:pctHeight>0</wp14:pctHeight>
            </wp14:sizeRelV>
          </wp:anchor>
        </w:drawing>
      </w:r>
      <w:r w:rsidR="00A11489" w:rsidRPr="00A11489">
        <w:t xml:space="preserve"> Create a</w:t>
      </w:r>
      <w:r w:rsidR="00A11489">
        <w:t>n</w:t>
      </w:r>
      <w:r w:rsidR="00A11489" w:rsidRPr="00A11489">
        <w:t xml:space="preserve"> SQL statement to find all city names from </w:t>
      </w:r>
      <w:r w:rsidR="00A11489">
        <w:t xml:space="preserve">the </w:t>
      </w:r>
      <w:r w:rsidR="00A11489" w:rsidRPr="00A11489">
        <w:t xml:space="preserve">city table whose name begins with </w:t>
      </w:r>
      <w:r w:rsidR="00A11489">
        <w:t xml:space="preserve">the </w:t>
      </w:r>
      <w:r w:rsidR="00A11489" w:rsidRPr="00A11489">
        <w:t>“Be” prefix.</w:t>
      </w:r>
    </w:p>
    <w:p w14:paraId="1CC3F87D" w14:textId="17D45FD7" w:rsidR="00C45CA8" w:rsidRDefault="00C45CA8" w:rsidP="00452F9E"/>
    <w:p w14:paraId="7EF52B1F" w14:textId="77777777" w:rsidR="000C31AC" w:rsidRDefault="000C31AC" w:rsidP="00452F9E"/>
    <w:p w14:paraId="4FAB6D1B" w14:textId="77777777" w:rsidR="000C31AC" w:rsidRDefault="000C31AC" w:rsidP="00452F9E"/>
    <w:p w14:paraId="5C80D06C" w14:textId="77777777" w:rsidR="000C31AC" w:rsidRDefault="000C31AC" w:rsidP="00452F9E"/>
    <w:p w14:paraId="31FAF92A" w14:textId="77777777" w:rsidR="000C31AC" w:rsidRDefault="000C31AC" w:rsidP="00452F9E"/>
    <w:p w14:paraId="17E11D32" w14:textId="77777777" w:rsidR="000C31AC" w:rsidRDefault="000C31AC" w:rsidP="00452F9E"/>
    <w:p w14:paraId="64554115" w14:textId="1A03159A" w:rsidR="000C31AC" w:rsidRDefault="000C31AC" w:rsidP="00452F9E">
      <w:r>
        <w:t>The (</w:t>
      </w:r>
      <w:r w:rsidR="00FD5A77">
        <w:t>%</w:t>
      </w:r>
      <w:r>
        <w:t xml:space="preserve">) </w:t>
      </w:r>
      <w:r w:rsidR="00FD5A77">
        <w:t>perc</w:t>
      </w:r>
      <w:r w:rsidR="00141294">
        <w:t>entage</w:t>
      </w:r>
      <w:r>
        <w:t xml:space="preserve"> operator </w:t>
      </w:r>
      <w:r w:rsidR="00141294">
        <w:t xml:space="preserve">at the end </w:t>
      </w:r>
      <w:r w:rsidR="006E4638">
        <w:t xml:space="preserve">of </w:t>
      </w:r>
      <w:r w:rsidR="00141294">
        <w:t>‘</w:t>
      </w:r>
      <w:r w:rsidR="00F70857">
        <w:t>Be’</w:t>
      </w:r>
      <w:r w:rsidR="006E4638">
        <w:t xml:space="preserve"> </w:t>
      </w:r>
      <w:r>
        <w:t>was used on this query.</w:t>
      </w:r>
    </w:p>
    <w:p w14:paraId="44859CEB" w14:textId="77777777" w:rsidR="002E3025" w:rsidRDefault="002E3025" w:rsidP="00452F9E"/>
    <w:p w14:paraId="4D7D282A" w14:textId="566872D5" w:rsidR="001D68A9" w:rsidRDefault="00D07236" w:rsidP="00452F9E">
      <w:r>
        <w:rPr>
          <w:noProof/>
        </w:rPr>
        <w:lastRenderedPageBreak/>
        <mc:AlternateContent>
          <mc:Choice Requires="wpg">
            <w:drawing>
              <wp:anchor distT="0" distB="0" distL="114300" distR="114300" simplePos="0" relativeHeight="251709440" behindDoc="0" locked="0" layoutInCell="1" allowOverlap="1" wp14:anchorId="2155CF35" wp14:editId="5D586147">
                <wp:simplePos x="0" y="0"/>
                <wp:positionH relativeFrom="column">
                  <wp:posOffset>-3321</wp:posOffset>
                </wp:positionH>
                <wp:positionV relativeFrom="paragraph">
                  <wp:posOffset>402163</wp:posOffset>
                </wp:positionV>
                <wp:extent cx="3253740" cy="859728"/>
                <wp:effectExtent l="0" t="0" r="0" b="182245"/>
                <wp:wrapSquare wrapText="bothSides"/>
                <wp:docPr id="148008492" name="Group 16"/>
                <wp:cNvGraphicFramePr/>
                <a:graphic xmlns:a="http://schemas.openxmlformats.org/drawingml/2006/main">
                  <a:graphicData uri="http://schemas.microsoft.com/office/word/2010/wordprocessingGroup">
                    <wpg:wgp>
                      <wpg:cNvGrpSpPr/>
                      <wpg:grpSpPr>
                        <a:xfrm>
                          <a:off x="0" y="0"/>
                          <a:ext cx="3253740" cy="859728"/>
                          <a:chOff x="0" y="0"/>
                          <a:chExt cx="3253740" cy="859728"/>
                        </a:xfrm>
                      </wpg:grpSpPr>
                      <pic:pic xmlns:pic="http://schemas.openxmlformats.org/drawingml/2006/picture">
                        <pic:nvPicPr>
                          <pic:cNvPr id="322638225" name="Picture 1" descr="A black and white text&#10;&#10;Description automatically generated with medium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53740" cy="629285"/>
                          </a:xfrm>
                          <a:prstGeom prst="rect">
                            <a:avLst/>
                          </a:prstGeom>
                        </pic:spPr>
                      </pic:pic>
                      <wps:wsp>
                        <wps:cNvPr id="1825995562" name="Up Arrow 15"/>
                        <wps:cNvSpPr/>
                        <wps:spPr>
                          <a:xfrm rot="2738006">
                            <a:off x="1069527" y="445073"/>
                            <a:ext cx="187960" cy="641350"/>
                          </a:xfrm>
                          <a:prstGeom prst="up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3A527" id="Group 16" o:spid="_x0000_s1026" style="position:absolute;margin-left:-.25pt;margin-top:31.65pt;width:256.2pt;height:67.7pt;z-index:251709440" coordsize="32537,85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">
                <v:shape id="Picture 1" o:spid="_x0000_s1027" type="#_x0000_t75" alt="A black and white text&#10;&#10;Description automatically generated with medium confidence" style="position:absolute;width:32537;height:6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">
                  <v:imagedata r:id="rId47" o:title="A black and white text&#10;&#10;Description automatically generated with medium confidenc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5" o:spid="_x0000_s1028" type="#_x0000_t68" style="position:absolute;left:10695;top:4450;width:1880;height:6413;rotation:299063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" adj="3165" fillcolor="yellow" strokecolor="#0c1112 [484]" strokeweight="1pt"/>
                <w10:wrap type="square"/>
              </v:group>
            </w:pict>
          </mc:Fallback>
        </mc:AlternateContent>
      </w:r>
      <w:r w:rsidR="001D68A9" w:rsidRPr="001D68A9">
        <w:drawing>
          <wp:anchor distT="0" distB="0" distL="114300" distR="114300" simplePos="0" relativeHeight="251705344" behindDoc="0" locked="0" layoutInCell="1" allowOverlap="1" wp14:anchorId="03545B27" wp14:editId="4CD68926">
            <wp:simplePos x="0" y="0"/>
            <wp:positionH relativeFrom="column">
              <wp:posOffset>3616315</wp:posOffset>
            </wp:positionH>
            <wp:positionV relativeFrom="paragraph">
              <wp:posOffset>402569</wp:posOffset>
            </wp:positionV>
            <wp:extent cx="2374900" cy="1790700"/>
            <wp:effectExtent l="0" t="0" r="0" b="0"/>
            <wp:wrapSquare wrapText="bothSides"/>
            <wp:docPr id="1679883723" name="Picture 1" descr="A black and white 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3723" name="Picture 1" descr="A black and white list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374900" cy="1790700"/>
                    </a:xfrm>
                    <a:prstGeom prst="rect">
                      <a:avLst/>
                    </a:prstGeom>
                  </pic:spPr>
                </pic:pic>
              </a:graphicData>
            </a:graphic>
            <wp14:sizeRelH relativeFrom="page">
              <wp14:pctWidth>0</wp14:pctWidth>
            </wp14:sizeRelH>
            <wp14:sizeRelV relativeFrom="page">
              <wp14:pctHeight>0</wp14:pctHeight>
            </wp14:sizeRelV>
          </wp:anchor>
        </w:drawing>
      </w:r>
      <w:r w:rsidR="00000C3D" w:rsidRPr="00000C3D">
        <w:t>Create a</w:t>
      </w:r>
      <w:r w:rsidR="00000C3D">
        <w:t>n</w:t>
      </w:r>
      <w:r w:rsidR="00000C3D" w:rsidRPr="00000C3D">
        <w:t xml:space="preserve"> SQL statement to find only those cities from </w:t>
      </w:r>
      <w:r w:rsidR="00000C3D">
        <w:t xml:space="preserve">the </w:t>
      </w:r>
      <w:r w:rsidR="00000C3D" w:rsidRPr="00000C3D">
        <w:t>city table whose population is between 500000-1000000.</w:t>
      </w:r>
    </w:p>
    <w:p w14:paraId="36BA9736" w14:textId="6C987CDB" w:rsidR="001D68A9" w:rsidRDefault="00BD7710" w:rsidP="00452F9E">
      <w:r w:rsidRPr="00BD7710">
        <w:t>The BETWEEN operator in SQL is used to select values within a specified range.</w:t>
      </w:r>
    </w:p>
    <w:p w14:paraId="22A542B3" w14:textId="77777777" w:rsidR="00D023C1" w:rsidRDefault="00D023C1" w:rsidP="00452F9E"/>
    <w:p w14:paraId="49F7653E" w14:textId="77777777" w:rsidR="00D023C1" w:rsidRDefault="00D023C1" w:rsidP="00452F9E"/>
    <w:p w14:paraId="4ECEA826" w14:textId="0DF940A8" w:rsidR="00D023C1" w:rsidRDefault="00C72360" w:rsidP="00452F9E">
      <w:r w:rsidRPr="00C72360">
        <w:drawing>
          <wp:anchor distT="0" distB="0" distL="114300" distR="114300" simplePos="0" relativeHeight="251711488" behindDoc="0" locked="0" layoutInCell="1" allowOverlap="1" wp14:anchorId="78BCA4FC" wp14:editId="58E08327">
            <wp:simplePos x="0" y="0"/>
            <wp:positionH relativeFrom="column">
              <wp:posOffset>2589978</wp:posOffset>
            </wp:positionH>
            <wp:positionV relativeFrom="paragraph">
              <wp:posOffset>421099</wp:posOffset>
            </wp:positionV>
            <wp:extent cx="3517900" cy="838200"/>
            <wp:effectExtent l="0" t="0" r="0" b="0"/>
            <wp:wrapSquare wrapText="bothSides"/>
            <wp:docPr id="1294999626"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99626" name="Picture 1" descr="A black rectangular object with white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517900" cy="838200"/>
                    </a:xfrm>
                    <a:prstGeom prst="rect">
                      <a:avLst/>
                    </a:prstGeom>
                  </pic:spPr>
                </pic:pic>
              </a:graphicData>
            </a:graphic>
            <wp14:sizeRelH relativeFrom="page">
              <wp14:pctWidth>0</wp14:pctWidth>
            </wp14:sizeRelH>
            <wp14:sizeRelV relativeFrom="page">
              <wp14:pctHeight>0</wp14:pctHeight>
            </wp14:sizeRelV>
          </wp:anchor>
        </w:drawing>
      </w:r>
      <w:r w:rsidR="002E7091" w:rsidRPr="00B52902">
        <w:drawing>
          <wp:anchor distT="0" distB="0" distL="114300" distR="114300" simplePos="0" relativeHeight="251710464" behindDoc="0" locked="0" layoutInCell="1" allowOverlap="1" wp14:anchorId="70BCC5B4" wp14:editId="2298BEE8">
            <wp:simplePos x="0" y="0"/>
            <wp:positionH relativeFrom="column">
              <wp:posOffset>-70485</wp:posOffset>
            </wp:positionH>
            <wp:positionV relativeFrom="paragraph">
              <wp:posOffset>316199</wp:posOffset>
            </wp:positionV>
            <wp:extent cx="2603500" cy="1143000"/>
            <wp:effectExtent l="0" t="0" r="0" b="0"/>
            <wp:wrapSquare wrapText="bothSides"/>
            <wp:docPr id="183333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716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03500" cy="1143000"/>
                    </a:xfrm>
                    <a:prstGeom prst="rect">
                      <a:avLst/>
                    </a:prstGeom>
                  </pic:spPr>
                </pic:pic>
              </a:graphicData>
            </a:graphic>
            <wp14:sizeRelH relativeFrom="page">
              <wp14:pctWidth>0</wp14:pctWidth>
            </wp14:sizeRelH>
            <wp14:sizeRelV relativeFrom="page">
              <wp14:pctHeight>0</wp14:pctHeight>
            </wp14:sizeRelV>
          </wp:anchor>
        </w:drawing>
      </w:r>
      <w:r w:rsidR="002E7091" w:rsidRPr="002E7091">
        <w:t>Create a</w:t>
      </w:r>
      <w:r w:rsidR="002E7091">
        <w:t xml:space="preserve">n </w:t>
      </w:r>
      <w:r w:rsidR="002E7091" w:rsidRPr="002E7091">
        <w:t>SQL statement to find</w:t>
      </w:r>
      <w:r w:rsidRPr="00C72360">
        <w:rPr>
          <w:noProof/>
        </w:rPr>
        <w:t xml:space="preserve"> </w:t>
      </w:r>
      <w:r w:rsidR="002E7091">
        <w:t xml:space="preserve">the </w:t>
      </w:r>
      <w:r w:rsidR="002E7091" w:rsidRPr="002E7091">
        <w:t>city with the lowest population in the city table</w:t>
      </w:r>
      <w:r w:rsidR="002E7091">
        <w:t>.</w:t>
      </w:r>
    </w:p>
    <w:p w14:paraId="3FFFD0EA" w14:textId="77777777" w:rsidR="00D4294B" w:rsidRDefault="00D4294B" w:rsidP="00452F9E"/>
    <w:p w14:paraId="651D641B" w14:textId="5C738068" w:rsidR="00D4294B" w:rsidRDefault="00D4294B" w:rsidP="00452F9E">
      <w:r>
        <w:t>This query utilized the “ASC</w:t>
      </w:r>
      <w:r w:rsidR="00DD1AA8">
        <w:t xml:space="preserve">” operator to </w:t>
      </w:r>
      <w:r w:rsidR="00187388">
        <w:t>retrieve the order by ascension.</w:t>
      </w:r>
    </w:p>
    <w:p w14:paraId="26139A2C" w14:textId="211E7706" w:rsidR="00106971" w:rsidRDefault="00761E2E" w:rsidP="00452F9E">
      <w:r w:rsidRPr="00B91895">
        <w:drawing>
          <wp:anchor distT="0" distB="0" distL="114300" distR="114300" simplePos="0" relativeHeight="251712512" behindDoc="0" locked="0" layoutInCell="1" allowOverlap="1" wp14:anchorId="5E9911A7" wp14:editId="381443D6">
            <wp:simplePos x="0" y="0"/>
            <wp:positionH relativeFrom="column">
              <wp:posOffset>-3810</wp:posOffset>
            </wp:positionH>
            <wp:positionV relativeFrom="paragraph">
              <wp:posOffset>273227</wp:posOffset>
            </wp:positionV>
            <wp:extent cx="5860415" cy="927735"/>
            <wp:effectExtent l="0" t="0" r="0" b="0"/>
            <wp:wrapSquare wrapText="bothSides"/>
            <wp:docPr id="4758224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2411" name="Picture 1" descr="A black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860415" cy="927735"/>
                    </a:xfrm>
                    <a:prstGeom prst="rect">
                      <a:avLst/>
                    </a:prstGeom>
                  </pic:spPr>
                </pic:pic>
              </a:graphicData>
            </a:graphic>
            <wp14:sizeRelH relativeFrom="page">
              <wp14:pctWidth>0</wp14:pctWidth>
            </wp14:sizeRelH>
            <wp14:sizeRelV relativeFrom="page">
              <wp14:pctHeight>0</wp14:pctHeight>
            </wp14:sizeRelV>
          </wp:anchor>
        </w:drawing>
      </w:r>
      <w:r w:rsidR="00106971" w:rsidRPr="00106971">
        <w:t>Create a</w:t>
      </w:r>
      <w:r w:rsidR="00B91895">
        <w:t>n</w:t>
      </w:r>
      <w:r w:rsidR="00106971" w:rsidRPr="00106971">
        <w:t xml:space="preserve"> SQL statement to show the population of Switzerland and all the languages spoken there</w:t>
      </w:r>
      <w:r w:rsidR="00B91895">
        <w:t>.</w:t>
      </w:r>
    </w:p>
    <w:p w14:paraId="494FEBDD" w14:textId="17589A3E" w:rsidR="00761E2E" w:rsidRDefault="00761E2E" w:rsidP="00452F9E"/>
    <w:p w14:paraId="3D398FB1" w14:textId="31D6FF84" w:rsidR="00761E2E" w:rsidRDefault="00761E2E" w:rsidP="00452F9E">
      <w:r w:rsidRPr="00761E2E">
        <w:rPr>
          <w:b/>
          <w:bCs/>
        </w:rPr>
        <w:t xml:space="preserve">SELECT </w:t>
      </w:r>
      <w:proofErr w:type="spellStart"/>
      <w:proofErr w:type="gramStart"/>
      <w:r w:rsidRPr="00170751">
        <w:t>c.Name</w:t>
      </w:r>
      <w:proofErr w:type="spellEnd"/>
      <w:proofErr w:type="gramEnd"/>
      <w:r w:rsidRPr="00761E2E">
        <w:rPr>
          <w:b/>
          <w:bCs/>
        </w:rPr>
        <w:t>, GROUP_CONCAT(</w:t>
      </w:r>
      <w:proofErr w:type="spellStart"/>
      <w:r w:rsidRPr="00170751">
        <w:t>cl.Language</w:t>
      </w:r>
      <w:proofErr w:type="spellEnd"/>
      <w:r w:rsidRPr="00761E2E">
        <w:rPr>
          <w:b/>
          <w:bCs/>
        </w:rPr>
        <w:t xml:space="preserve"> SEPARATOR ', ') AS </w:t>
      </w:r>
      <w:proofErr w:type="spellStart"/>
      <w:r w:rsidRPr="00170751">
        <w:t>LanguagesSpoken</w:t>
      </w:r>
      <w:proofErr w:type="spellEnd"/>
      <w:r w:rsidRPr="00170751">
        <w:t>:</w:t>
      </w:r>
      <w:r w:rsidRPr="00761E2E">
        <w:t xml:space="preserve"> Selects the country name and concatenates languages with commas.</w:t>
      </w:r>
    </w:p>
    <w:p w14:paraId="111C4B6F" w14:textId="324C5DBE" w:rsidR="00D430D3" w:rsidRDefault="00D430D3" w:rsidP="00452F9E">
      <w:r w:rsidRPr="00D430D3">
        <w:rPr>
          <w:b/>
          <w:bCs/>
        </w:rPr>
        <w:t xml:space="preserve">INNER JOIN </w:t>
      </w:r>
      <w:proofErr w:type="spellStart"/>
      <w:r w:rsidRPr="00170751">
        <w:t>countrylanguage</w:t>
      </w:r>
      <w:proofErr w:type="spellEnd"/>
      <w:r w:rsidRPr="00D430D3">
        <w:rPr>
          <w:b/>
          <w:bCs/>
        </w:rPr>
        <w:t xml:space="preserve"> cl ON </w:t>
      </w:r>
      <w:proofErr w:type="spellStart"/>
      <w:proofErr w:type="gramStart"/>
      <w:r w:rsidRPr="00170751">
        <w:t>c.Code</w:t>
      </w:r>
      <w:proofErr w:type="spellEnd"/>
      <w:proofErr w:type="gramEnd"/>
      <w:r w:rsidRPr="00D430D3">
        <w:rPr>
          <w:b/>
          <w:bCs/>
        </w:rPr>
        <w:t xml:space="preserve"> = </w:t>
      </w:r>
      <w:proofErr w:type="spellStart"/>
      <w:r w:rsidRPr="00170751">
        <w:t>cl.CountryCode</w:t>
      </w:r>
      <w:proofErr w:type="spellEnd"/>
      <w:r w:rsidRPr="00170751">
        <w:t>:</w:t>
      </w:r>
      <w:r w:rsidRPr="00D430D3">
        <w:t xml:space="preserve"> Joins the country and </w:t>
      </w:r>
      <w:proofErr w:type="spellStart"/>
      <w:r w:rsidRPr="00D430D3">
        <w:t>countrylanguage</w:t>
      </w:r>
      <w:proofErr w:type="spellEnd"/>
      <w:r w:rsidRPr="00D430D3">
        <w:t xml:space="preserve"> tables based on the Code column.</w:t>
      </w:r>
    </w:p>
    <w:p w14:paraId="72FD0C4F" w14:textId="3D3CC68B" w:rsidR="00907F37" w:rsidRDefault="00907F37" w:rsidP="00452F9E">
      <w:r w:rsidRPr="00907F37">
        <w:rPr>
          <w:b/>
          <w:bCs/>
        </w:rPr>
        <w:t>WHERE</w:t>
      </w:r>
      <w:r w:rsidRPr="00170751">
        <w:t xml:space="preserve"> </w:t>
      </w:r>
      <w:proofErr w:type="spellStart"/>
      <w:proofErr w:type="gramStart"/>
      <w:r w:rsidRPr="00170751">
        <w:t>c.Code</w:t>
      </w:r>
      <w:proofErr w:type="spellEnd"/>
      <w:proofErr w:type="gramEnd"/>
      <w:r w:rsidRPr="00170751">
        <w:t xml:space="preserve"> = 'CHE'</w:t>
      </w:r>
      <w:r w:rsidRPr="00907F37">
        <w:t>: Filters for Switzerland.</w:t>
      </w:r>
    </w:p>
    <w:p w14:paraId="4A59A391" w14:textId="3CB8C04D" w:rsidR="00907F37" w:rsidRDefault="00907F37" w:rsidP="00452F9E">
      <w:r w:rsidRPr="00907F37">
        <w:rPr>
          <w:b/>
          <w:bCs/>
        </w:rPr>
        <w:t xml:space="preserve">GROUP BY </w:t>
      </w:r>
      <w:proofErr w:type="spellStart"/>
      <w:proofErr w:type="gramStart"/>
      <w:r w:rsidRPr="00170751">
        <w:t>c.Name</w:t>
      </w:r>
      <w:proofErr w:type="spellEnd"/>
      <w:proofErr w:type="gramEnd"/>
      <w:r w:rsidRPr="00170751">
        <w:t xml:space="preserve">: </w:t>
      </w:r>
      <w:r w:rsidRPr="00907F37">
        <w:t>Groups the results by country name.</w:t>
      </w:r>
    </w:p>
    <w:p w14:paraId="6C4EF2B2" w14:textId="5C0C87F4" w:rsidR="00170751" w:rsidRDefault="00170751" w:rsidP="00452F9E">
      <w:r w:rsidRPr="00170751">
        <w:drawing>
          <wp:anchor distT="0" distB="0" distL="114300" distR="114300" simplePos="0" relativeHeight="251713536" behindDoc="0" locked="0" layoutInCell="1" allowOverlap="1" wp14:anchorId="43388C46" wp14:editId="7C7B4C52">
            <wp:simplePos x="0" y="0"/>
            <wp:positionH relativeFrom="column">
              <wp:posOffset>-71265</wp:posOffset>
            </wp:positionH>
            <wp:positionV relativeFrom="paragraph">
              <wp:posOffset>43243</wp:posOffset>
            </wp:positionV>
            <wp:extent cx="4356100" cy="762000"/>
            <wp:effectExtent l="0" t="0" r="0" b="0"/>
            <wp:wrapSquare wrapText="bothSides"/>
            <wp:docPr id="617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9914" name=""/>
                    <pic:cNvPicPr/>
                  </pic:nvPicPr>
                  <pic:blipFill>
                    <a:blip r:embed="rId52">
                      <a:extLst>
                        <a:ext uri="{28A0092B-C50C-407E-A947-70E740481C1C}">
                          <a14:useLocalDpi xmlns:a14="http://schemas.microsoft.com/office/drawing/2010/main" val="0"/>
                        </a:ext>
                      </a:extLst>
                    </a:blip>
                    <a:stretch>
                      <a:fillRect/>
                    </a:stretch>
                  </pic:blipFill>
                  <pic:spPr>
                    <a:xfrm>
                      <a:off x="0" y="0"/>
                      <a:ext cx="4356100" cy="762000"/>
                    </a:xfrm>
                    <a:prstGeom prst="rect">
                      <a:avLst/>
                    </a:prstGeom>
                  </pic:spPr>
                </pic:pic>
              </a:graphicData>
            </a:graphic>
            <wp14:sizeRelH relativeFrom="page">
              <wp14:pctWidth>0</wp14:pctWidth>
            </wp14:sizeRelH>
            <wp14:sizeRelV relativeFrom="page">
              <wp14:pctHeight>0</wp14:pctHeight>
            </wp14:sizeRelV>
          </wp:anchor>
        </w:drawing>
      </w:r>
    </w:p>
    <w:p w14:paraId="5EDEE8EC" w14:textId="252A1FA3" w:rsidR="00D430D3" w:rsidRDefault="00D430D3" w:rsidP="00452F9E"/>
    <w:p w14:paraId="78CA51FC" w14:textId="10C3F062" w:rsidR="00B91895" w:rsidRDefault="00B91895" w:rsidP="00452F9E"/>
    <w:p w14:paraId="01FD7CA0" w14:textId="77777777" w:rsidR="00170751" w:rsidRDefault="00170751" w:rsidP="00452F9E"/>
    <w:p w14:paraId="215B1EC3" w14:textId="77777777" w:rsidR="00170751" w:rsidRDefault="00170751" w:rsidP="00452F9E"/>
    <w:p w14:paraId="0A2EBD8D" w14:textId="77777777" w:rsidR="00170751" w:rsidRDefault="00170751" w:rsidP="00452F9E"/>
    <w:p w14:paraId="7D6A619D" w14:textId="12B13133" w:rsidR="00170751" w:rsidRDefault="00F019F6" w:rsidP="00452F9E">
      <w:r w:rsidRPr="00F019F6">
        <w:lastRenderedPageBreak/>
        <w:drawing>
          <wp:anchor distT="0" distB="0" distL="114300" distR="114300" simplePos="0" relativeHeight="251714560" behindDoc="0" locked="0" layoutInCell="1" allowOverlap="1" wp14:anchorId="65EB0E55" wp14:editId="212BCEFE">
            <wp:simplePos x="0" y="0"/>
            <wp:positionH relativeFrom="column">
              <wp:posOffset>-101246</wp:posOffset>
            </wp:positionH>
            <wp:positionV relativeFrom="paragraph">
              <wp:posOffset>274320</wp:posOffset>
            </wp:positionV>
            <wp:extent cx="2398395" cy="874395"/>
            <wp:effectExtent l="0" t="0" r="1905" b="1905"/>
            <wp:wrapSquare wrapText="bothSides"/>
            <wp:docPr id="1353449522" name="Picture 1" descr="A black screen with white text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9522" name="Picture 1" descr="A black screen with white text and yellow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8395" cy="874395"/>
                    </a:xfrm>
                    <a:prstGeom prst="rect">
                      <a:avLst/>
                    </a:prstGeom>
                  </pic:spPr>
                </pic:pic>
              </a:graphicData>
            </a:graphic>
            <wp14:sizeRelH relativeFrom="page">
              <wp14:pctWidth>0</wp14:pctWidth>
            </wp14:sizeRelH>
            <wp14:sizeRelV relativeFrom="page">
              <wp14:pctHeight>0</wp14:pctHeight>
            </wp14:sizeRelV>
          </wp:anchor>
        </w:drawing>
      </w:r>
      <w:r w:rsidR="001E0F55" w:rsidRPr="001E0F55">
        <w:t>Create a</w:t>
      </w:r>
      <w:r w:rsidR="003B749B">
        <w:t xml:space="preserve">n </w:t>
      </w:r>
      <w:r w:rsidR="001E0F55" w:rsidRPr="001E0F55">
        <w:t>SQL statement to find the capital of Spain (ESP).</w:t>
      </w:r>
    </w:p>
    <w:p w14:paraId="188A6171" w14:textId="6A19C098" w:rsidR="00F019F6" w:rsidRDefault="00773DFC" w:rsidP="00452F9E">
      <w:r>
        <w:t xml:space="preserve">This </w:t>
      </w:r>
      <w:r w:rsidRPr="00773DFC">
        <w:t xml:space="preserve">joins the country table (c) with the city table (ci) but then uses the </w:t>
      </w:r>
      <w:proofErr w:type="gramStart"/>
      <w:r w:rsidRPr="00773DFC">
        <w:t>District</w:t>
      </w:r>
      <w:proofErr w:type="gramEnd"/>
      <w:r w:rsidRPr="00773DFC">
        <w:t xml:space="preserve"> column in the WHERE clause. </w:t>
      </w:r>
    </w:p>
    <w:p w14:paraId="1BD95DA9" w14:textId="34B252E2" w:rsidR="00750BD5" w:rsidRDefault="00750BD5" w:rsidP="00452F9E">
      <w:r w:rsidRPr="00B54D2E">
        <w:drawing>
          <wp:anchor distT="0" distB="0" distL="114300" distR="114300" simplePos="0" relativeHeight="251715584" behindDoc="0" locked="0" layoutInCell="1" allowOverlap="1" wp14:anchorId="676B83DF" wp14:editId="28B09AA6">
            <wp:simplePos x="0" y="0"/>
            <wp:positionH relativeFrom="column">
              <wp:posOffset>2011888</wp:posOffset>
            </wp:positionH>
            <wp:positionV relativeFrom="paragraph">
              <wp:posOffset>20591</wp:posOffset>
            </wp:positionV>
            <wp:extent cx="2705100" cy="647700"/>
            <wp:effectExtent l="0" t="0" r="0" b="0"/>
            <wp:wrapSquare wrapText="bothSides"/>
            <wp:docPr id="1518153659" name="Picture 1"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53659" name="Picture 1" descr="A black and white lin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2705100" cy="647700"/>
                    </a:xfrm>
                    <a:prstGeom prst="rect">
                      <a:avLst/>
                    </a:prstGeom>
                  </pic:spPr>
                </pic:pic>
              </a:graphicData>
            </a:graphic>
            <wp14:sizeRelH relativeFrom="page">
              <wp14:pctWidth>0</wp14:pctWidth>
            </wp14:sizeRelH>
            <wp14:sizeRelV relativeFrom="page">
              <wp14:pctHeight>0</wp14:pctHeight>
            </wp14:sizeRelV>
          </wp:anchor>
        </w:drawing>
      </w:r>
    </w:p>
    <w:p w14:paraId="41D648F2" w14:textId="2B6AA114" w:rsidR="00170751" w:rsidRDefault="00170751" w:rsidP="00452F9E"/>
    <w:p w14:paraId="1EBD4DC7" w14:textId="77777777" w:rsidR="00750BD5" w:rsidRDefault="00750BD5" w:rsidP="00452F9E"/>
    <w:p w14:paraId="27A21A1A" w14:textId="77777777" w:rsidR="00750BD5" w:rsidRDefault="00750BD5" w:rsidP="00452F9E"/>
    <w:p w14:paraId="18EC49A6" w14:textId="10D8A769" w:rsidR="00750BD5" w:rsidRDefault="00750BD5" w:rsidP="00452F9E">
      <w:r w:rsidRPr="00750BD5">
        <w:t>Create a</w:t>
      </w:r>
      <w:r w:rsidR="003B749B">
        <w:t>n</w:t>
      </w:r>
      <w:r w:rsidRPr="00750BD5">
        <w:t xml:space="preserve"> SQL statement to find the country with the highest life expectancy.</w:t>
      </w:r>
    </w:p>
    <w:p w14:paraId="56DA74F3" w14:textId="6105B7DF" w:rsidR="0051793F" w:rsidRDefault="00064041" w:rsidP="0051793F">
      <w:r w:rsidRPr="00581729">
        <w:drawing>
          <wp:anchor distT="0" distB="0" distL="114300" distR="114300" simplePos="0" relativeHeight="251716608" behindDoc="0" locked="0" layoutInCell="1" allowOverlap="1" wp14:anchorId="180B0AD3" wp14:editId="1A29AADF">
            <wp:simplePos x="0" y="0"/>
            <wp:positionH relativeFrom="column">
              <wp:posOffset>2769349</wp:posOffset>
            </wp:positionH>
            <wp:positionV relativeFrom="paragraph">
              <wp:posOffset>170377</wp:posOffset>
            </wp:positionV>
            <wp:extent cx="3327400" cy="1003300"/>
            <wp:effectExtent l="0" t="0" r="0" b="0"/>
            <wp:wrapSquare wrapText="bothSides"/>
            <wp:docPr id="128914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771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27400" cy="1003300"/>
                    </a:xfrm>
                    <a:prstGeom prst="rect">
                      <a:avLst/>
                    </a:prstGeom>
                  </pic:spPr>
                </pic:pic>
              </a:graphicData>
            </a:graphic>
            <wp14:sizeRelH relativeFrom="page">
              <wp14:pctWidth>0</wp14:pctWidth>
            </wp14:sizeRelH>
            <wp14:sizeRelV relativeFrom="page">
              <wp14:pctHeight>0</wp14:pctHeight>
            </wp14:sizeRelV>
          </wp:anchor>
        </w:drawing>
      </w:r>
      <w:r w:rsidR="0051793F">
        <w:t xml:space="preserve">SELECT Name, </w:t>
      </w:r>
      <w:proofErr w:type="spellStart"/>
      <w:r w:rsidR="0051793F">
        <w:t>LifeExpectancy</w:t>
      </w:r>
      <w:proofErr w:type="spellEnd"/>
    </w:p>
    <w:p w14:paraId="15C58365" w14:textId="64DFEDBB" w:rsidR="0051793F" w:rsidRDefault="0051793F" w:rsidP="0051793F">
      <w:r>
        <w:t xml:space="preserve">FROM </w:t>
      </w:r>
      <w:proofErr w:type="spellStart"/>
      <w:proofErr w:type="gramStart"/>
      <w:r>
        <w:t>world.country</w:t>
      </w:r>
      <w:proofErr w:type="spellEnd"/>
      <w:proofErr w:type="gramEnd"/>
    </w:p>
    <w:p w14:paraId="554E697F" w14:textId="1C77DD70" w:rsidR="0051793F" w:rsidRDefault="0051793F" w:rsidP="0051793F">
      <w:r>
        <w:t xml:space="preserve">ORDER BY </w:t>
      </w:r>
      <w:proofErr w:type="spellStart"/>
      <w:proofErr w:type="gramStart"/>
      <w:r>
        <w:t>LifeExpectancy</w:t>
      </w:r>
      <w:proofErr w:type="spellEnd"/>
      <w:r>
        <w:t xml:space="preserve">  DESC</w:t>
      </w:r>
      <w:proofErr w:type="gramEnd"/>
    </w:p>
    <w:p w14:paraId="067777E2" w14:textId="663FD29D" w:rsidR="0051793F" w:rsidRDefault="0051793F" w:rsidP="0051793F">
      <w:pPr>
        <w:rPr>
          <w:noProof/>
        </w:rPr>
      </w:pPr>
      <w:r>
        <w:t xml:space="preserve">LIMIT </w:t>
      </w:r>
      <w:proofErr w:type="gramStart"/>
      <w:r>
        <w:t>1;</w:t>
      </w:r>
      <w:proofErr w:type="gramEnd"/>
      <w:r w:rsidR="00581729" w:rsidRPr="00581729">
        <w:rPr>
          <w:noProof/>
        </w:rPr>
        <w:t xml:space="preserve"> </w:t>
      </w:r>
    </w:p>
    <w:p w14:paraId="3A4B40F9" w14:textId="77777777" w:rsidR="009B1CA8" w:rsidRDefault="009B1CA8" w:rsidP="0051793F">
      <w:pPr>
        <w:rPr>
          <w:noProof/>
        </w:rPr>
      </w:pPr>
    </w:p>
    <w:p w14:paraId="2611AD6E" w14:textId="5039F962" w:rsidR="009B1CA8" w:rsidRDefault="00812365" w:rsidP="0051793F">
      <w:pPr>
        <w:rPr>
          <w:noProof/>
        </w:rPr>
      </w:pPr>
      <w:r w:rsidRPr="00F50E0D">
        <w:rPr>
          <w:lang w:val="en-GB"/>
        </w:rPr>
        <w:drawing>
          <wp:anchor distT="0" distB="0" distL="114300" distR="114300" simplePos="0" relativeHeight="251718656" behindDoc="0" locked="0" layoutInCell="1" allowOverlap="1" wp14:anchorId="21133B51" wp14:editId="7A91FEC8">
            <wp:simplePos x="0" y="0"/>
            <wp:positionH relativeFrom="column">
              <wp:posOffset>2903855</wp:posOffset>
            </wp:positionH>
            <wp:positionV relativeFrom="paragraph">
              <wp:posOffset>209748</wp:posOffset>
            </wp:positionV>
            <wp:extent cx="1371600" cy="1828800"/>
            <wp:effectExtent l="0" t="0" r="0" b="0"/>
            <wp:wrapSquare wrapText="bothSides"/>
            <wp:docPr id="170989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98431" name=""/>
                    <pic:cNvPicPr/>
                  </pic:nvPicPr>
                  <pic:blipFill>
                    <a:blip r:embed="rId56">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14:sizeRelH relativeFrom="page">
              <wp14:pctWidth>0</wp14:pctWidth>
            </wp14:sizeRelH>
            <wp14:sizeRelV relativeFrom="page">
              <wp14:pctHeight>0</wp14:pctHeight>
            </wp14:sizeRelV>
          </wp:anchor>
        </w:drawing>
      </w:r>
      <w:r w:rsidR="009B1CA8" w:rsidRPr="009B1CA8">
        <w:rPr>
          <w:noProof/>
        </w:rPr>
        <w:t>Create a</w:t>
      </w:r>
      <w:r w:rsidR="009B1CA8">
        <w:rPr>
          <w:noProof/>
        </w:rPr>
        <w:t>n</w:t>
      </w:r>
      <w:r w:rsidR="009B1CA8" w:rsidRPr="009B1CA8">
        <w:rPr>
          <w:noProof/>
        </w:rPr>
        <w:t xml:space="preserve"> SQL statement to find all cities from the Europe continent.</w:t>
      </w:r>
    </w:p>
    <w:p w14:paraId="0D132C2C" w14:textId="7C40779F" w:rsidR="00B121F5" w:rsidRDefault="00133B57" w:rsidP="0051793F">
      <w:pPr>
        <w:rPr>
          <w:noProof/>
        </w:rPr>
      </w:pPr>
      <w:r w:rsidRPr="00B121F5">
        <w:rPr>
          <w:noProof/>
        </w:rPr>
        <w:drawing>
          <wp:anchor distT="0" distB="0" distL="114300" distR="114300" simplePos="0" relativeHeight="251717632" behindDoc="0" locked="0" layoutInCell="1" allowOverlap="1" wp14:anchorId="72B7E8F2" wp14:editId="4B8CFB50">
            <wp:simplePos x="0" y="0"/>
            <wp:positionH relativeFrom="column">
              <wp:posOffset>-63823</wp:posOffset>
            </wp:positionH>
            <wp:positionV relativeFrom="paragraph">
              <wp:posOffset>38318</wp:posOffset>
            </wp:positionV>
            <wp:extent cx="2923540" cy="901700"/>
            <wp:effectExtent l="0" t="0" r="0" b="0"/>
            <wp:wrapSquare wrapText="bothSides"/>
            <wp:docPr id="140761297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2976" name="Picture 1" descr="A black and white text on a black backgroun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23540" cy="901700"/>
                    </a:xfrm>
                    <a:prstGeom prst="rect">
                      <a:avLst/>
                    </a:prstGeom>
                  </pic:spPr>
                </pic:pic>
              </a:graphicData>
            </a:graphic>
            <wp14:sizeRelH relativeFrom="page">
              <wp14:pctWidth>0</wp14:pctWidth>
            </wp14:sizeRelH>
            <wp14:sizeRelV relativeFrom="page">
              <wp14:pctHeight>0</wp14:pctHeight>
            </wp14:sizeRelV>
          </wp:anchor>
        </w:drawing>
      </w:r>
    </w:p>
    <w:p w14:paraId="30EE6036" w14:textId="01757600" w:rsidR="009C04E8" w:rsidRDefault="00133B57" w:rsidP="00133B57">
      <w:pPr>
        <w:rPr>
          <w:lang w:val="en-GB"/>
        </w:rPr>
      </w:pPr>
      <w:r w:rsidRPr="00133B57">
        <w:rPr>
          <w:lang w:val="en-GB"/>
        </w:rPr>
        <w:t xml:space="preserve"> </w:t>
      </w:r>
    </w:p>
    <w:p w14:paraId="1580A791" w14:textId="228D1367" w:rsidR="009C04E8" w:rsidRDefault="009C04E8" w:rsidP="00133B57">
      <w:pPr>
        <w:rPr>
          <w:lang w:val="en-GB"/>
        </w:rPr>
      </w:pPr>
    </w:p>
    <w:p w14:paraId="0AFFCA48" w14:textId="7C6DB5C4" w:rsidR="009C04E8" w:rsidRDefault="009C04E8" w:rsidP="00133B57">
      <w:pPr>
        <w:rPr>
          <w:lang w:val="en-GB"/>
        </w:rPr>
      </w:pPr>
    </w:p>
    <w:p w14:paraId="6EFED233" w14:textId="77777777" w:rsidR="00F50E0D" w:rsidRDefault="00F50E0D" w:rsidP="00133B57">
      <w:pPr>
        <w:rPr>
          <w:b/>
          <w:bCs/>
          <w:lang w:val="en-GB"/>
        </w:rPr>
      </w:pPr>
    </w:p>
    <w:p w14:paraId="77904881" w14:textId="77777777" w:rsidR="00F50E0D" w:rsidRDefault="00F50E0D" w:rsidP="00133B57">
      <w:pPr>
        <w:rPr>
          <w:b/>
          <w:bCs/>
          <w:lang w:val="en-GB"/>
        </w:rPr>
      </w:pPr>
    </w:p>
    <w:p w14:paraId="5F21EF41" w14:textId="77777777" w:rsidR="00F50E0D" w:rsidRDefault="00F50E0D" w:rsidP="00133B57">
      <w:pPr>
        <w:rPr>
          <w:b/>
          <w:bCs/>
          <w:lang w:val="en-GB"/>
        </w:rPr>
      </w:pPr>
    </w:p>
    <w:p w14:paraId="5CAC779F" w14:textId="77777777" w:rsidR="00F50E0D" w:rsidRDefault="00F50E0D" w:rsidP="00133B57">
      <w:pPr>
        <w:rPr>
          <w:b/>
          <w:bCs/>
          <w:lang w:val="en-GB"/>
        </w:rPr>
      </w:pPr>
    </w:p>
    <w:p w14:paraId="01DE37D0" w14:textId="571DBC0A" w:rsidR="009C04E8" w:rsidRDefault="00133B57" w:rsidP="00133B57">
      <w:pPr>
        <w:rPr>
          <w:lang w:val="en-GB"/>
        </w:rPr>
      </w:pPr>
      <w:r w:rsidRPr="00133B57">
        <w:rPr>
          <w:b/>
          <w:bCs/>
          <w:lang w:val="en-GB"/>
        </w:rPr>
        <w:t xml:space="preserve">SELECT </w:t>
      </w:r>
      <w:proofErr w:type="spellStart"/>
      <w:proofErr w:type="gramStart"/>
      <w:r w:rsidRPr="00133B57">
        <w:rPr>
          <w:lang w:val="en-GB"/>
        </w:rPr>
        <w:t>c.Name</w:t>
      </w:r>
      <w:proofErr w:type="spellEnd"/>
      <w:proofErr w:type="gramEnd"/>
      <w:r w:rsidRPr="00133B57">
        <w:rPr>
          <w:b/>
          <w:bCs/>
          <w:lang w:val="en-GB"/>
        </w:rPr>
        <w:t xml:space="preserve"> AS </w:t>
      </w:r>
      <w:r w:rsidR="00B10243">
        <w:rPr>
          <w:lang w:val="en-GB"/>
        </w:rPr>
        <w:t>‘</w:t>
      </w:r>
      <w:r w:rsidR="009C04E8">
        <w:rPr>
          <w:lang w:val="en-GB"/>
        </w:rPr>
        <w:t>Cities of Europe’</w:t>
      </w:r>
      <w:r w:rsidRPr="00133B57">
        <w:rPr>
          <w:lang w:val="en-GB"/>
        </w:rPr>
        <w:t xml:space="preserve">: Select the Name column from the city table and assign the alias </w:t>
      </w:r>
      <w:r w:rsidR="009C04E8">
        <w:rPr>
          <w:lang w:val="en-GB"/>
        </w:rPr>
        <w:t>Cities of Europe</w:t>
      </w:r>
      <w:r w:rsidR="00C42D32">
        <w:rPr>
          <w:lang w:val="en-GB"/>
        </w:rPr>
        <w:t xml:space="preserve"> </w:t>
      </w:r>
      <w:r w:rsidRPr="00133B57">
        <w:rPr>
          <w:lang w:val="en-GB"/>
        </w:rPr>
        <w:t>for clarity.</w:t>
      </w:r>
    </w:p>
    <w:p w14:paraId="1A55EFD2" w14:textId="5BF7A676" w:rsidR="00133B57" w:rsidRPr="00133B57" w:rsidRDefault="00133B57" w:rsidP="00133B57">
      <w:pPr>
        <w:rPr>
          <w:lang w:val="en-GB"/>
        </w:rPr>
      </w:pPr>
      <w:r w:rsidRPr="00133B57">
        <w:rPr>
          <w:lang w:val="en-GB"/>
        </w:rPr>
        <w:t xml:space="preserve"> </w:t>
      </w:r>
      <w:r w:rsidRPr="00133B57">
        <w:rPr>
          <w:b/>
          <w:bCs/>
          <w:lang w:val="en-GB"/>
        </w:rPr>
        <w:t xml:space="preserve">FROM </w:t>
      </w:r>
      <w:r w:rsidRPr="00133B57">
        <w:rPr>
          <w:lang w:val="en-GB"/>
        </w:rPr>
        <w:t>city c: Specifies the city table with the alias c.</w:t>
      </w:r>
    </w:p>
    <w:p w14:paraId="6DDE11DE" w14:textId="5891C284" w:rsidR="00133B57" w:rsidRPr="00133B57" w:rsidRDefault="00133B57" w:rsidP="00133B57">
      <w:pPr>
        <w:rPr>
          <w:lang w:val="en-GB"/>
        </w:rPr>
      </w:pPr>
      <w:r w:rsidRPr="00133B57">
        <w:rPr>
          <w:lang w:val="en-GB"/>
        </w:rPr>
        <w:t xml:space="preserve"> </w:t>
      </w:r>
      <w:r w:rsidRPr="00133B57">
        <w:rPr>
          <w:b/>
          <w:bCs/>
          <w:lang w:val="en-GB"/>
        </w:rPr>
        <w:t xml:space="preserve">INNER JOIN </w:t>
      </w:r>
      <w:r w:rsidRPr="00133B57">
        <w:rPr>
          <w:lang w:val="en-GB"/>
        </w:rPr>
        <w:t>country co</w:t>
      </w:r>
      <w:r w:rsidRPr="00133B57">
        <w:rPr>
          <w:b/>
          <w:bCs/>
          <w:lang w:val="en-GB"/>
        </w:rPr>
        <w:t xml:space="preserve"> ON </w:t>
      </w:r>
      <w:proofErr w:type="spellStart"/>
      <w:proofErr w:type="gramStart"/>
      <w:r w:rsidRPr="00133B57">
        <w:rPr>
          <w:lang w:val="en-GB"/>
        </w:rPr>
        <w:t>c.CountryCode</w:t>
      </w:r>
      <w:proofErr w:type="spellEnd"/>
      <w:proofErr w:type="gramEnd"/>
      <w:r w:rsidRPr="00133B57">
        <w:rPr>
          <w:lang w:val="en-GB"/>
        </w:rPr>
        <w:t xml:space="preserve"> = </w:t>
      </w:r>
      <w:proofErr w:type="spellStart"/>
      <w:r w:rsidRPr="00133B57">
        <w:rPr>
          <w:lang w:val="en-GB"/>
        </w:rPr>
        <w:t>co.Code</w:t>
      </w:r>
      <w:proofErr w:type="spellEnd"/>
      <w:r w:rsidRPr="00133B57">
        <w:rPr>
          <w:lang w:val="en-GB"/>
        </w:rPr>
        <w:t xml:space="preserve">: Joins the city and country tables based on the </w:t>
      </w:r>
      <w:proofErr w:type="spellStart"/>
      <w:r w:rsidRPr="00133B57">
        <w:rPr>
          <w:lang w:val="en-GB"/>
        </w:rPr>
        <w:t>CountryCode</w:t>
      </w:r>
      <w:proofErr w:type="spellEnd"/>
      <w:r w:rsidRPr="00133B57">
        <w:rPr>
          <w:lang w:val="en-GB"/>
        </w:rPr>
        <w:t>.</w:t>
      </w:r>
    </w:p>
    <w:p w14:paraId="7B6075E5" w14:textId="06394C06" w:rsidR="00133B57" w:rsidRPr="00133B57" w:rsidRDefault="00133B57" w:rsidP="00133B57">
      <w:pPr>
        <w:rPr>
          <w:lang w:val="en-GB"/>
        </w:rPr>
      </w:pPr>
      <w:r w:rsidRPr="00133B57">
        <w:rPr>
          <w:b/>
          <w:bCs/>
          <w:lang w:val="en-GB"/>
        </w:rPr>
        <w:t xml:space="preserve">WHERE </w:t>
      </w:r>
      <w:proofErr w:type="spellStart"/>
      <w:proofErr w:type="gramStart"/>
      <w:r w:rsidRPr="00133B57">
        <w:rPr>
          <w:lang w:val="en-GB"/>
        </w:rPr>
        <w:t>co.Continent</w:t>
      </w:r>
      <w:proofErr w:type="spellEnd"/>
      <w:proofErr w:type="gramEnd"/>
      <w:r w:rsidRPr="00133B57">
        <w:rPr>
          <w:b/>
          <w:bCs/>
          <w:lang w:val="en-GB"/>
        </w:rPr>
        <w:t xml:space="preserve"> = 'Europe'</w:t>
      </w:r>
      <w:r w:rsidRPr="00133B57">
        <w:rPr>
          <w:lang w:val="en-GB"/>
        </w:rPr>
        <w:t>: Filters for cities in European countries.</w:t>
      </w:r>
    </w:p>
    <w:p w14:paraId="6B87E359" w14:textId="00D33F4C" w:rsidR="009B1CA8" w:rsidRDefault="00133B57" w:rsidP="00133B57">
      <w:pPr>
        <w:rPr>
          <w:noProof/>
        </w:rPr>
      </w:pPr>
      <w:r w:rsidRPr="00133B57">
        <w:rPr>
          <w:b/>
          <w:bCs/>
          <w:lang w:val="en-GB"/>
        </w:rPr>
        <w:t>LIMIT 1000</w:t>
      </w:r>
      <w:r w:rsidRPr="00133B57">
        <w:rPr>
          <w:lang w:val="en-GB"/>
        </w:rPr>
        <w:t>: Limits the result to the first 1000 rows.</w:t>
      </w:r>
      <w:r w:rsidR="00F50E0D" w:rsidRPr="00F50E0D">
        <w:rPr>
          <w:noProof/>
        </w:rPr>
        <w:t xml:space="preserve"> </w:t>
      </w:r>
    </w:p>
    <w:p w14:paraId="5D781D43" w14:textId="77777777" w:rsidR="0089685A" w:rsidRDefault="0089685A" w:rsidP="00133B57">
      <w:pPr>
        <w:rPr>
          <w:noProof/>
        </w:rPr>
      </w:pPr>
    </w:p>
    <w:p w14:paraId="07EA4106" w14:textId="77777777" w:rsidR="0089685A" w:rsidRDefault="0089685A" w:rsidP="00133B57">
      <w:pPr>
        <w:rPr>
          <w:noProof/>
        </w:rPr>
      </w:pPr>
    </w:p>
    <w:p w14:paraId="1ABF67D4" w14:textId="77777777" w:rsidR="0089685A" w:rsidRDefault="0089685A" w:rsidP="00133B57">
      <w:pPr>
        <w:rPr>
          <w:noProof/>
        </w:rPr>
      </w:pPr>
    </w:p>
    <w:p w14:paraId="3DB79B72" w14:textId="77777777" w:rsidR="0089685A" w:rsidRDefault="0089685A" w:rsidP="00133B57">
      <w:pPr>
        <w:rPr>
          <w:noProof/>
        </w:rPr>
      </w:pPr>
    </w:p>
    <w:p w14:paraId="0B507496" w14:textId="77777777" w:rsidR="0089685A" w:rsidRDefault="0089685A" w:rsidP="00133B57">
      <w:pPr>
        <w:rPr>
          <w:noProof/>
        </w:rPr>
      </w:pPr>
    </w:p>
    <w:p w14:paraId="5E2713D2" w14:textId="412E6A65" w:rsidR="0089685A" w:rsidRDefault="00652598" w:rsidP="00133B57">
      <w:r w:rsidRPr="00652598">
        <w:lastRenderedPageBreak/>
        <w:drawing>
          <wp:anchor distT="0" distB="0" distL="114300" distR="114300" simplePos="0" relativeHeight="251719680" behindDoc="0" locked="0" layoutInCell="1" allowOverlap="1" wp14:anchorId="053A3738" wp14:editId="4DE82CE0">
            <wp:simplePos x="0" y="0"/>
            <wp:positionH relativeFrom="column">
              <wp:posOffset>-3810</wp:posOffset>
            </wp:positionH>
            <wp:positionV relativeFrom="paragraph">
              <wp:posOffset>274320</wp:posOffset>
            </wp:positionV>
            <wp:extent cx="2510790" cy="1180465"/>
            <wp:effectExtent l="0" t="0" r="3810" b="635"/>
            <wp:wrapSquare wrapText="bothSides"/>
            <wp:docPr id="213178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3851"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510790" cy="1180465"/>
                    </a:xfrm>
                    <a:prstGeom prst="rect">
                      <a:avLst/>
                    </a:prstGeom>
                  </pic:spPr>
                </pic:pic>
              </a:graphicData>
            </a:graphic>
            <wp14:sizeRelH relativeFrom="page">
              <wp14:pctWidth>0</wp14:pctWidth>
            </wp14:sizeRelH>
            <wp14:sizeRelV relativeFrom="page">
              <wp14:pctHeight>0</wp14:pctHeight>
            </wp14:sizeRelV>
          </wp:anchor>
        </w:drawing>
      </w:r>
      <w:r w:rsidR="00B90E2F" w:rsidRPr="00B90E2F">
        <w:t>Create a</w:t>
      </w:r>
      <w:r w:rsidR="00B90E2F">
        <w:t>n</w:t>
      </w:r>
      <w:r w:rsidR="00B90E2F" w:rsidRPr="00B90E2F">
        <w:t xml:space="preserve"> SQL statement to find the most populated city in the city table</w:t>
      </w:r>
      <w:r w:rsidR="002570AB">
        <w:t>.</w:t>
      </w:r>
    </w:p>
    <w:p w14:paraId="0A34DAF3" w14:textId="4B53AF02" w:rsidR="00652598" w:rsidRDefault="00652598" w:rsidP="00133B57"/>
    <w:p w14:paraId="5D0C0826" w14:textId="19F760EE" w:rsidR="00725D77" w:rsidRDefault="00725D77" w:rsidP="00133B57">
      <w:r w:rsidRPr="008E6420">
        <w:drawing>
          <wp:anchor distT="0" distB="0" distL="114300" distR="114300" simplePos="0" relativeHeight="251720704" behindDoc="0" locked="0" layoutInCell="1" allowOverlap="1" wp14:anchorId="177A659A" wp14:editId="5F0E6EB5">
            <wp:simplePos x="0" y="0"/>
            <wp:positionH relativeFrom="column">
              <wp:posOffset>2439316</wp:posOffset>
            </wp:positionH>
            <wp:positionV relativeFrom="paragraph">
              <wp:posOffset>252897</wp:posOffset>
            </wp:positionV>
            <wp:extent cx="3340100" cy="647700"/>
            <wp:effectExtent l="0" t="0" r="0" b="0"/>
            <wp:wrapSquare wrapText="bothSides"/>
            <wp:docPr id="2111961346" name="Picture 1"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1346" name="Picture 1" descr="A black and white lin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340100" cy="647700"/>
                    </a:xfrm>
                    <a:prstGeom prst="rect">
                      <a:avLst/>
                    </a:prstGeom>
                  </pic:spPr>
                </pic:pic>
              </a:graphicData>
            </a:graphic>
            <wp14:sizeRelH relativeFrom="page">
              <wp14:pctWidth>0</wp14:pctWidth>
            </wp14:sizeRelH>
            <wp14:sizeRelV relativeFrom="page">
              <wp14:pctHeight>0</wp14:pctHeight>
            </wp14:sizeRelV>
          </wp:anchor>
        </w:drawing>
      </w:r>
    </w:p>
    <w:p w14:paraId="1DE36451" w14:textId="6B7C5D92" w:rsidR="00725D77" w:rsidRDefault="00725D77" w:rsidP="00133B57"/>
    <w:p w14:paraId="1A648E6A" w14:textId="76C3BB3E" w:rsidR="00725D77" w:rsidRDefault="00725D77" w:rsidP="00133B57">
      <w:r w:rsidRPr="00725D77">
        <w:t>This query will select the city name and population, order the results by population in descending order, and then limit the result to the first row, which represents the city with the highest population.</w:t>
      </w:r>
    </w:p>
    <w:p w14:paraId="65F94E9F" w14:textId="32867D84" w:rsidR="00A87174" w:rsidRDefault="00A87174">
      <w:pPr>
        <w:spacing w:after="240"/>
        <w:jc w:val="left"/>
      </w:pPr>
      <w:r>
        <w:br w:type="page"/>
      </w:r>
    </w:p>
    <w:p w14:paraId="6C89FD74" w14:textId="5A9D7479" w:rsidR="002570AB" w:rsidRDefault="00A87174" w:rsidP="00A87174">
      <w:pPr>
        <w:pStyle w:val="Heading1"/>
      </w:pPr>
      <w:bookmarkStart w:id="16" w:name="_Toc174957089"/>
      <w:r w:rsidRPr="00A87174">
        <w:lastRenderedPageBreak/>
        <w:t>Creating an EER Diagram</w:t>
      </w:r>
      <w:bookmarkEnd w:id="16"/>
    </w:p>
    <w:p w14:paraId="3BFE281B" w14:textId="6B630DC6" w:rsidR="00B24796" w:rsidRDefault="00B24796" w:rsidP="00B24796"/>
    <w:p w14:paraId="5904C5A1" w14:textId="6B889E18" w:rsidR="008E6606" w:rsidRDefault="00B24796" w:rsidP="00B24796">
      <w:r w:rsidRPr="00B24796">
        <w:drawing>
          <wp:anchor distT="0" distB="0" distL="114300" distR="114300" simplePos="0" relativeHeight="251721728" behindDoc="0" locked="0" layoutInCell="1" allowOverlap="1" wp14:anchorId="3ED222DD" wp14:editId="11A08D48">
            <wp:simplePos x="0" y="0"/>
            <wp:positionH relativeFrom="column">
              <wp:posOffset>-3810</wp:posOffset>
            </wp:positionH>
            <wp:positionV relativeFrom="paragraph">
              <wp:posOffset>0</wp:posOffset>
            </wp:positionV>
            <wp:extent cx="2912266" cy="2088625"/>
            <wp:effectExtent l="0" t="0" r="0" b="0"/>
            <wp:wrapSquare wrapText="bothSides"/>
            <wp:docPr id="93153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1321" name="Picture 1"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3764" r="855"/>
                    <a:stretch/>
                  </pic:blipFill>
                  <pic:spPr bwMode="auto">
                    <a:xfrm>
                      <a:off x="0" y="0"/>
                      <a:ext cx="2912266" cy="208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9DB">
        <w:t>Step 1:</w:t>
      </w:r>
      <w:r w:rsidR="00335BA2">
        <w:t xml:space="preserve"> </w:t>
      </w:r>
    </w:p>
    <w:p w14:paraId="53FC9676" w14:textId="413E259C" w:rsidR="008E6606" w:rsidRDefault="00F949DB" w:rsidP="00B24796">
      <w:r>
        <w:t xml:space="preserve">Selected </w:t>
      </w:r>
      <w:r w:rsidR="006F385F">
        <w:t>“</w:t>
      </w:r>
      <w:r>
        <w:t>Data</w:t>
      </w:r>
      <w:r w:rsidR="00335BA2">
        <w:t>base</w:t>
      </w:r>
      <w:r w:rsidR="006F385F">
        <w:t>”</w:t>
      </w:r>
      <w:r w:rsidR="00335BA2">
        <w:t xml:space="preserve"> tab on the </w:t>
      </w:r>
    </w:p>
    <w:p w14:paraId="0936C127" w14:textId="05A33607" w:rsidR="00B24796" w:rsidRDefault="00335BA2" w:rsidP="008E6606">
      <w:pPr>
        <w:ind w:left="720"/>
      </w:pPr>
      <w:r>
        <w:t>pop</w:t>
      </w:r>
      <w:r w:rsidR="008E6606">
        <w:t>-</w:t>
      </w:r>
      <w:r>
        <w:t xml:space="preserve">down menu </w:t>
      </w:r>
      <w:proofErr w:type="gramStart"/>
      <w:r>
        <w:t>cho</w:t>
      </w:r>
      <w:r w:rsidR="008E6606">
        <w:t>o</w:t>
      </w:r>
      <w:r>
        <w:t>se</w:t>
      </w:r>
      <w:proofErr w:type="gramEnd"/>
      <w:r>
        <w:t xml:space="preserve"> </w:t>
      </w:r>
      <w:r w:rsidR="006F385F">
        <w:t>“Reverse Engineer”</w:t>
      </w:r>
    </w:p>
    <w:p w14:paraId="46929FB8" w14:textId="66A6A54A" w:rsidR="008E6606" w:rsidRDefault="008E6606" w:rsidP="008E6606">
      <w:pPr>
        <w:ind w:left="720"/>
      </w:pPr>
    </w:p>
    <w:p w14:paraId="43D2ED90" w14:textId="467A27AF" w:rsidR="008E6606" w:rsidRDefault="008E6606" w:rsidP="008E6606">
      <w:pPr>
        <w:ind w:left="720"/>
      </w:pPr>
    </w:p>
    <w:p w14:paraId="603E632D" w14:textId="621C9468" w:rsidR="008E6606" w:rsidRDefault="008E6606" w:rsidP="008E6606">
      <w:pPr>
        <w:ind w:left="720"/>
      </w:pPr>
    </w:p>
    <w:p w14:paraId="48019979" w14:textId="5337DAA2" w:rsidR="00335BA2" w:rsidRDefault="00335BA2" w:rsidP="00B24796"/>
    <w:p w14:paraId="5A309F53" w14:textId="1C8A4899" w:rsidR="00E53F40" w:rsidRDefault="00E53F40" w:rsidP="00B24796"/>
    <w:p w14:paraId="6A12FCE7" w14:textId="6849A6BA" w:rsidR="00E53F40" w:rsidRDefault="00E53F40" w:rsidP="00E53F40">
      <w:r>
        <w:t xml:space="preserve">Step </w:t>
      </w:r>
      <w:r>
        <w:t>2</w:t>
      </w:r>
      <w:r>
        <w:t xml:space="preserve">: </w:t>
      </w:r>
    </w:p>
    <w:p w14:paraId="0EA51176" w14:textId="4B203285" w:rsidR="00E53F40" w:rsidRDefault="000B325A" w:rsidP="0001222D">
      <w:r>
        <w:rPr>
          <w:noProof/>
        </w:rPr>
        <mc:AlternateContent>
          <mc:Choice Requires="wpg">
            <w:drawing>
              <wp:anchor distT="0" distB="0" distL="114300" distR="114300" simplePos="0" relativeHeight="251725824" behindDoc="0" locked="0" layoutInCell="1" allowOverlap="1" wp14:anchorId="2215B7EA" wp14:editId="6105666A">
                <wp:simplePos x="0" y="0"/>
                <wp:positionH relativeFrom="column">
                  <wp:posOffset>1630607</wp:posOffset>
                </wp:positionH>
                <wp:positionV relativeFrom="paragraph">
                  <wp:posOffset>164590</wp:posOffset>
                </wp:positionV>
                <wp:extent cx="3763031" cy="2877185"/>
                <wp:effectExtent l="0" t="0" r="0" b="5715"/>
                <wp:wrapSquare wrapText="bothSides"/>
                <wp:docPr id="1567341001" name="Group 18"/>
                <wp:cNvGraphicFramePr/>
                <a:graphic xmlns:a="http://schemas.openxmlformats.org/drawingml/2006/main">
                  <a:graphicData uri="http://schemas.microsoft.com/office/word/2010/wordprocessingGroup">
                    <wpg:wgp>
                      <wpg:cNvGrpSpPr/>
                      <wpg:grpSpPr>
                        <a:xfrm>
                          <a:off x="0" y="0"/>
                          <a:ext cx="3763031" cy="2877185"/>
                          <a:chOff x="0" y="0"/>
                          <a:chExt cx="3763031" cy="2877185"/>
                        </a:xfrm>
                      </wpg:grpSpPr>
                      <pic:pic xmlns:pic="http://schemas.openxmlformats.org/drawingml/2006/picture">
                        <pic:nvPicPr>
                          <pic:cNvPr id="1615444340" name="Picture 1" descr="A screenshot of a compute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951" y="0"/>
                            <a:ext cx="3688080" cy="2877185"/>
                          </a:xfrm>
                          <a:prstGeom prst="rect">
                            <a:avLst/>
                          </a:prstGeom>
                        </pic:spPr>
                      </pic:pic>
                      <wps:wsp>
                        <wps:cNvPr id="1471189957" name="Right Arrow 17"/>
                        <wps:cNvSpPr/>
                        <wps:spPr>
                          <a:xfrm>
                            <a:off x="0" y="275028"/>
                            <a:ext cx="1424066" cy="187377"/>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857D8F" id="Group 18" o:spid="_x0000_s1026" style="position:absolute;margin-left:128.4pt;margin-top:12.95pt;width:296.3pt;height:226.55pt;z-index:251725824" coordsize="37630,28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">
                <v:shape id="Picture 1" o:spid="_x0000_s1027" type="#_x0000_t75" alt="A screenshot of a computer&#10;&#10;Description automatically generated" style="position:absolute;left:749;width:36881;height:28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">
                  <v:imagedata r:id="rId62" o:title="A screenshot of a computer&#10;&#10;Description automatically generated"/>
                </v:shape>
                <v:shape id="Right Arrow 17" o:spid="_x0000_s1028" type="#_x0000_t13" style="position:absolute;top:2750;width:14240;height:1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" adj="20179" fillcolor="yellow" strokecolor="#0c1112 [484]" strokeweight="1pt"/>
                <w10:wrap type="square"/>
              </v:group>
            </w:pict>
          </mc:Fallback>
        </mc:AlternateContent>
      </w:r>
      <w:r w:rsidR="00D53316">
        <w:t>Connection</w:t>
      </w:r>
      <w:r w:rsidR="0001222D">
        <w:t xml:space="preserve"> </w:t>
      </w:r>
      <w:r w:rsidR="00D53316">
        <w:t xml:space="preserve">to </w:t>
      </w:r>
      <w:r w:rsidR="00B572B0">
        <w:t xml:space="preserve">Database </w:t>
      </w:r>
      <w:r w:rsidR="0001222D">
        <w:t>Management</w:t>
      </w:r>
      <w:r w:rsidR="00B572B0">
        <w:t xml:space="preserve"> </w:t>
      </w:r>
      <w:r w:rsidR="0001222D">
        <w:t>System</w:t>
      </w:r>
      <w:r w:rsidR="00EA3084">
        <w:t>:</w:t>
      </w:r>
    </w:p>
    <w:p w14:paraId="4589131B" w14:textId="7DE553CF" w:rsidR="00EA3084" w:rsidRDefault="00EA3084" w:rsidP="00EA3084">
      <w:pPr>
        <w:pStyle w:val="ListParagraph"/>
        <w:numPr>
          <w:ilvl w:val="0"/>
          <w:numId w:val="27"/>
        </w:numPr>
      </w:pPr>
      <w:r>
        <w:t>Setting Parameters</w:t>
      </w:r>
      <w:r w:rsidR="008F29E9">
        <w:t>.</w:t>
      </w:r>
    </w:p>
    <w:p w14:paraId="731517A7" w14:textId="120563EE" w:rsidR="00C62293" w:rsidRDefault="00C62293" w:rsidP="00C62293"/>
    <w:p w14:paraId="345B0EF3" w14:textId="290DE919" w:rsidR="00C62293" w:rsidRDefault="00C62293" w:rsidP="00C62293"/>
    <w:p w14:paraId="134D5DCA" w14:textId="24EE100E" w:rsidR="00C62293" w:rsidRDefault="00C62293" w:rsidP="00C62293"/>
    <w:p w14:paraId="6374F0D1" w14:textId="3DAFCE80" w:rsidR="00C62293" w:rsidRDefault="00C62293" w:rsidP="00C62293"/>
    <w:p w14:paraId="09C84421" w14:textId="593B10EE" w:rsidR="00C62293" w:rsidRDefault="00C62293" w:rsidP="00C62293"/>
    <w:p w14:paraId="5587E41B" w14:textId="79E897E2" w:rsidR="00C62293" w:rsidRDefault="00C62293" w:rsidP="00C62293"/>
    <w:p w14:paraId="0A94983D" w14:textId="705FCAE9" w:rsidR="00C62293" w:rsidRDefault="00C62293" w:rsidP="00C62293"/>
    <w:p w14:paraId="196642F6" w14:textId="7358359D" w:rsidR="00C62293" w:rsidRDefault="00C62293" w:rsidP="00C62293"/>
    <w:p w14:paraId="06899286" w14:textId="20DCCA1B" w:rsidR="00C62293" w:rsidRDefault="004527FD" w:rsidP="00C62293">
      <w:r w:rsidRPr="00191542">
        <w:drawing>
          <wp:anchor distT="0" distB="0" distL="114300" distR="114300" simplePos="0" relativeHeight="251726848" behindDoc="0" locked="0" layoutInCell="1" allowOverlap="1" wp14:anchorId="351A8B0B" wp14:editId="1C5D7806">
            <wp:simplePos x="0" y="0"/>
            <wp:positionH relativeFrom="column">
              <wp:posOffset>1787421</wp:posOffset>
            </wp:positionH>
            <wp:positionV relativeFrom="paragraph">
              <wp:posOffset>183203</wp:posOffset>
            </wp:positionV>
            <wp:extent cx="1713865" cy="936625"/>
            <wp:effectExtent l="0" t="0" r="635" b="3175"/>
            <wp:wrapSquare wrapText="bothSides"/>
            <wp:docPr id="190872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9616"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13865" cy="936625"/>
                    </a:xfrm>
                    <a:prstGeom prst="rect">
                      <a:avLst/>
                    </a:prstGeom>
                  </pic:spPr>
                </pic:pic>
              </a:graphicData>
            </a:graphic>
            <wp14:sizeRelH relativeFrom="page">
              <wp14:pctWidth>0</wp14:pctWidth>
            </wp14:sizeRelH>
            <wp14:sizeRelV relativeFrom="page">
              <wp14:pctHeight>0</wp14:pctHeight>
            </wp14:sizeRelV>
          </wp:anchor>
        </w:drawing>
      </w:r>
    </w:p>
    <w:p w14:paraId="031505B1" w14:textId="3C1586AF" w:rsidR="00C62293" w:rsidRDefault="00C62293" w:rsidP="00C62293"/>
    <w:p w14:paraId="776E1651" w14:textId="7B5CF38C" w:rsidR="00C62293" w:rsidRDefault="00C62293" w:rsidP="00C62293">
      <w:pPr>
        <w:pStyle w:val="ListParagraph"/>
        <w:numPr>
          <w:ilvl w:val="0"/>
          <w:numId w:val="27"/>
        </w:numPr>
      </w:pPr>
      <w:r>
        <w:t>Password entered</w:t>
      </w:r>
    </w:p>
    <w:p w14:paraId="3400C5DF" w14:textId="77777777" w:rsidR="004527FD" w:rsidRDefault="004527FD" w:rsidP="004527FD">
      <w:pPr>
        <w:pStyle w:val="ListParagraph"/>
      </w:pPr>
    </w:p>
    <w:p w14:paraId="0C00D7F9" w14:textId="4A52B5FD" w:rsidR="004527FD" w:rsidRDefault="004527FD" w:rsidP="004527FD">
      <w:r w:rsidRPr="00892EEB">
        <w:drawing>
          <wp:anchor distT="0" distB="0" distL="114300" distR="114300" simplePos="0" relativeHeight="251727872" behindDoc="0" locked="0" layoutInCell="1" allowOverlap="1" wp14:anchorId="35D5545B" wp14:editId="27587775">
            <wp:simplePos x="0" y="0"/>
            <wp:positionH relativeFrom="column">
              <wp:posOffset>2954218</wp:posOffset>
            </wp:positionH>
            <wp:positionV relativeFrom="paragraph">
              <wp:posOffset>162799</wp:posOffset>
            </wp:positionV>
            <wp:extent cx="2592705" cy="1064260"/>
            <wp:effectExtent l="0" t="0" r="0" b="2540"/>
            <wp:wrapSquare wrapText="bothSides"/>
            <wp:docPr id="85728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1991"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2705" cy="1064260"/>
                    </a:xfrm>
                    <a:prstGeom prst="rect">
                      <a:avLst/>
                    </a:prstGeom>
                  </pic:spPr>
                </pic:pic>
              </a:graphicData>
            </a:graphic>
            <wp14:sizeRelH relativeFrom="page">
              <wp14:pctWidth>0</wp14:pctWidth>
            </wp14:sizeRelH>
            <wp14:sizeRelV relativeFrom="page">
              <wp14:pctHeight>0</wp14:pctHeight>
            </wp14:sizeRelV>
          </wp:anchor>
        </w:drawing>
      </w:r>
    </w:p>
    <w:p w14:paraId="55743867" w14:textId="5671EFFB" w:rsidR="00E66A38" w:rsidRDefault="004527FD" w:rsidP="00C62293">
      <w:pPr>
        <w:pStyle w:val="ListParagraph"/>
        <w:numPr>
          <w:ilvl w:val="0"/>
          <w:numId w:val="27"/>
        </w:numPr>
      </w:pPr>
      <w:r>
        <w:t>Connection successful</w:t>
      </w:r>
    </w:p>
    <w:p w14:paraId="55305DB9" w14:textId="3BE9DE48" w:rsidR="00DA1B4B" w:rsidRDefault="00DA1B4B" w:rsidP="00DA1B4B"/>
    <w:p w14:paraId="13497233" w14:textId="02175CF9" w:rsidR="00DA1B4B" w:rsidRDefault="00DA1B4B" w:rsidP="00DA1B4B"/>
    <w:p w14:paraId="65047320" w14:textId="4AECCED7" w:rsidR="00DA1B4B" w:rsidRDefault="00DA1B4B" w:rsidP="00DA1B4B"/>
    <w:p w14:paraId="7739AE14" w14:textId="2AFA5451" w:rsidR="00DA1B4B" w:rsidRDefault="00DA1B4B" w:rsidP="00DA1B4B"/>
    <w:p w14:paraId="6057E87B" w14:textId="2EBB91B2" w:rsidR="008F29E9" w:rsidRDefault="008F29E9" w:rsidP="00C62293"/>
    <w:p w14:paraId="71AD30EB" w14:textId="5F1FA798" w:rsidR="00DA1B4B" w:rsidRDefault="00B30F9F" w:rsidP="00B30F9F">
      <w:pPr>
        <w:pStyle w:val="ListParagraph"/>
        <w:numPr>
          <w:ilvl w:val="0"/>
          <w:numId w:val="27"/>
        </w:numPr>
      </w:pPr>
      <w:r w:rsidRPr="00DA1B4B">
        <w:lastRenderedPageBreak/>
        <w:drawing>
          <wp:anchor distT="0" distB="0" distL="114300" distR="114300" simplePos="0" relativeHeight="251728896" behindDoc="0" locked="0" layoutInCell="1" allowOverlap="1" wp14:anchorId="1A09C929" wp14:editId="579DC456">
            <wp:simplePos x="0" y="0"/>
            <wp:positionH relativeFrom="column">
              <wp:posOffset>291382</wp:posOffset>
            </wp:positionH>
            <wp:positionV relativeFrom="paragraph">
              <wp:posOffset>-94</wp:posOffset>
            </wp:positionV>
            <wp:extent cx="2414270" cy="1218565"/>
            <wp:effectExtent l="0" t="0" r="0" b="635"/>
            <wp:wrapSquare wrapText="bothSides"/>
            <wp:docPr id="690683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83839"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14270" cy="1218565"/>
                    </a:xfrm>
                    <a:prstGeom prst="rect">
                      <a:avLst/>
                    </a:prstGeom>
                  </pic:spPr>
                </pic:pic>
              </a:graphicData>
            </a:graphic>
            <wp14:sizeRelH relativeFrom="page">
              <wp14:pctWidth>0</wp14:pctWidth>
            </wp14:sizeRelH>
            <wp14:sizeRelV relativeFrom="page">
              <wp14:pctHeight>0</wp14:pctHeight>
            </wp14:sizeRelV>
          </wp:anchor>
        </w:drawing>
      </w:r>
      <w:r>
        <w:t>Wo</w:t>
      </w:r>
      <w:r w:rsidR="00833CA6">
        <w:t>rld Schema selected for reverse engineering.</w:t>
      </w:r>
    </w:p>
    <w:p w14:paraId="6C869985" w14:textId="77777777" w:rsidR="00833CA6" w:rsidRDefault="00833CA6" w:rsidP="00833CA6"/>
    <w:p w14:paraId="15248E55" w14:textId="77777777" w:rsidR="00813D34" w:rsidRDefault="00813D34" w:rsidP="00813D34">
      <w:pPr>
        <w:ind w:left="360"/>
      </w:pPr>
    </w:p>
    <w:p w14:paraId="2A717E03" w14:textId="77777777" w:rsidR="00813D34" w:rsidRDefault="00813D34" w:rsidP="00813D34">
      <w:pPr>
        <w:ind w:left="360"/>
      </w:pPr>
    </w:p>
    <w:p w14:paraId="27E87109" w14:textId="742B6DAD" w:rsidR="00833CA6" w:rsidRDefault="00813D34" w:rsidP="00813D34">
      <w:pPr>
        <w:pStyle w:val="ListParagraph"/>
        <w:numPr>
          <w:ilvl w:val="0"/>
          <w:numId w:val="27"/>
        </w:numPr>
      </w:pPr>
      <w:r w:rsidRPr="00BC7BFA">
        <w:drawing>
          <wp:anchor distT="0" distB="0" distL="114300" distR="114300" simplePos="0" relativeHeight="251729920" behindDoc="0" locked="0" layoutInCell="1" allowOverlap="1" wp14:anchorId="22F92161" wp14:editId="6CC1EDB6">
            <wp:simplePos x="0" y="0"/>
            <wp:positionH relativeFrom="column">
              <wp:posOffset>1722870</wp:posOffset>
            </wp:positionH>
            <wp:positionV relativeFrom="paragraph">
              <wp:posOffset>209852</wp:posOffset>
            </wp:positionV>
            <wp:extent cx="3289300" cy="1773555"/>
            <wp:effectExtent l="0" t="0" r="0" b="4445"/>
            <wp:wrapSquare wrapText="bothSides"/>
            <wp:docPr id="512105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5692"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9300" cy="1773555"/>
                    </a:xfrm>
                    <a:prstGeom prst="rect">
                      <a:avLst/>
                    </a:prstGeom>
                  </pic:spPr>
                </pic:pic>
              </a:graphicData>
            </a:graphic>
            <wp14:sizeRelH relativeFrom="page">
              <wp14:pctWidth>0</wp14:pctWidth>
            </wp14:sizeRelH>
            <wp14:sizeRelV relativeFrom="page">
              <wp14:pctHeight>0</wp14:pctHeight>
            </wp14:sizeRelV>
          </wp:anchor>
        </w:drawing>
      </w:r>
      <w:r w:rsidR="00BC7BFA">
        <w:t>Re</w:t>
      </w:r>
      <w:r w:rsidR="0047074B">
        <w:t>e</w:t>
      </w:r>
      <w:r w:rsidR="00BC7BFA">
        <w:t xml:space="preserve">ntered </w:t>
      </w:r>
      <w:r w:rsidR="006D683F">
        <w:t xml:space="preserve">the </w:t>
      </w:r>
      <w:r w:rsidR="00BC7BFA">
        <w:t>password</w:t>
      </w:r>
      <w:r w:rsidR="00A33466">
        <w:t xml:space="preserve"> and </w:t>
      </w:r>
      <w:r w:rsidR="0051398A">
        <w:t xml:space="preserve">the </w:t>
      </w:r>
      <w:r w:rsidR="00A33466">
        <w:t>retr</w:t>
      </w:r>
      <w:r w:rsidR="0051398A">
        <w:t>ie</w:t>
      </w:r>
      <w:r w:rsidR="00A33466">
        <w:t>v</w:t>
      </w:r>
      <w:r w:rsidR="0051398A">
        <w:t>al is confirmed</w:t>
      </w:r>
      <w:r w:rsidR="002313C2">
        <w:t>.</w:t>
      </w:r>
    </w:p>
    <w:p w14:paraId="4A0FAB79" w14:textId="2336F234" w:rsidR="00833CA6" w:rsidRDefault="00833CA6" w:rsidP="00833CA6"/>
    <w:p w14:paraId="5D1AE02F" w14:textId="4DBEF3E4" w:rsidR="00833CA6" w:rsidRDefault="00833CA6" w:rsidP="00833CA6"/>
    <w:p w14:paraId="63633F41" w14:textId="77777777" w:rsidR="00A33466" w:rsidRDefault="00A33466" w:rsidP="00833CA6"/>
    <w:p w14:paraId="1FD59BA8" w14:textId="77777777" w:rsidR="00A33466" w:rsidRDefault="00A33466" w:rsidP="00833CA6"/>
    <w:p w14:paraId="6E1A61F7" w14:textId="77777777" w:rsidR="00A33466" w:rsidRDefault="00A33466" w:rsidP="00833CA6"/>
    <w:p w14:paraId="3271B5F9" w14:textId="78444129" w:rsidR="00A33466" w:rsidRDefault="00A33466" w:rsidP="00833CA6">
      <w:r w:rsidRPr="00A33466">
        <w:drawing>
          <wp:anchor distT="0" distB="0" distL="114300" distR="114300" simplePos="0" relativeHeight="251730944" behindDoc="0" locked="0" layoutInCell="1" allowOverlap="1" wp14:anchorId="11191D3D" wp14:editId="78926C31">
            <wp:simplePos x="0" y="0"/>
            <wp:positionH relativeFrom="column">
              <wp:posOffset>3548859</wp:posOffset>
            </wp:positionH>
            <wp:positionV relativeFrom="paragraph">
              <wp:posOffset>30209</wp:posOffset>
            </wp:positionV>
            <wp:extent cx="2750185" cy="1677670"/>
            <wp:effectExtent l="0" t="0" r="5715" b="0"/>
            <wp:wrapSquare wrapText="bothSides"/>
            <wp:docPr id="131355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58286"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0185" cy="1677670"/>
                    </a:xfrm>
                    <a:prstGeom prst="rect">
                      <a:avLst/>
                    </a:prstGeom>
                  </pic:spPr>
                </pic:pic>
              </a:graphicData>
            </a:graphic>
            <wp14:sizeRelH relativeFrom="page">
              <wp14:pctWidth>0</wp14:pctWidth>
            </wp14:sizeRelH>
            <wp14:sizeRelV relativeFrom="page">
              <wp14:pctHeight>0</wp14:pctHeight>
            </wp14:sizeRelV>
          </wp:anchor>
        </w:drawing>
      </w:r>
    </w:p>
    <w:p w14:paraId="6A96E21B" w14:textId="77777777" w:rsidR="002A7A24" w:rsidRDefault="002A7A24" w:rsidP="00833CA6"/>
    <w:p w14:paraId="292A6BDA" w14:textId="77777777" w:rsidR="002A7A24" w:rsidRDefault="002A7A24" w:rsidP="00833CA6"/>
    <w:p w14:paraId="33A58A53" w14:textId="77777777" w:rsidR="002A7A24" w:rsidRDefault="002A7A24" w:rsidP="00833CA6"/>
    <w:p w14:paraId="6ADDA5EE" w14:textId="77777777" w:rsidR="002A7A24" w:rsidRDefault="002A7A24" w:rsidP="00833CA6"/>
    <w:p w14:paraId="593E2DA5" w14:textId="77777777" w:rsidR="002A7A24" w:rsidRDefault="002A7A24" w:rsidP="00833CA6"/>
    <w:p w14:paraId="501839AB" w14:textId="3512A6F9" w:rsidR="00A33466" w:rsidRDefault="002A7A24" w:rsidP="00833CA6">
      <w:r w:rsidRPr="002A7A24">
        <w:drawing>
          <wp:anchor distT="0" distB="0" distL="114300" distR="114300" simplePos="0" relativeHeight="251731968" behindDoc="0" locked="0" layoutInCell="1" allowOverlap="1" wp14:anchorId="235C018B" wp14:editId="02256DAE">
            <wp:simplePos x="0" y="0"/>
            <wp:positionH relativeFrom="column">
              <wp:posOffset>-175707</wp:posOffset>
            </wp:positionH>
            <wp:positionV relativeFrom="paragraph">
              <wp:posOffset>314044</wp:posOffset>
            </wp:positionV>
            <wp:extent cx="5860415" cy="3543300"/>
            <wp:effectExtent l="0" t="0" r="0" b="0"/>
            <wp:wrapSquare wrapText="bothSides"/>
            <wp:docPr id="2140339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9316"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0415" cy="3543300"/>
                    </a:xfrm>
                    <a:prstGeom prst="rect">
                      <a:avLst/>
                    </a:prstGeom>
                  </pic:spPr>
                </pic:pic>
              </a:graphicData>
            </a:graphic>
            <wp14:sizeRelH relativeFrom="page">
              <wp14:pctWidth>0</wp14:pctWidth>
            </wp14:sizeRelH>
            <wp14:sizeRelV relativeFrom="page">
              <wp14:pctHeight>0</wp14:pctHeight>
            </wp14:sizeRelV>
          </wp:anchor>
        </w:drawing>
      </w:r>
      <w:r>
        <w:t>The result</w:t>
      </w:r>
    </w:p>
    <w:p w14:paraId="13FB7CEC" w14:textId="77777777" w:rsidR="00C85295" w:rsidRDefault="00C85295" w:rsidP="00833CA6"/>
    <w:p w14:paraId="7BC4014A" w14:textId="77777777" w:rsidR="00C85295" w:rsidRDefault="00C85295" w:rsidP="00833CA6"/>
    <w:p w14:paraId="5F834542" w14:textId="59F2BF8F" w:rsidR="00C85295" w:rsidRDefault="00C85295" w:rsidP="00964451">
      <w:pPr>
        <w:pStyle w:val="Heading2"/>
      </w:pPr>
      <w:bookmarkStart w:id="17" w:name="_Toc174957090"/>
      <w:r w:rsidRPr="00C85295">
        <w:lastRenderedPageBreak/>
        <w:t xml:space="preserve">Name </w:t>
      </w:r>
      <w:r w:rsidR="00655079">
        <w:t>of my</w:t>
      </w:r>
      <w:r w:rsidRPr="00C85295">
        <w:t xml:space="preserve"> answers.</w:t>
      </w:r>
      <w:bookmarkEnd w:id="17"/>
    </w:p>
    <w:p w14:paraId="66B7B73A" w14:textId="50ABC2FD" w:rsidR="002245F0" w:rsidRPr="002245F0" w:rsidRDefault="002245F0" w:rsidP="002245F0">
      <w:r w:rsidRPr="006411B5">
        <w:drawing>
          <wp:anchor distT="0" distB="0" distL="114300" distR="114300" simplePos="0" relativeHeight="251732992" behindDoc="0" locked="0" layoutInCell="1" allowOverlap="1" wp14:anchorId="1D8413CB" wp14:editId="351187DA">
            <wp:simplePos x="0" y="0"/>
            <wp:positionH relativeFrom="column">
              <wp:posOffset>3099279</wp:posOffset>
            </wp:positionH>
            <wp:positionV relativeFrom="paragraph">
              <wp:posOffset>179226</wp:posOffset>
            </wp:positionV>
            <wp:extent cx="1924050" cy="3994785"/>
            <wp:effectExtent l="0" t="0" r="6350" b="5715"/>
            <wp:wrapSquare wrapText="bothSides"/>
            <wp:docPr id="7360184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18496" name="Picture 1" descr="A screenshot of a graph&#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24050" cy="3994785"/>
                    </a:xfrm>
                    <a:prstGeom prst="rect">
                      <a:avLst/>
                    </a:prstGeom>
                  </pic:spPr>
                </pic:pic>
              </a:graphicData>
            </a:graphic>
            <wp14:sizeRelH relativeFrom="page">
              <wp14:pctWidth>0</wp14:pctWidth>
            </wp14:sizeRelH>
            <wp14:sizeRelV relativeFrom="page">
              <wp14:pctHeight>0</wp14:pctHeight>
            </wp14:sizeRelV>
          </wp:anchor>
        </w:drawing>
      </w:r>
    </w:p>
    <w:p w14:paraId="4A04D556" w14:textId="327F4C3E" w:rsidR="00C85295" w:rsidRDefault="00C85295" w:rsidP="00C85295">
      <w:r w:rsidRPr="00C85295">
        <w:t xml:space="preserve">Identify the primary key in </w:t>
      </w:r>
      <w:r w:rsidR="006411B5">
        <w:t xml:space="preserve">the </w:t>
      </w:r>
      <w:r w:rsidRPr="00C85295">
        <w:t>country table</w:t>
      </w:r>
      <w:r w:rsidR="00964451">
        <w:t>.</w:t>
      </w:r>
    </w:p>
    <w:p w14:paraId="717F315C" w14:textId="13EB71E4" w:rsidR="00482FFC" w:rsidRPr="00C85295" w:rsidRDefault="00482FFC" w:rsidP="00C85295"/>
    <w:p w14:paraId="446D073A" w14:textId="77777777" w:rsidR="006411B5" w:rsidRDefault="006411B5" w:rsidP="00C85295"/>
    <w:p w14:paraId="1433499B" w14:textId="77777777" w:rsidR="006411B5" w:rsidRDefault="006411B5" w:rsidP="00C85295"/>
    <w:p w14:paraId="7DABEDE2" w14:textId="77777777" w:rsidR="006411B5" w:rsidRDefault="006411B5" w:rsidP="00C85295"/>
    <w:p w14:paraId="5F118599" w14:textId="77777777" w:rsidR="006411B5" w:rsidRDefault="006411B5" w:rsidP="00C85295"/>
    <w:p w14:paraId="18BAB4D4" w14:textId="77777777" w:rsidR="006411B5" w:rsidRDefault="006411B5" w:rsidP="00C85295"/>
    <w:p w14:paraId="21AC7E49" w14:textId="77777777" w:rsidR="006411B5" w:rsidRDefault="006411B5" w:rsidP="00C85295"/>
    <w:p w14:paraId="408FCBE3" w14:textId="77777777" w:rsidR="006411B5" w:rsidRDefault="006411B5" w:rsidP="00C85295"/>
    <w:p w14:paraId="3DBED7AF" w14:textId="77777777" w:rsidR="006411B5" w:rsidRDefault="006411B5" w:rsidP="00C85295"/>
    <w:p w14:paraId="0AE98A42" w14:textId="77777777" w:rsidR="006411B5" w:rsidRDefault="006411B5" w:rsidP="00C85295"/>
    <w:p w14:paraId="3CDA4163" w14:textId="77777777" w:rsidR="006411B5" w:rsidRDefault="006411B5" w:rsidP="00C85295"/>
    <w:p w14:paraId="7518F456" w14:textId="1704DD05" w:rsidR="006411B5" w:rsidRDefault="006411B5" w:rsidP="00C85295"/>
    <w:p w14:paraId="5426D680" w14:textId="77777777" w:rsidR="002245F0" w:rsidRDefault="002245F0" w:rsidP="00C85295"/>
    <w:p w14:paraId="34602D3F" w14:textId="309FC8CE" w:rsidR="006411B5" w:rsidRDefault="002245F0" w:rsidP="00C85295">
      <w:r w:rsidRPr="000C4E9D">
        <w:drawing>
          <wp:anchor distT="0" distB="0" distL="114300" distR="114300" simplePos="0" relativeHeight="251734016" behindDoc="0" locked="0" layoutInCell="1" allowOverlap="1" wp14:anchorId="62E43B7C" wp14:editId="03E97986">
            <wp:simplePos x="0" y="0"/>
            <wp:positionH relativeFrom="column">
              <wp:posOffset>220345</wp:posOffset>
            </wp:positionH>
            <wp:positionV relativeFrom="paragraph">
              <wp:posOffset>141823</wp:posOffset>
            </wp:positionV>
            <wp:extent cx="1752600" cy="2413000"/>
            <wp:effectExtent l="0" t="0" r="0" b="0"/>
            <wp:wrapSquare wrapText="bothSides"/>
            <wp:docPr id="18406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51976" name=""/>
                    <pic:cNvPicPr/>
                  </pic:nvPicPr>
                  <pic:blipFill>
                    <a:blip r:embed="rId70">
                      <a:extLst>
                        <a:ext uri="{28A0092B-C50C-407E-A947-70E740481C1C}">
                          <a14:useLocalDpi xmlns:a14="http://schemas.microsoft.com/office/drawing/2010/main" val="0"/>
                        </a:ext>
                      </a:extLst>
                    </a:blip>
                    <a:stretch>
                      <a:fillRect/>
                    </a:stretch>
                  </pic:blipFill>
                  <pic:spPr>
                    <a:xfrm>
                      <a:off x="0" y="0"/>
                      <a:ext cx="1752600" cy="2413000"/>
                    </a:xfrm>
                    <a:prstGeom prst="rect">
                      <a:avLst/>
                    </a:prstGeom>
                  </pic:spPr>
                </pic:pic>
              </a:graphicData>
            </a:graphic>
            <wp14:sizeRelH relativeFrom="page">
              <wp14:pctWidth>0</wp14:pctWidth>
            </wp14:sizeRelH>
            <wp14:sizeRelV relativeFrom="page">
              <wp14:pctHeight>0</wp14:pctHeight>
            </wp14:sizeRelV>
          </wp:anchor>
        </w:drawing>
      </w:r>
    </w:p>
    <w:p w14:paraId="36790E59" w14:textId="0D566673" w:rsidR="00C85295" w:rsidRPr="00C85295" w:rsidRDefault="00C85295" w:rsidP="00C85295">
      <w:r w:rsidRPr="00C85295">
        <w:t xml:space="preserve">Identify the primary key in </w:t>
      </w:r>
      <w:r w:rsidR="00E17761">
        <w:t xml:space="preserve">the </w:t>
      </w:r>
      <w:r w:rsidRPr="00C85295">
        <w:t>city table</w:t>
      </w:r>
      <w:r w:rsidR="00964451">
        <w:t>.</w:t>
      </w:r>
    </w:p>
    <w:p w14:paraId="14077B36" w14:textId="77777777" w:rsidR="00E17761" w:rsidRDefault="00E17761" w:rsidP="00C85295"/>
    <w:p w14:paraId="0C9CBA53" w14:textId="77777777" w:rsidR="00E17761" w:rsidRDefault="00E17761" w:rsidP="00C85295"/>
    <w:p w14:paraId="12656151" w14:textId="77777777" w:rsidR="00E17761" w:rsidRDefault="00E17761" w:rsidP="00C85295"/>
    <w:p w14:paraId="4D20CBBA" w14:textId="77777777" w:rsidR="00E17761" w:rsidRDefault="00E17761" w:rsidP="00C85295"/>
    <w:p w14:paraId="3DC86825" w14:textId="77777777" w:rsidR="00E17761" w:rsidRDefault="00E17761" w:rsidP="00C85295"/>
    <w:p w14:paraId="3A72FA00" w14:textId="77777777" w:rsidR="00E17761" w:rsidRDefault="00E17761" w:rsidP="00C85295"/>
    <w:p w14:paraId="2589D5E6" w14:textId="77777777" w:rsidR="00E17761" w:rsidRDefault="00E17761" w:rsidP="00C85295"/>
    <w:p w14:paraId="23CC4C68" w14:textId="4B1DC85B" w:rsidR="00E17761" w:rsidRDefault="00CD5F24" w:rsidP="00C85295">
      <w:r w:rsidRPr="00CD5F24">
        <w:lastRenderedPageBreak/>
        <w:drawing>
          <wp:anchor distT="0" distB="0" distL="114300" distR="114300" simplePos="0" relativeHeight="251735040" behindDoc="0" locked="0" layoutInCell="1" allowOverlap="1" wp14:anchorId="5C784A27" wp14:editId="38AD49A5">
            <wp:simplePos x="0" y="0"/>
            <wp:positionH relativeFrom="column">
              <wp:posOffset>3481538</wp:posOffset>
            </wp:positionH>
            <wp:positionV relativeFrom="paragraph">
              <wp:posOffset>188189</wp:posOffset>
            </wp:positionV>
            <wp:extent cx="2006600" cy="2222500"/>
            <wp:effectExtent l="0" t="0" r="0" b="0"/>
            <wp:wrapSquare wrapText="bothSides"/>
            <wp:docPr id="888916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6673"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06600" cy="2222500"/>
                    </a:xfrm>
                    <a:prstGeom prst="rect">
                      <a:avLst/>
                    </a:prstGeom>
                  </pic:spPr>
                </pic:pic>
              </a:graphicData>
            </a:graphic>
            <wp14:sizeRelH relativeFrom="page">
              <wp14:pctWidth>0</wp14:pctWidth>
            </wp14:sizeRelH>
            <wp14:sizeRelV relativeFrom="page">
              <wp14:pctHeight>0</wp14:pctHeight>
            </wp14:sizeRelV>
          </wp:anchor>
        </w:drawing>
      </w:r>
    </w:p>
    <w:p w14:paraId="5D283875" w14:textId="4FA6BFED" w:rsidR="00C85295" w:rsidRPr="00C85295" w:rsidRDefault="00E17761" w:rsidP="00C85295">
      <w:r>
        <w:t>I</w:t>
      </w:r>
      <w:r w:rsidR="00C85295" w:rsidRPr="00C85295">
        <w:t xml:space="preserve">dentify the primary key in </w:t>
      </w:r>
      <w:r>
        <w:t xml:space="preserve">the </w:t>
      </w:r>
      <w:proofErr w:type="spellStart"/>
      <w:r w:rsidR="00C85295" w:rsidRPr="00C85295">
        <w:t>countrylanguage</w:t>
      </w:r>
      <w:proofErr w:type="spellEnd"/>
      <w:r w:rsidR="00C85295" w:rsidRPr="00C85295">
        <w:t xml:space="preserve"> table.</w:t>
      </w:r>
      <w:r w:rsidR="00CD5F24" w:rsidRPr="00CD5F24">
        <w:rPr>
          <w:noProof/>
        </w:rPr>
        <w:t xml:space="preserve"> </w:t>
      </w:r>
    </w:p>
    <w:p w14:paraId="0FED2C7E" w14:textId="77777777" w:rsidR="00CD5F24" w:rsidRDefault="00CD5F24" w:rsidP="00C85295"/>
    <w:p w14:paraId="1272AC2B" w14:textId="77777777" w:rsidR="00CD5F24" w:rsidRDefault="00CD5F24" w:rsidP="00C85295"/>
    <w:p w14:paraId="44342EF9" w14:textId="77777777" w:rsidR="00CD5F24" w:rsidRDefault="00CD5F24" w:rsidP="00C85295"/>
    <w:p w14:paraId="55E87959" w14:textId="77777777" w:rsidR="00CD5F24" w:rsidRDefault="00CD5F24" w:rsidP="00C85295"/>
    <w:p w14:paraId="3156A8E2" w14:textId="77777777" w:rsidR="00CD5F24" w:rsidRDefault="00CD5F24" w:rsidP="00C85295"/>
    <w:p w14:paraId="7845DF27" w14:textId="77777777" w:rsidR="00CD5F24" w:rsidRDefault="00CD5F24" w:rsidP="00C85295"/>
    <w:p w14:paraId="20F5EF1C" w14:textId="61DE9487" w:rsidR="00CD5F24" w:rsidRDefault="00CD5F24" w:rsidP="00C85295"/>
    <w:p w14:paraId="35C9EA5E" w14:textId="56E14802" w:rsidR="00CD5F24" w:rsidRDefault="002245F0" w:rsidP="00C85295">
      <w:r w:rsidRPr="002D2FC6">
        <w:drawing>
          <wp:anchor distT="0" distB="0" distL="114300" distR="114300" simplePos="0" relativeHeight="251736064" behindDoc="0" locked="0" layoutInCell="1" allowOverlap="1" wp14:anchorId="6BAE0B1B" wp14:editId="6FCDC8F2">
            <wp:simplePos x="0" y="0"/>
            <wp:positionH relativeFrom="column">
              <wp:posOffset>-161290</wp:posOffset>
            </wp:positionH>
            <wp:positionV relativeFrom="paragraph">
              <wp:posOffset>72713</wp:posOffset>
            </wp:positionV>
            <wp:extent cx="1765300" cy="2565400"/>
            <wp:effectExtent l="0" t="0" r="0" b="0"/>
            <wp:wrapSquare wrapText="bothSides"/>
            <wp:docPr id="58046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3252"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65300" cy="2565400"/>
                    </a:xfrm>
                    <a:prstGeom prst="rect">
                      <a:avLst/>
                    </a:prstGeom>
                  </pic:spPr>
                </pic:pic>
              </a:graphicData>
            </a:graphic>
            <wp14:sizeRelH relativeFrom="page">
              <wp14:pctWidth>0</wp14:pctWidth>
            </wp14:sizeRelH>
            <wp14:sizeRelV relativeFrom="page">
              <wp14:pctHeight>0</wp14:pctHeight>
            </wp14:sizeRelV>
          </wp:anchor>
        </w:drawing>
      </w:r>
    </w:p>
    <w:p w14:paraId="6B0ACF52" w14:textId="184CD703" w:rsidR="00C85295" w:rsidRDefault="00C85295" w:rsidP="00C85295">
      <w:r w:rsidRPr="00C85295">
        <w:t xml:space="preserve">Identify the foreign key in </w:t>
      </w:r>
      <w:r w:rsidR="00CD5F24">
        <w:t xml:space="preserve">the </w:t>
      </w:r>
      <w:r w:rsidRPr="00C85295">
        <w:t>city table.</w:t>
      </w:r>
      <w:r w:rsidR="002D2FC6" w:rsidRPr="002D2FC6">
        <w:rPr>
          <w:noProof/>
        </w:rPr>
        <w:t xml:space="preserve"> </w:t>
      </w:r>
    </w:p>
    <w:p w14:paraId="28F207D9" w14:textId="77777777" w:rsidR="00CD5F24" w:rsidRDefault="00CD5F24" w:rsidP="00C85295"/>
    <w:p w14:paraId="4355DA21" w14:textId="77777777" w:rsidR="00CD5F24" w:rsidRPr="00C85295" w:rsidRDefault="00CD5F24" w:rsidP="00C85295"/>
    <w:p w14:paraId="4C89F11C" w14:textId="77777777" w:rsidR="00B83CE1" w:rsidRDefault="00B83CE1" w:rsidP="00C85295"/>
    <w:p w14:paraId="34C66AD5" w14:textId="77777777" w:rsidR="00B83CE1" w:rsidRDefault="00B83CE1" w:rsidP="00C85295"/>
    <w:p w14:paraId="229935E5" w14:textId="77777777" w:rsidR="00B83CE1" w:rsidRDefault="00B83CE1" w:rsidP="00C85295"/>
    <w:p w14:paraId="4B8E5122" w14:textId="77777777" w:rsidR="00B83CE1" w:rsidRDefault="00B83CE1" w:rsidP="00C85295"/>
    <w:p w14:paraId="6C8E7DCD" w14:textId="77777777" w:rsidR="00B83CE1" w:rsidRDefault="00B83CE1" w:rsidP="00C85295"/>
    <w:p w14:paraId="24F56477" w14:textId="77777777" w:rsidR="00B83CE1" w:rsidRDefault="00B83CE1" w:rsidP="00C85295"/>
    <w:p w14:paraId="499875CC" w14:textId="0AB42FB6" w:rsidR="00B83CE1" w:rsidRDefault="002245F0" w:rsidP="00C85295">
      <w:r w:rsidRPr="001E6A1F">
        <w:drawing>
          <wp:anchor distT="0" distB="0" distL="114300" distR="114300" simplePos="0" relativeHeight="251737088" behindDoc="0" locked="0" layoutInCell="1" allowOverlap="1" wp14:anchorId="27D9B2C3" wp14:editId="27DED755">
            <wp:simplePos x="0" y="0"/>
            <wp:positionH relativeFrom="column">
              <wp:posOffset>3222562</wp:posOffset>
            </wp:positionH>
            <wp:positionV relativeFrom="paragraph">
              <wp:posOffset>132704</wp:posOffset>
            </wp:positionV>
            <wp:extent cx="2006600" cy="2235200"/>
            <wp:effectExtent l="0" t="0" r="0" b="0"/>
            <wp:wrapSquare wrapText="bothSides"/>
            <wp:docPr id="1362561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6102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06600" cy="2235200"/>
                    </a:xfrm>
                    <a:prstGeom prst="rect">
                      <a:avLst/>
                    </a:prstGeom>
                  </pic:spPr>
                </pic:pic>
              </a:graphicData>
            </a:graphic>
            <wp14:sizeRelH relativeFrom="page">
              <wp14:pctWidth>0</wp14:pctWidth>
            </wp14:sizeRelH>
            <wp14:sizeRelV relativeFrom="page">
              <wp14:pctHeight>0</wp14:pctHeight>
            </wp14:sizeRelV>
          </wp:anchor>
        </w:drawing>
      </w:r>
    </w:p>
    <w:p w14:paraId="0BEE4EF9" w14:textId="49137675" w:rsidR="00B83CE1" w:rsidRDefault="00B83CE1" w:rsidP="00C85295"/>
    <w:p w14:paraId="23B1A636" w14:textId="53A795E8" w:rsidR="00C85295" w:rsidRDefault="00C85295" w:rsidP="00C85295">
      <w:r w:rsidRPr="00C85295">
        <w:t xml:space="preserve">Identify the foreign key in </w:t>
      </w:r>
      <w:r w:rsidR="00CD5F24">
        <w:t xml:space="preserve">the </w:t>
      </w:r>
      <w:proofErr w:type="spellStart"/>
      <w:r w:rsidRPr="00C85295">
        <w:t>countrylanguage</w:t>
      </w:r>
      <w:proofErr w:type="spellEnd"/>
      <w:r w:rsidRPr="00C85295">
        <w:t xml:space="preserve"> table.</w:t>
      </w:r>
    </w:p>
    <w:p w14:paraId="1272C0BE" w14:textId="352CE88F" w:rsidR="00C85295" w:rsidRPr="00B24796" w:rsidRDefault="00C85295" w:rsidP="00833CA6"/>
    <w:sectPr w:rsidR="00C85295" w:rsidRPr="00B24796" w:rsidSect="00C03FBA">
      <w:footerReference w:type="default" r:id="rId74"/>
      <w:pgSz w:w="11907" w:h="16839" w:code="9"/>
      <w:pgMar w:top="1267" w:right="1339" w:bottom="1339" w:left="13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78DE5" w14:textId="77777777" w:rsidR="00DE3C45" w:rsidRDefault="00DE3C45">
      <w:pPr>
        <w:spacing w:after="0" w:line="240" w:lineRule="auto"/>
      </w:pPr>
      <w:r>
        <w:separator/>
      </w:r>
    </w:p>
    <w:p w14:paraId="4FDB4D2D" w14:textId="77777777" w:rsidR="00DE3C45" w:rsidRDefault="00DE3C45"/>
    <w:p w14:paraId="2B2CA006" w14:textId="77777777" w:rsidR="00DE3C45" w:rsidRDefault="00DE3C45"/>
  </w:endnote>
  <w:endnote w:type="continuationSeparator" w:id="0">
    <w:p w14:paraId="3048E1EA" w14:textId="77777777" w:rsidR="00DE3C45" w:rsidRDefault="00DE3C45">
      <w:pPr>
        <w:spacing w:after="0" w:line="240" w:lineRule="auto"/>
      </w:pPr>
      <w:r>
        <w:continuationSeparator/>
      </w:r>
    </w:p>
    <w:p w14:paraId="770F99AF" w14:textId="77777777" w:rsidR="00DE3C45" w:rsidRDefault="00DE3C45"/>
    <w:p w14:paraId="2C87B9F3" w14:textId="77777777" w:rsidR="00DE3C45" w:rsidRDefault="00DE3C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635894"/>
      <w:docPartObj>
        <w:docPartGallery w:val="Page Numbers (Bottom of Page)"/>
        <w:docPartUnique/>
      </w:docPartObj>
    </w:sdtPr>
    <w:sdtEndPr>
      <w:rPr>
        <w:noProof/>
      </w:rPr>
    </w:sdtEndPr>
    <w:sdtContent>
      <w:p w14:paraId="36A2C19A"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A0722" w14:textId="77777777" w:rsidR="00DE3C45" w:rsidRDefault="00DE3C45">
      <w:pPr>
        <w:spacing w:after="0" w:line="240" w:lineRule="auto"/>
      </w:pPr>
      <w:r>
        <w:separator/>
      </w:r>
    </w:p>
    <w:p w14:paraId="09308A88" w14:textId="77777777" w:rsidR="00DE3C45" w:rsidRDefault="00DE3C45"/>
    <w:p w14:paraId="263F3B88" w14:textId="77777777" w:rsidR="00DE3C45" w:rsidRDefault="00DE3C45"/>
  </w:footnote>
  <w:footnote w:type="continuationSeparator" w:id="0">
    <w:p w14:paraId="1AA7238B" w14:textId="77777777" w:rsidR="00DE3C45" w:rsidRDefault="00DE3C45">
      <w:pPr>
        <w:spacing w:after="0" w:line="240" w:lineRule="auto"/>
      </w:pPr>
      <w:r>
        <w:continuationSeparator/>
      </w:r>
    </w:p>
    <w:p w14:paraId="190B4A97" w14:textId="77777777" w:rsidR="00DE3C45" w:rsidRDefault="00DE3C45"/>
    <w:p w14:paraId="61393415" w14:textId="77777777" w:rsidR="00DE3C45" w:rsidRDefault="00DE3C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912254"/>
    <w:multiLevelType w:val="multilevel"/>
    <w:tmpl w:val="4B1A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047FB"/>
    <w:multiLevelType w:val="hybridMultilevel"/>
    <w:tmpl w:val="372A9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5F0DE3"/>
    <w:multiLevelType w:val="multilevel"/>
    <w:tmpl w:val="EB08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DC3A6E"/>
    <w:multiLevelType w:val="hybridMultilevel"/>
    <w:tmpl w:val="5E2E7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863FEB"/>
    <w:multiLevelType w:val="multilevel"/>
    <w:tmpl w:val="CFD0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14CA6"/>
    <w:multiLevelType w:val="hybridMultilevel"/>
    <w:tmpl w:val="8E6069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99158F9"/>
    <w:multiLevelType w:val="hybridMultilevel"/>
    <w:tmpl w:val="1C707C1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2B46389"/>
    <w:multiLevelType w:val="hybridMultilevel"/>
    <w:tmpl w:val="B7223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711B6B"/>
    <w:multiLevelType w:val="multilevel"/>
    <w:tmpl w:val="F6BE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1976D7"/>
    <w:multiLevelType w:val="hybridMultilevel"/>
    <w:tmpl w:val="E4D2E7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F32ADD"/>
    <w:multiLevelType w:val="hybridMultilevel"/>
    <w:tmpl w:val="A8D44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8B5A9E"/>
    <w:multiLevelType w:val="multilevel"/>
    <w:tmpl w:val="657C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6617444">
    <w:abstractNumId w:val="9"/>
  </w:num>
  <w:num w:numId="2" w16cid:durableId="2074308121">
    <w:abstractNumId w:val="21"/>
  </w:num>
  <w:num w:numId="3" w16cid:durableId="404886253">
    <w:abstractNumId w:val="25"/>
  </w:num>
  <w:num w:numId="4" w16cid:durableId="120732398">
    <w:abstractNumId w:val="22"/>
  </w:num>
  <w:num w:numId="5" w16cid:durableId="445272774">
    <w:abstractNumId w:val="13"/>
  </w:num>
  <w:num w:numId="6" w16cid:durableId="831259791">
    <w:abstractNumId w:val="7"/>
  </w:num>
  <w:num w:numId="7" w16cid:durableId="829489681">
    <w:abstractNumId w:val="6"/>
  </w:num>
  <w:num w:numId="8" w16cid:durableId="1697384040">
    <w:abstractNumId w:val="5"/>
  </w:num>
  <w:num w:numId="9" w16cid:durableId="880361166">
    <w:abstractNumId w:val="4"/>
  </w:num>
  <w:num w:numId="10" w16cid:durableId="807934825">
    <w:abstractNumId w:val="8"/>
  </w:num>
  <w:num w:numId="11" w16cid:durableId="46686288">
    <w:abstractNumId w:val="3"/>
  </w:num>
  <w:num w:numId="12" w16cid:durableId="541941653">
    <w:abstractNumId w:val="2"/>
  </w:num>
  <w:num w:numId="13" w16cid:durableId="1065953210">
    <w:abstractNumId w:val="1"/>
  </w:num>
  <w:num w:numId="14" w16cid:durableId="1476413465">
    <w:abstractNumId w:val="0"/>
  </w:num>
  <w:num w:numId="15" w16cid:durableId="997538568">
    <w:abstractNumId w:val="23"/>
  </w:num>
  <w:num w:numId="16" w16cid:durableId="1587107298">
    <w:abstractNumId w:val="27"/>
  </w:num>
  <w:num w:numId="17" w16cid:durableId="505092783">
    <w:abstractNumId w:val="12"/>
  </w:num>
  <w:num w:numId="18" w16cid:durableId="1093012257">
    <w:abstractNumId w:val="26"/>
  </w:num>
  <w:num w:numId="19" w16cid:durableId="961771275">
    <w:abstractNumId w:val="15"/>
  </w:num>
  <w:num w:numId="20" w16cid:durableId="582102731">
    <w:abstractNumId w:val="10"/>
  </w:num>
  <w:num w:numId="21" w16cid:durableId="447314134">
    <w:abstractNumId w:val="20"/>
  </w:num>
  <w:num w:numId="22" w16cid:durableId="1199126372">
    <w:abstractNumId w:val="16"/>
  </w:num>
  <w:num w:numId="23" w16cid:durableId="938028826">
    <w:abstractNumId w:val="14"/>
  </w:num>
  <w:num w:numId="24" w16cid:durableId="1143886096">
    <w:abstractNumId w:val="11"/>
  </w:num>
  <w:num w:numId="25" w16cid:durableId="36391257">
    <w:abstractNumId w:val="18"/>
  </w:num>
  <w:num w:numId="26" w16cid:durableId="671487985">
    <w:abstractNumId w:val="19"/>
  </w:num>
  <w:num w:numId="27" w16cid:durableId="1752895153">
    <w:abstractNumId w:val="24"/>
  </w:num>
  <w:num w:numId="28" w16cid:durableId="10619485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A08"/>
    <w:rsid w:val="00000C3D"/>
    <w:rsid w:val="00003EB4"/>
    <w:rsid w:val="00004083"/>
    <w:rsid w:val="0001199E"/>
    <w:rsid w:val="0001222D"/>
    <w:rsid w:val="0001738C"/>
    <w:rsid w:val="00035857"/>
    <w:rsid w:val="00042DE3"/>
    <w:rsid w:val="000452B8"/>
    <w:rsid w:val="00053053"/>
    <w:rsid w:val="00053D79"/>
    <w:rsid w:val="00064041"/>
    <w:rsid w:val="00072444"/>
    <w:rsid w:val="0009719E"/>
    <w:rsid w:val="000A3280"/>
    <w:rsid w:val="000B0C02"/>
    <w:rsid w:val="000B325A"/>
    <w:rsid w:val="000B46FD"/>
    <w:rsid w:val="000C1CBD"/>
    <w:rsid w:val="000C31AC"/>
    <w:rsid w:val="000C4E9D"/>
    <w:rsid w:val="000F02DC"/>
    <w:rsid w:val="00102634"/>
    <w:rsid w:val="00106971"/>
    <w:rsid w:val="00133B57"/>
    <w:rsid w:val="00137C85"/>
    <w:rsid w:val="00141294"/>
    <w:rsid w:val="00147AA2"/>
    <w:rsid w:val="001542E2"/>
    <w:rsid w:val="00165C67"/>
    <w:rsid w:val="00170751"/>
    <w:rsid w:val="001708EC"/>
    <w:rsid w:val="00187388"/>
    <w:rsid w:val="0019050C"/>
    <w:rsid w:val="00191542"/>
    <w:rsid w:val="001A1190"/>
    <w:rsid w:val="001A54F1"/>
    <w:rsid w:val="001B6208"/>
    <w:rsid w:val="001C134E"/>
    <w:rsid w:val="001D0D0E"/>
    <w:rsid w:val="001D1FD5"/>
    <w:rsid w:val="001D25E9"/>
    <w:rsid w:val="001D3094"/>
    <w:rsid w:val="001D6770"/>
    <w:rsid w:val="001D68A9"/>
    <w:rsid w:val="001E0F55"/>
    <w:rsid w:val="001E6A1F"/>
    <w:rsid w:val="0020111D"/>
    <w:rsid w:val="00205479"/>
    <w:rsid w:val="002139F5"/>
    <w:rsid w:val="0021673B"/>
    <w:rsid w:val="002245F0"/>
    <w:rsid w:val="002313C2"/>
    <w:rsid w:val="00232004"/>
    <w:rsid w:val="002363E3"/>
    <w:rsid w:val="0024191F"/>
    <w:rsid w:val="0024561B"/>
    <w:rsid w:val="00246D4F"/>
    <w:rsid w:val="002570AB"/>
    <w:rsid w:val="00271E98"/>
    <w:rsid w:val="002806B7"/>
    <w:rsid w:val="00282C92"/>
    <w:rsid w:val="00295DE6"/>
    <w:rsid w:val="002A4845"/>
    <w:rsid w:val="002A7A24"/>
    <w:rsid w:val="002B2BDE"/>
    <w:rsid w:val="002D0580"/>
    <w:rsid w:val="002D171F"/>
    <w:rsid w:val="002D2FC6"/>
    <w:rsid w:val="002D5568"/>
    <w:rsid w:val="002D5E7D"/>
    <w:rsid w:val="002D66E1"/>
    <w:rsid w:val="002E3025"/>
    <w:rsid w:val="002E7091"/>
    <w:rsid w:val="0031759C"/>
    <w:rsid w:val="00325DBD"/>
    <w:rsid w:val="0032631E"/>
    <w:rsid w:val="00335BA2"/>
    <w:rsid w:val="00340C59"/>
    <w:rsid w:val="00340C65"/>
    <w:rsid w:val="00356F6B"/>
    <w:rsid w:val="00366398"/>
    <w:rsid w:val="0037341B"/>
    <w:rsid w:val="00375475"/>
    <w:rsid w:val="003803AF"/>
    <w:rsid w:val="00387337"/>
    <w:rsid w:val="00387B13"/>
    <w:rsid w:val="003929B7"/>
    <w:rsid w:val="0039555C"/>
    <w:rsid w:val="003A6079"/>
    <w:rsid w:val="003A751F"/>
    <w:rsid w:val="003B1E38"/>
    <w:rsid w:val="003B749B"/>
    <w:rsid w:val="003D1B0E"/>
    <w:rsid w:val="003D756C"/>
    <w:rsid w:val="003E35AC"/>
    <w:rsid w:val="003F193E"/>
    <w:rsid w:val="004027E4"/>
    <w:rsid w:val="004160C1"/>
    <w:rsid w:val="004411EF"/>
    <w:rsid w:val="00444F6C"/>
    <w:rsid w:val="004465D6"/>
    <w:rsid w:val="004527FD"/>
    <w:rsid w:val="00452F9E"/>
    <w:rsid w:val="00454566"/>
    <w:rsid w:val="00454EDF"/>
    <w:rsid w:val="00461D3B"/>
    <w:rsid w:val="0047074B"/>
    <w:rsid w:val="00474856"/>
    <w:rsid w:val="004822CF"/>
    <w:rsid w:val="00482395"/>
    <w:rsid w:val="00482FFC"/>
    <w:rsid w:val="00486DB2"/>
    <w:rsid w:val="00490B0E"/>
    <w:rsid w:val="00492B83"/>
    <w:rsid w:val="00495F4A"/>
    <w:rsid w:val="004A2606"/>
    <w:rsid w:val="004A33A9"/>
    <w:rsid w:val="004D20B6"/>
    <w:rsid w:val="004D6916"/>
    <w:rsid w:val="00504AB9"/>
    <w:rsid w:val="00505DD8"/>
    <w:rsid w:val="0051398A"/>
    <w:rsid w:val="00516904"/>
    <w:rsid w:val="00517843"/>
    <w:rsid w:val="0051793F"/>
    <w:rsid w:val="00544070"/>
    <w:rsid w:val="005504F6"/>
    <w:rsid w:val="00580BFC"/>
    <w:rsid w:val="00581729"/>
    <w:rsid w:val="00586450"/>
    <w:rsid w:val="00592DC8"/>
    <w:rsid w:val="00594A60"/>
    <w:rsid w:val="005A5E51"/>
    <w:rsid w:val="005B6157"/>
    <w:rsid w:val="005C274E"/>
    <w:rsid w:val="005D28AB"/>
    <w:rsid w:val="005D4D23"/>
    <w:rsid w:val="005E0722"/>
    <w:rsid w:val="005E190D"/>
    <w:rsid w:val="005E2562"/>
    <w:rsid w:val="005E2899"/>
    <w:rsid w:val="005E2FA9"/>
    <w:rsid w:val="005E4A38"/>
    <w:rsid w:val="005F0378"/>
    <w:rsid w:val="005F4241"/>
    <w:rsid w:val="005F5DE8"/>
    <w:rsid w:val="006068AA"/>
    <w:rsid w:val="00620E2E"/>
    <w:rsid w:val="006352F1"/>
    <w:rsid w:val="0063681C"/>
    <w:rsid w:val="006411B5"/>
    <w:rsid w:val="00647683"/>
    <w:rsid w:val="00652598"/>
    <w:rsid w:val="006530AE"/>
    <w:rsid w:val="00653817"/>
    <w:rsid w:val="00655079"/>
    <w:rsid w:val="00660E65"/>
    <w:rsid w:val="0068258D"/>
    <w:rsid w:val="006A31B6"/>
    <w:rsid w:val="006C1F02"/>
    <w:rsid w:val="006C72C5"/>
    <w:rsid w:val="006D683F"/>
    <w:rsid w:val="006E4638"/>
    <w:rsid w:val="006F385F"/>
    <w:rsid w:val="006F443A"/>
    <w:rsid w:val="00725D77"/>
    <w:rsid w:val="00726F56"/>
    <w:rsid w:val="00730AA1"/>
    <w:rsid w:val="00740E31"/>
    <w:rsid w:val="00742923"/>
    <w:rsid w:val="0075052D"/>
    <w:rsid w:val="00750BD5"/>
    <w:rsid w:val="007562B8"/>
    <w:rsid w:val="00757F1E"/>
    <w:rsid w:val="00761E2E"/>
    <w:rsid w:val="00762AE2"/>
    <w:rsid w:val="00764F6F"/>
    <w:rsid w:val="00773DFC"/>
    <w:rsid w:val="00774767"/>
    <w:rsid w:val="007756A5"/>
    <w:rsid w:val="007863A0"/>
    <w:rsid w:val="00792F7E"/>
    <w:rsid w:val="007978E5"/>
    <w:rsid w:val="007A281F"/>
    <w:rsid w:val="007B4B3C"/>
    <w:rsid w:val="007C2C9D"/>
    <w:rsid w:val="007C7F22"/>
    <w:rsid w:val="007D2BAB"/>
    <w:rsid w:val="007E11D5"/>
    <w:rsid w:val="007E38E5"/>
    <w:rsid w:val="007E4143"/>
    <w:rsid w:val="007F0792"/>
    <w:rsid w:val="007F22D5"/>
    <w:rsid w:val="007F7540"/>
    <w:rsid w:val="008022C2"/>
    <w:rsid w:val="00804EE1"/>
    <w:rsid w:val="00812365"/>
    <w:rsid w:val="0081318F"/>
    <w:rsid w:val="008139DF"/>
    <w:rsid w:val="00813D34"/>
    <w:rsid w:val="00816E85"/>
    <w:rsid w:val="008252A8"/>
    <w:rsid w:val="00833CA6"/>
    <w:rsid w:val="00853CEB"/>
    <w:rsid w:val="0086041A"/>
    <w:rsid w:val="008702F5"/>
    <w:rsid w:val="00880A8C"/>
    <w:rsid w:val="008819EF"/>
    <w:rsid w:val="00884142"/>
    <w:rsid w:val="00887C52"/>
    <w:rsid w:val="00892383"/>
    <w:rsid w:val="00892EEB"/>
    <w:rsid w:val="00895E44"/>
    <w:rsid w:val="0089685A"/>
    <w:rsid w:val="00897993"/>
    <w:rsid w:val="008A696D"/>
    <w:rsid w:val="008B13EF"/>
    <w:rsid w:val="008B20FE"/>
    <w:rsid w:val="008B3B12"/>
    <w:rsid w:val="008B6817"/>
    <w:rsid w:val="008B6C87"/>
    <w:rsid w:val="008C08DF"/>
    <w:rsid w:val="008C1FED"/>
    <w:rsid w:val="008C35CA"/>
    <w:rsid w:val="008C3D5C"/>
    <w:rsid w:val="008C5F99"/>
    <w:rsid w:val="008C7E47"/>
    <w:rsid w:val="008D19BD"/>
    <w:rsid w:val="008D1DBD"/>
    <w:rsid w:val="008D5325"/>
    <w:rsid w:val="008E59BB"/>
    <w:rsid w:val="008E6420"/>
    <w:rsid w:val="008E6606"/>
    <w:rsid w:val="008F29E9"/>
    <w:rsid w:val="008F49A3"/>
    <w:rsid w:val="008F6723"/>
    <w:rsid w:val="00907F37"/>
    <w:rsid w:val="00911638"/>
    <w:rsid w:val="00915434"/>
    <w:rsid w:val="0092425D"/>
    <w:rsid w:val="009306B2"/>
    <w:rsid w:val="00935254"/>
    <w:rsid w:val="00937524"/>
    <w:rsid w:val="0094601A"/>
    <w:rsid w:val="00956F34"/>
    <w:rsid w:val="00960E47"/>
    <w:rsid w:val="00964451"/>
    <w:rsid w:val="00987AB2"/>
    <w:rsid w:val="00992E93"/>
    <w:rsid w:val="00994549"/>
    <w:rsid w:val="009B1CA8"/>
    <w:rsid w:val="009B55CB"/>
    <w:rsid w:val="009C04E8"/>
    <w:rsid w:val="009C22CE"/>
    <w:rsid w:val="009E1F94"/>
    <w:rsid w:val="00A01557"/>
    <w:rsid w:val="00A04832"/>
    <w:rsid w:val="00A05500"/>
    <w:rsid w:val="00A11489"/>
    <w:rsid w:val="00A1747B"/>
    <w:rsid w:val="00A33466"/>
    <w:rsid w:val="00A40155"/>
    <w:rsid w:val="00A62037"/>
    <w:rsid w:val="00A62C5D"/>
    <w:rsid w:val="00A72C36"/>
    <w:rsid w:val="00A87174"/>
    <w:rsid w:val="00A87DBB"/>
    <w:rsid w:val="00A9505E"/>
    <w:rsid w:val="00AA44CC"/>
    <w:rsid w:val="00AA501D"/>
    <w:rsid w:val="00AA66F4"/>
    <w:rsid w:val="00AC5BAB"/>
    <w:rsid w:val="00AC73FD"/>
    <w:rsid w:val="00AD5081"/>
    <w:rsid w:val="00AD70A4"/>
    <w:rsid w:val="00AE195D"/>
    <w:rsid w:val="00AF0CB2"/>
    <w:rsid w:val="00B10243"/>
    <w:rsid w:val="00B121F5"/>
    <w:rsid w:val="00B24796"/>
    <w:rsid w:val="00B30111"/>
    <w:rsid w:val="00B30F9F"/>
    <w:rsid w:val="00B40B01"/>
    <w:rsid w:val="00B41F01"/>
    <w:rsid w:val="00B50982"/>
    <w:rsid w:val="00B52902"/>
    <w:rsid w:val="00B54D2E"/>
    <w:rsid w:val="00B572B0"/>
    <w:rsid w:val="00B650E4"/>
    <w:rsid w:val="00B67E4D"/>
    <w:rsid w:val="00B83CE1"/>
    <w:rsid w:val="00B90E2F"/>
    <w:rsid w:val="00B91895"/>
    <w:rsid w:val="00B96222"/>
    <w:rsid w:val="00BA02A5"/>
    <w:rsid w:val="00BA6F8D"/>
    <w:rsid w:val="00BA7A20"/>
    <w:rsid w:val="00BB07EB"/>
    <w:rsid w:val="00BC7BFA"/>
    <w:rsid w:val="00BD06C0"/>
    <w:rsid w:val="00BD7710"/>
    <w:rsid w:val="00BE1EDB"/>
    <w:rsid w:val="00BE434B"/>
    <w:rsid w:val="00BF6D05"/>
    <w:rsid w:val="00C03FBA"/>
    <w:rsid w:val="00C32925"/>
    <w:rsid w:val="00C33B74"/>
    <w:rsid w:val="00C350A8"/>
    <w:rsid w:val="00C42D32"/>
    <w:rsid w:val="00C45CA8"/>
    <w:rsid w:val="00C62293"/>
    <w:rsid w:val="00C72360"/>
    <w:rsid w:val="00C757E7"/>
    <w:rsid w:val="00C85295"/>
    <w:rsid w:val="00C852D7"/>
    <w:rsid w:val="00C963CF"/>
    <w:rsid w:val="00CC482F"/>
    <w:rsid w:val="00CC6EE5"/>
    <w:rsid w:val="00CD5F24"/>
    <w:rsid w:val="00CE2A3C"/>
    <w:rsid w:val="00CE774D"/>
    <w:rsid w:val="00CF311C"/>
    <w:rsid w:val="00D0033B"/>
    <w:rsid w:val="00D00FD0"/>
    <w:rsid w:val="00D023C1"/>
    <w:rsid w:val="00D07236"/>
    <w:rsid w:val="00D100E1"/>
    <w:rsid w:val="00D109B8"/>
    <w:rsid w:val="00D1450F"/>
    <w:rsid w:val="00D15759"/>
    <w:rsid w:val="00D15DED"/>
    <w:rsid w:val="00D24DA4"/>
    <w:rsid w:val="00D26FC1"/>
    <w:rsid w:val="00D3049A"/>
    <w:rsid w:val="00D4294B"/>
    <w:rsid w:val="00D430D3"/>
    <w:rsid w:val="00D45B05"/>
    <w:rsid w:val="00D524DA"/>
    <w:rsid w:val="00D53316"/>
    <w:rsid w:val="00D611C3"/>
    <w:rsid w:val="00D66AA4"/>
    <w:rsid w:val="00D71AA8"/>
    <w:rsid w:val="00D74D05"/>
    <w:rsid w:val="00D80E84"/>
    <w:rsid w:val="00DA1B4B"/>
    <w:rsid w:val="00DA2C69"/>
    <w:rsid w:val="00DA67EF"/>
    <w:rsid w:val="00DA7B85"/>
    <w:rsid w:val="00DC1FEB"/>
    <w:rsid w:val="00DD1AA8"/>
    <w:rsid w:val="00DD4513"/>
    <w:rsid w:val="00DE3C45"/>
    <w:rsid w:val="00DF2B69"/>
    <w:rsid w:val="00DF5740"/>
    <w:rsid w:val="00DF7C68"/>
    <w:rsid w:val="00E04AD9"/>
    <w:rsid w:val="00E06491"/>
    <w:rsid w:val="00E15EAF"/>
    <w:rsid w:val="00E17761"/>
    <w:rsid w:val="00E24C9D"/>
    <w:rsid w:val="00E47972"/>
    <w:rsid w:val="00E53F40"/>
    <w:rsid w:val="00E60401"/>
    <w:rsid w:val="00E63A93"/>
    <w:rsid w:val="00E66A38"/>
    <w:rsid w:val="00E67123"/>
    <w:rsid w:val="00E81210"/>
    <w:rsid w:val="00E81E54"/>
    <w:rsid w:val="00E9239A"/>
    <w:rsid w:val="00E94543"/>
    <w:rsid w:val="00E97DA3"/>
    <w:rsid w:val="00EA3084"/>
    <w:rsid w:val="00EB2442"/>
    <w:rsid w:val="00EC1C8E"/>
    <w:rsid w:val="00EC1D6C"/>
    <w:rsid w:val="00EC6A08"/>
    <w:rsid w:val="00ED1F89"/>
    <w:rsid w:val="00EE5729"/>
    <w:rsid w:val="00EF13F2"/>
    <w:rsid w:val="00F019F6"/>
    <w:rsid w:val="00F12348"/>
    <w:rsid w:val="00F13E1A"/>
    <w:rsid w:val="00F251B2"/>
    <w:rsid w:val="00F31EEC"/>
    <w:rsid w:val="00F320F6"/>
    <w:rsid w:val="00F50E0D"/>
    <w:rsid w:val="00F62645"/>
    <w:rsid w:val="00F67233"/>
    <w:rsid w:val="00F70857"/>
    <w:rsid w:val="00F743E9"/>
    <w:rsid w:val="00F8133D"/>
    <w:rsid w:val="00F823F4"/>
    <w:rsid w:val="00F949DB"/>
    <w:rsid w:val="00FB2D5D"/>
    <w:rsid w:val="00FB2D6D"/>
    <w:rsid w:val="00FC1221"/>
    <w:rsid w:val="00FD5A77"/>
    <w:rsid w:val="00FF00E0"/>
    <w:rsid w:val="00FF08D3"/>
    <w:rsid w:val="00FF569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A903D"/>
  <w15:chartTrackingRefBased/>
  <w15:docId w15:val="{270955E2-A711-7B4A-B467-615941777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5CA"/>
    <w:pPr>
      <w:spacing w:after="120"/>
      <w:jc w:val="both"/>
    </w:pPr>
    <w:rPr>
      <w:rFonts w:ascii="Arial" w:eastAsiaTheme="minorEastAsia" w:hAnsi="Arial"/>
      <w:sz w:val="21"/>
    </w:rPr>
  </w:style>
  <w:style w:type="paragraph" w:styleId="Heading1">
    <w:name w:val="heading 1"/>
    <w:basedOn w:val="Normal"/>
    <w:next w:val="Normal"/>
    <w:link w:val="Heading1Char"/>
    <w:uiPriority w:val="9"/>
    <w:qFormat/>
    <w:rsid w:val="00EC6A08"/>
    <w:pPr>
      <w:keepNext/>
      <w:keepLines/>
      <w:spacing w:before="400" w:line="240" w:lineRule="auto"/>
      <w:contextualSpacing/>
      <w:outlineLvl w:val="0"/>
    </w:pPr>
    <w:rPr>
      <w:rFonts w:eastAsiaTheme="majorEastAsia" w:cstheme="majorBidi"/>
      <w:sz w:val="42"/>
      <w:szCs w:val="32"/>
    </w:rPr>
  </w:style>
  <w:style w:type="paragraph" w:styleId="Heading2">
    <w:name w:val="heading 2"/>
    <w:basedOn w:val="Normal"/>
    <w:next w:val="Normal"/>
    <w:link w:val="Heading2Char"/>
    <w:uiPriority w:val="9"/>
    <w:unhideWhenUsed/>
    <w:qFormat/>
    <w:rsid w:val="001708EC"/>
    <w:pPr>
      <w:keepNext/>
      <w:keepLines/>
      <w:spacing w:before="400" w:line="240" w:lineRule="auto"/>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915434"/>
    <w:pPr>
      <w:keepNext/>
      <w:keepLines/>
      <w:spacing w:before="400" w:line="240" w:lineRule="auto"/>
      <w:outlineLvl w:val="2"/>
    </w:pPr>
    <w:rPr>
      <w:rFonts w:eastAsiaTheme="majorEastAsia" w:cstheme="majorBidi"/>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sid w:val="00EC6A08"/>
    <w:rPr>
      <w:rFonts w:ascii="Arial" w:eastAsiaTheme="majorEastAsia" w:hAnsi="Arial"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rsid w:val="00BA6F8D"/>
    <w:pPr>
      <w:spacing w:before="240"/>
      <w:ind w:left="490" w:right="490"/>
    </w:pPr>
    <w:rPr>
      <w:i/>
      <w:iCs/>
      <w:color w:val="404040" w:themeColor="text1" w:themeTint="BF"/>
      <w:sz w:val="16"/>
    </w:rPr>
  </w:style>
  <w:style w:type="character" w:customStyle="1" w:styleId="QuoteChar">
    <w:name w:val="Quote Char"/>
    <w:basedOn w:val="DefaultParagraphFont"/>
    <w:link w:val="Quote"/>
    <w:uiPriority w:val="29"/>
    <w:rsid w:val="00BA6F8D"/>
    <w:rPr>
      <w:rFonts w:ascii="Arial" w:hAnsi="Arial"/>
      <w:i/>
      <w:iCs/>
      <w:color w:val="404040" w:themeColor="text1" w:themeTint="BF"/>
      <w:sz w:val="16"/>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BA6F8D"/>
    <w:pPr>
      <w:pBdr>
        <w:bottom w:val="single" w:sz="8" w:space="17" w:color="000000" w:themeColor="text1"/>
      </w:pBdr>
      <w:spacing w:after="640" w:line="240" w:lineRule="auto"/>
      <w:contextualSpacing/>
    </w:pPr>
    <w:rPr>
      <w:sz w:val="15"/>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1708EC"/>
    <w:rPr>
      <w:rFonts w:ascii="Arial" w:eastAsiaTheme="majorEastAsia" w:hAnsi="Arial" w:cstheme="majorBidi"/>
      <w:sz w:val="28"/>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915434"/>
    <w:rPr>
      <w:rFonts w:ascii="Arial" w:eastAsiaTheme="majorEastAsia" w:hAnsi="Arial" w:cstheme="majorBidi"/>
      <w:sz w:val="21"/>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EC6A08"/>
    <w:rPr>
      <w:color w:val="5E9EA1" w:themeColor="hyperlink"/>
      <w:u w:val="single"/>
    </w:rPr>
  </w:style>
  <w:style w:type="character" w:styleId="UnresolvedMention">
    <w:name w:val="Unresolved Mention"/>
    <w:basedOn w:val="DefaultParagraphFont"/>
    <w:uiPriority w:val="99"/>
    <w:semiHidden/>
    <w:unhideWhenUsed/>
    <w:rsid w:val="00EC6A08"/>
    <w:rPr>
      <w:color w:val="605E5C"/>
      <w:shd w:val="clear" w:color="auto" w:fill="E1DFDD"/>
    </w:rPr>
  </w:style>
  <w:style w:type="paragraph" w:styleId="ListParagraph">
    <w:name w:val="List Paragraph"/>
    <w:basedOn w:val="Normal"/>
    <w:uiPriority w:val="34"/>
    <w:unhideWhenUsed/>
    <w:qFormat/>
    <w:rsid w:val="00EC6A08"/>
    <w:pPr>
      <w:ind w:left="720"/>
      <w:contextualSpacing/>
    </w:pPr>
  </w:style>
  <w:style w:type="paragraph" w:styleId="TableofFigures">
    <w:name w:val="table of figures"/>
    <w:basedOn w:val="Normal"/>
    <w:next w:val="Normal"/>
    <w:uiPriority w:val="99"/>
    <w:unhideWhenUsed/>
    <w:rsid w:val="00BA6F8D"/>
    <w:pPr>
      <w:spacing w:after="0"/>
      <w:ind w:left="480" w:hanging="480"/>
    </w:pPr>
    <w:rPr>
      <w:rFonts w:asciiTheme="minorHAnsi" w:hAnsiTheme="minorHAnsi" w:cstheme="minorHAnsi"/>
      <w:smallCaps/>
      <w:sz w:val="20"/>
      <w:szCs w:val="20"/>
    </w:rPr>
  </w:style>
  <w:style w:type="character" w:styleId="FollowedHyperlink">
    <w:name w:val="FollowedHyperlink"/>
    <w:basedOn w:val="DefaultParagraphFont"/>
    <w:uiPriority w:val="99"/>
    <w:semiHidden/>
    <w:unhideWhenUsed/>
    <w:rsid w:val="00915434"/>
    <w:rPr>
      <w:color w:val="7A4561" w:themeColor="followedHyperlink"/>
      <w:u w:val="single"/>
    </w:rPr>
  </w:style>
  <w:style w:type="paragraph" w:styleId="NoSpacing">
    <w:name w:val="No Spacing"/>
    <w:link w:val="NoSpacingChar"/>
    <w:uiPriority w:val="1"/>
    <w:qFormat/>
    <w:rsid w:val="00C03FBA"/>
    <w:pPr>
      <w:spacing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C03FBA"/>
    <w:rPr>
      <w:rFonts w:eastAsiaTheme="minorEastAsia"/>
      <w:color w:val="auto"/>
      <w:sz w:val="22"/>
      <w:szCs w:val="22"/>
      <w:lang w:eastAsia="zh-CN"/>
    </w:rPr>
  </w:style>
  <w:style w:type="paragraph" w:styleId="TOC1">
    <w:name w:val="toc 1"/>
    <w:basedOn w:val="Normal"/>
    <w:next w:val="Normal"/>
    <w:autoRedefine/>
    <w:uiPriority w:val="39"/>
    <w:unhideWhenUsed/>
    <w:rsid w:val="007B4B3C"/>
    <w:pPr>
      <w:spacing w:before="120" w:after="0"/>
      <w:jc w:val="left"/>
    </w:pPr>
    <w:rPr>
      <w:rFonts w:asciiTheme="minorHAnsi" w:hAnsiTheme="minorHAnsi" w:cstheme="minorHAnsi"/>
      <w:b/>
      <w:bCs/>
      <w:i/>
      <w:iCs/>
      <w:sz w:val="24"/>
    </w:rPr>
  </w:style>
  <w:style w:type="paragraph" w:styleId="TOC2">
    <w:name w:val="toc 2"/>
    <w:basedOn w:val="Normal"/>
    <w:next w:val="Normal"/>
    <w:autoRedefine/>
    <w:uiPriority w:val="39"/>
    <w:unhideWhenUsed/>
    <w:rsid w:val="007B4B3C"/>
    <w:pPr>
      <w:spacing w:before="120" w:after="0"/>
      <w:ind w:left="21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B4B3C"/>
    <w:pPr>
      <w:spacing w:after="0"/>
      <w:ind w:left="4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B4B3C"/>
    <w:pPr>
      <w:spacing w:after="0"/>
      <w:ind w:left="63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B4B3C"/>
    <w:pPr>
      <w:spacing w:after="0"/>
      <w:ind w:left="8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B4B3C"/>
    <w:pPr>
      <w:spacing w:after="0"/>
      <w:ind w:left="105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B4B3C"/>
    <w:pPr>
      <w:spacing w:after="0"/>
      <w:ind w:left="12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B4B3C"/>
    <w:pPr>
      <w:spacing w:after="0"/>
      <w:ind w:left="147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B4B3C"/>
    <w:pPr>
      <w:spacing w:after="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347513">
      <w:bodyDiv w:val="1"/>
      <w:marLeft w:val="0"/>
      <w:marRight w:val="0"/>
      <w:marTop w:val="0"/>
      <w:marBottom w:val="0"/>
      <w:divBdr>
        <w:top w:val="none" w:sz="0" w:space="0" w:color="auto"/>
        <w:left w:val="none" w:sz="0" w:space="0" w:color="auto"/>
        <w:bottom w:val="none" w:sz="0" w:space="0" w:color="auto"/>
        <w:right w:val="none" w:sz="0" w:space="0" w:color="auto"/>
      </w:divBdr>
    </w:div>
    <w:div w:id="238174913">
      <w:bodyDiv w:val="1"/>
      <w:marLeft w:val="0"/>
      <w:marRight w:val="0"/>
      <w:marTop w:val="0"/>
      <w:marBottom w:val="0"/>
      <w:divBdr>
        <w:top w:val="none" w:sz="0" w:space="0" w:color="auto"/>
        <w:left w:val="none" w:sz="0" w:space="0" w:color="auto"/>
        <w:bottom w:val="none" w:sz="0" w:space="0" w:color="auto"/>
        <w:right w:val="none" w:sz="0" w:space="0" w:color="auto"/>
      </w:divBdr>
      <w:divsChild>
        <w:div w:id="867370538">
          <w:marLeft w:val="0"/>
          <w:marRight w:val="0"/>
          <w:marTop w:val="0"/>
          <w:marBottom w:val="0"/>
          <w:divBdr>
            <w:top w:val="none" w:sz="0" w:space="0" w:color="auto"/>
            <w:left w:val="none" w:sz="0" w:space="0" w:color="auto"/>
            <w:bottom w:val="none" w:sz="0" w:space="0" w:color="auto"/>
            <w:right w:val="none" w:sz="0" w:space="0" w:color="auto"/>
          </w:divBdr>
        </w:div>
      </w:divsChild>
    </w:div>
    <w:div w:id="511651875">
      <w:bodyDiv w:val="1"/>
      <w:marLeft w:val="0"/>
      <w:marRight w:val="0"/>
      <w:marTop w:val="0"/>
      <w:marBottom w:val="0"/>
      <w:divBdr>
        <w:top w:val="none" w:sz="0" w:space="0" w:color="auto"/>
        <w:left w:val="none" w:sz="0" w:space="0" w:color="auto"/>
        <w:bottom w:val="none" w:sz="0" w:space="0" w:color="auto"/>
        <w:right w:val="none" w:sz="0" w:space="0" w:color="auto"/>
      </w:divBdr>
      <w:divsChild>
        <w:div w:id="381756734">
          <w:marLeft w:val="0"/>
          <w:marRight w:val="0"/>
          <w:marTop w:val="0"/>
          <w:marBottom w:val="0"/>
          <w:divBdr>
            <w:top w:val="none" w:sz="0" w:space="0" w:color="auto"/>
            <w:left w:val="none" w:sz="0" w:space="0" w:color="auto"/>
            <w:bottom w:val="none" w:sz="0" w:space="0" w:color="auto"/>
            <w:right w:val="none" w:sz="0" w:space="0" w:color="auto"/>
          </w:divBdr>
          <w:divsChild>
            <w:div w:id="719287708">
              <w:marLeft w:val="0"/>
              <w:marRight w:val="0"/>
              <w:marTop w:val="0"/>
              <w:marBottom w:val="0"/>
              <w:divBdr>
                <w:top w:val="none" w:sz="0" w:space="0" w:color="auto"/>
                <w:left w:val="none" w:sz="0" w:space="0" w:color="auto"/>
                <w:bottom w:val="none" w:sz="0" w:space="0" w:color="auto"/>
                <w:right w:val="none" w:sz="0" w:space="0" w:color="auto"/>
              </w:divBdr>
              <w:divsChild>
                <w:div w:id="1812363337">
                  <w:marLeft w:val="0"/>
                  <w:marRight w:val="0"/>
                  <w:marTop w:val="0"/>
                  <w:marBottom w:val="0"/>
                  <w:divBdr>
                    <w:top w:val="none" w:sz="0" w:space="0" w:color="auto"/>
                    <w:left w:val="none" w:sz="0" w:space="0" w:color="auto"/>
                    <w:bottom w:val="none" w:sz="0" w:space="0" w:color="auto"/>
                    <w:right w:val="none" w:sz="0" w:space="0" w:color="auto"/>
                  </w:divBdr>
                  <w:divsChild>
                    <w:div w:id="236943002">
                      <w:marLeft w:val="0"/>
                      <w:marRight w:val="0"/>
                      <w:marTop w:val="0"/>
                      <w:marBottom w:val="0"/>
                      <w:divBdr>
                        <w:top w:val="none" w:sz="0" w:space="0" w:color="auto"/>
                        <w:left w:val="none" w:sz="0" w:space="0" w:color="auto"/>
                        <w:bottom w:val="none" w:sz="0" w:space="0" w:color="auto"/>
                        <w:right w:val="none" w:sz="0" w:space="0" w:color="auto"/>
                      </w:divBdr>
                    </w:div>
                    <w:div w:id="4951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99489">
      <w:bodyDiv w:val="1"/>
      <w:marLeft w:val="0"/>
      <w:marRight w:val="0"/>
      <w:marTop w:val="0"/>
      <w:marBottom w:val="0"/>
      <w:divBdr>
        <w:top w:val="none" w:sz="0" w:space="0" w:color="auto"/>
        <w:left w:val="none" w:sz="0" w:space="0" w:color="auto"/>
        <w:bottom w:val="none" w:sz="0" w:space="0" w:color="auto"/>
        <w:right w:val="none" w:sz="0" w:space="0" w:color="auto"/>
      </w:divBdr>
    </w:div>
    <w:div w:id="1380208106">
      <w:bodyDiv w:val="1"/>
      <w:marLeft w:val="0"/>
      <w:marRight w:val="0"/>
      <w:marTop w:val="0"/>
      <w:marBottom w:val="0"/>
      <w:divBdr>
        <w:top w:val="none" w:sz="0" w:space="0" w:color="auto"/>
        <w:left w:val="none" w:sz="0" w:space="0" w:color="auto"/>
        <w:bottom w:val="none" w:sz="0" w:space="0" w:color="auto"/>
        <w:right w:val="none" w:sz="0" w:space="0" w:color="auto"/>
      </w:divBdr>
    </w:div>
    <w:div w:id="1382441263">
      <w:bodyDiv w:val="1"/>
      <w:marLeft w:val="0"/>
      <w:marRight w:val="0"/>
      <w:marTop w:val="0"/>
      <w:marBottom w:val="0"/>
      <w:divBdr>
        <w:top w:val="none" w:sz="0" w:space="0" w:color="auto"/>
        <w:left w:val="none" w:sz="0" w:space="0" w:color="auto"/>
        <w:bottom w:val="none" w:sz="0" w:space="0" w:color="auto"/>
        <w:right w:val="none" w:sz="0" w:space="0" w:color="auto"/>
      </w:divBdr>
      <w:divsChild>
        <w:div w:id="1889872027">
          <w:marLeft w:val="0"/>
          <w:marRight w:val="0"/>
          <w:marTop w:val="0"/>
          <w:marBottom w:val="0"/>
          <w:divBdr>
            <w:top w:val="none" w:sz="0" w:space="0" w:color="auto"/>
            <w:left w:val="none" w:sz="0" w:space="0" w:color="auto"/>
            <w:bottom w:val="none" w:sz="0" w:space="0" w:color="auto"/>
            <w:right w:val="none" w:sz="0" w:space="0" w:color="auto"/>
          </w:divBdr>
        </w:div>
      </w:divsChild>
    </w:div>
    <w:div w:id="1665890146">
      <w:bodyDiv w:val="1"/>
      <w:marLeft w:val="0"/>
      <w:marRight w:val="0"/>
      <w:marTop w:val="0"/>
      <w:marBottom w:val="0"/>
      <w:divBdr>
        <w:top w:val="none" w:sz="0" w:space="0" w:color="auto"/>
        <w:left w:val="none" w:sz="0" w:space="0" w:color="auto"/>
        <w:bottom w:val="none" w:sz="0" w:space="0" w:color="auto"/>
        <w:right w:val="none" w:sz="0" w:space="0" w:color="auto"/>
      </w:divBdr>
    </w:div>
    <w:div w:id="1719205899">
      <w:bodyDiv w:val="1"/>
      <w:marLeft w:val="0"/>
      <w:marRight w:val="0"/>
      <w:marTop w:val="0"/>
      <w:marBottom w:val="0"/>
      <w:divBdr>
        <w:top w:val="none" w:sz="0" w:space="0" w:color="auto"/>
        <w:left w:val="none" w:sz="0" w:space="0" w:color="auto"/>
        <w:bottom w:val="none" w:sz="0" w:space="0" w:color="auto"/>
        <w:right w:val="none" w:sz="0" w:space="0" w:color="auto"/>
      </w:divBdr>
    </w:div>
    <w:div w:id="1732071627">
      <w:bodyDiv w:val="1"/>
      <w:marLeft w:val="0"/>
      <w:marRight w:val="0"/>
      <w:marTop w:val="0"/>
      <w:marBottom w:val="0"/>
      <w:divBdr>
        <w:top w:val="none" w:sz="0" w:space="0" w:color="auto"/>
        <w:left w:val="none" w:sz="0" w:space="0" w:color="auto"/>
        <w:bottom w:val="none" w:sz="0" w:space="0" w:color="auto"/>
        <w:right w:val="none" w:sz="0" w:space="0" w:color="auto"/>
      </w:divBdr>
    </w:div>
    <w:div w:id="1867789022">
      <w:bodyDiv w:val="1"/>
      <w:marLeft w:val="0"/>
      <w:marRight w:val="0"/>
      <w:marTop w:val="0"/>
      <w:marBottom w:val="0"/>
      <w:divBdr>
        <w:top w:val="none" w:sz="0" w:space="0" w:color="auto"/>
        <w:left w:val="none" w:sz="0" w:space="0" w:color="auto"/>
        <w:bottom w:val="none" w:sz="0" w:space="0" w:color="auto"/>
        <w:right w:val="none" w:sz="0" w:space="0" w:color="auto"/>
      </w:divBdr>
      <w:divsChild>
        <w:div w:id="1206061173">
          <w:marLeft w:val="0"/>
          <w:marRight w:val="0"/>
          <w:marTop w:val="0"/>
          <w:marBottom w:val="0"/>
          <w:divBdr>
            <w:top w:val="none" w:sz="0" w:space="0" w:color="auto"/>
            <w:left w:val="none" w:sz="0" w:space="0" w:color="auto"/>
            <w:bottom w:val="none" w:sz="0" w:space="0" w:color="auto"/>
            <w:right w:val="none" w:sz="0" w:space="0" w:color="auto"/>
          </w:divBdr>
          <w:divsChild>
            <w:div w:id="773135884">
              <w:marLeft w:val="0"/>
              <w:marRight w:val="0"/>
              <w:marTop w:val="0"/>
              <w:marBottom w:val="0"/>
              <w:divBdr>
                <w:top w:val="none" w:sz="0" w:space="0" w:color="auto"/>
                <w:left w:val="none" w:sz="0" w:space="0" w:color="auto"/>
                <w:bottom w:val="none" w:sz="0" w:space="0" w:color="auto"/>
                <w:right w:val="none" w:sz="0" w:space="0" w:color="auto"/>
              </w:divBdr>
              <w:divsChild>
                <w:div w:id="495151713">
                  <w:marLeft w:val="0"/>
                  <w:marRight w:val="0"/>
                  <w:marTop w:val="0"/>
                  <w:marBottom w:val="0"/>
                  <w:divBdr>
                    <w:top w:val="none" w:sz="0" w:space="0" w:color="auto"/>
                    <w:left w:val="none" w:sz="0" w:space="0" w:color="auto"/>
                    <w:bottom w:val="none" w:sz="0" w:space="0" w:color="auto"/>
                    <w:right w:val="none" w:sz="0" w:space="0" w:color="auto"/>
                  </w:divBdr>
                  <w:divsChild>
                    <w:div w:id="845897209">
                      <w:marLeft w:val="0"/>
                      <w:marRight w:val="0"/>
                      <w:marTop w:val="0"/>
                      <w:marBottom w:val="0"/>
                      <w:divBdr>
                        <w:top w:val="none" w:sz="0" w:space="0" w:color="auto"/>
                        <w:left w:val="none" w:sz="0" w:space="0" w:color="auto"/>
                        <w:bottom w:val="none" w:sz="0" w:space="0" w:color="auto"/>
                        <w:right w:val="none" w:sz="0" w:space="0" w:color="auto"/>
                      </w:divBdr>
                    </w:div>
                    <w:div w:id="8081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ygo/Library/Containers/com.microsoft.Word/Data/Library/Application%20Support/Microsoft/Office/16.0/DTS/en-GB%7b80D47077-FD2C-7F4B-8196-E3BCBA37F5D9%7d/%7bD3BBCD53-0F34-874D-95F7-79A9A5F8625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8AC3A-AF0E-CC49-8655-E7043A50D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{D3BBCD53-0F34-874D-95F7-79A9A5F86259}tf10002081.dotx</Template>
  <TotalTime>355</TotalTime>
  <Pages>20</Pages>
  <Words>1927</Words>
  <Characters>10988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Mysql and assignment</dc:title>
  <dc:subject/>
  <dc:creator>Rohit Gokani</dc:creator>
  <cp:keywords/>
  <dc:description/>
  <cp:lastModifiedBy>Rohit Gokani</cp:lastModifiedBy>
  <cp:revision>377</cp:revision>
  <dcterms:created xsi:type="dcterms:W3CDTF">2024-08-16T11:35:00Z</dcterms:created>
  <dcterms:modified xsi:type="dcterms:W3CDTF">2024-08-19T09:54:00Z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